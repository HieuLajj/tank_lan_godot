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5E14582F" w14:textId="77777777" w:rsidTr="00C25F7E">
        <w:trPr>
          <w:trHeight w:val="14134"/>
        </w:trPr>
        <w:tc>
          <w:tcPr>
            <w:tcW w:w="9288" w:type="dxa"/>
          </w:tcPr>
          <w:p w14:paraId="6837BA11" w14:textId="77777777" w:rsidR="0030535A" w:rsidRPr="00D41531" w:rsidRDefault="0030535A" w:rsidP="00404070">
            <w:pPr>
              <w:tabs>
                <w:tab w:val="left" w:pos="6517"/>
              </w:tabs>
              <w:spacing w:after="0" w:line="240" w:lineRule="auto"/>
              <w:jc w:val="center"/>
            </w:pPr>
            <w:r w:rsidRPr="00E41E7A">
              <w:br w:type="page"/>
            </w:r>
            <w:r w:rsidR="009A217B">
              <w:t>HỌC VIỆN KỸ THUẬT MẬT MÃ</w:t>
            </w:r>
          </w:p>
          <w:p w14:paraId="3CEA0A39" w14:textId="77777777" w:rsidR="0030535A" w:rsidRPr="00E85917" w:rsidRDefault="009A217B" w:rsidP="004A172F">
            <w:pPr>
              <w:spacing w:after="0" w:line="240" w:lineRule="auto"/>
              <w:jc w:val="center"/>
              <w:rPr>
                <w:b/>
                <w:sz w:val="32"/>
                <w:szCs w:val="32"/>
              </w:rPr>
            </w:pPr>
            <w:r>
              <w:rPr>
                <w:b/>
                <w:sz w:val="32"/>
                <w:szCs w:val="32"/>
              </w:rPr>
              <w:t>KHOA CÔNG NGHỆ THÔNG TIN</w:t>
            </w:r>
          </w:p>
          <w:p w14:paraId="799703B2" w14:textId="77777777" w:rsidR="0030535A" w:rsidRPr="00392F14" w:rsidRDefault="0030535A" w:rsidP="004A172F"/>
          <w:p w14:paraId="3175BF72" w14:textId="77777777" w:rsidR="0030535A" w:rsidRPr="00AE1825" w:rsidRDefault="009A217B" w:rsidP="004A172F">
            <w:pPr>
              <w:jc w:val="center"/>
            </w:pPr>
            <w:r w:rsidRPr="00DF7917">
              <w:rPr>
                <w:rFonts w:cs="Times New Roman"/>
                <w:noProof/>
              </w:rPr>
              <w:drawing>
                <wp:inline distT="0" distB="0" distL="0" distR="0" wp14:anchorId="1B8E07CA" wp14:editId="32CD982A">
                  <wp:extent cx="1417320" cy="1409700"/>
                  <wp:effectExtent l="0" t="0" r="0" b="0"/>
                  <wp:docPr id="4" name="Picture 4"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320" cy="1409700"/>
                          </a:xfrm>
                          <a:prstGeom prst="rect">
                            <a:avLst/>
                          </a:prstGeom>
                          <a:noFill/>
                          <a:ln>
                            <a:noFill/>
                          </a:ln>
                        </pic:spPr>
                      </pic:pic>
                    </a:graphicData>
                  </a:graphic>
                </wp:inline>
              </w:drawing>
            </w:r>
          </w:p>
          <w:p w14:paraId="0D3E54F4" w14:textId="77777777" w:rsidR="00526BB4" w:rsidRPr="006850B0" w:rsidRDefault="006850B0" w:rsidP="006850B0">
            <w:pPr>
              <w:jc w:val="center"/>
              <w:rPr>
                <w:b/>
                <w:sz w:val="52"/>
                <w:szCs w:val="52"/>
              </w:rPr>
            </w:pPr>
            <w:r>
              <w:rPr>
                <w:b/>
                <w:sz w:val="52"/>
                <w:szCs w:val="52"/>
              </w:rPr>
              <w:t>TTCS CHUYÊN NGÀNH</w:t>
            </w:r>
          </w:p>
          <w:p w14:paraId="2B4DD4A2" w14:textId="77777777" w:rsidR="00786A9A" w:rsidRDefault="00786A9A" w:rsidP="004E256C"/>
          <w:p w14:paraId="63E302F9" w14:textId="77777777" w:rsidR="00E0615B" w:rsidRDefault="00E0615B" w:rsidP="004E256C"/>
          <w:p w14:paraId="16F5E62C" w14:textId="77777777" w:rsidR="00786A9A" w:rsidRPr="00AA47CF" w:rsidRDefault="009F59E9" w:rsidP="009F59E9">
            <w:pPr>
              <w:rPr>
                <w:b/>
                <w:i/>
              </w:rPr>
            </w:pPr>
            <w:r w:rsidRPr="00AA47CF">
              <w:rPr>
                <w:b/>
                <w:i/>
              </w:rPr>
              <w:t>ĐỂ TÀI:</w:t>
            </w:r>
          </w:p>
          <w:p w14:paraId="728BE60C" w14:textId="77777777" w:rsidR="00E0615B" w:rsidRPr="007D2560" w:rsidRDefault="007D2560" w:rsidP="00E0615B">
            <w:pPr>
              <w:jc w:val="center"/>
              <w:rPr>
                <w:b/>
                <w:sz w:val="36"/>
                <w:szCs w:val="36"/>
                <w:lang w:val="de-DE"/>
              </w:rPr>
            </w:pPr>
            <w:r w:rsidRPr="007D2560">
              <w:rPr>
                <w:b/>
                <w:sz w:val="36"/>
                <w:szCs w:val="36"/>
                <w:lang w:val="de-DE"/>
              </w:rPr>
              <w:t>TRÒ CH</w:t>
            </w:r>
            <w:r>
              <w:rPr>
                <w:b/>
                <w:sz w:val="36"/>
                <w:szCs w:val="36"/>
                <w:lang w:val="de-DE"/>
              </w:rPr>
              <w:t>ƠI</w:t>
            </w:r>
            <w:r w:rsidRPr="007D2560">
              <w:rPr>
                <w:b/>
                <w:sz w:val="36"/>
                <w:szCs w:val="36"/>
                <w:lang w:val="de-DE"/>
              </w:rPr>
              <w:t xml:space="preserve"> BẮN XE TĂNG ĐA NGƯỜI</w:t>
            </w:r>
            <w:r>
              <w:rPr>
                <w:b/>
                <w:sz w:val="36"/>
                <w:szCs w:val="36"/>
                <w:lang w:val="de-DE"/>
              </w:rPr>
              <w:t xml:space="preserve"> CHƠI VỚI GODOT ENGINE</w:t>
            </w:r>
          </w:p>
          <w:p w14:paraId="7C053FCF" w14:textId="77777777" w:rsidR="00E0615B" w:rsidRDefault="00E0615B" w:rsidP="00E0615B">
            <w:pPr>
              <w:jc w:val="center"/>
              <w:rPr>
                <w:b/>
                <w:sz w:val="40"/>
                <w:szCs w:val="40"/>
                <w:lang w:val="de-DE"/>
              </w:rPr>
            </w:pPr>
          </w:p>
          <w:p w14:paraId="706DE64D" w14:textId="77777777" w:rsidR="00E0615B" w:rsidRDefault="00E0615B" w:rsidP="00E0615B">
            <w:pPr>
              <w:jc w:val="center"/>
              <w:rPr>
                <w:b/>
                <w:sz w:val="40"/>
                <w:szCs w:val="40"/>
                <w:lang w:val="de-DE"/>
              </w:rPr>
            </w:pPr>
          </w:p>
          <w:p w14:paraId="43290CC9" w14:textId="77777777" w:rsidR="00E0615B" w:rsidRDefault="00E0615B" w:rsidP="0030535A">
            <w:pPr>
              <w:rPr>
                <w:sz w:val="28"/>
                <w:szCs w:val="28"/>
                <w:lang w:val="de-DE"/>
              </w:rPr>
            </w:pPr>
            <w:r>
              <w:rPr>
                <w:i/>
                <w:sz w:val="28"/>
                <w:szCs w:val="28"/>
                <w:lang w:val="de-DE"/>
              </w:rPr>
              <w:t xml:space="preserve">                           </w:t>
            </w:r>
            <w:r w:rsidR="00526BB4">
              <w:rPr>
                <w:i/>
                <w:sz w:val="28"/>
                <w:szCs w:val="28"/>
                <w:lang w:val="de-DE"/>
              </w:rPr>
              <w:t xml:space="preserve">          </w:t>
            </w:r>
            <w:r>
              <w:rPr>
                <w:i/>
                <w:sz w:val="28"/>
                <w:szCs w:val="28"/>
                <w:lang w:val="de-DE"/>
              </w:rPr>
              <w:t xml:space="preserve">   </w:t>
            </w:r>
            <w:r w:rsidRPr="00233B5A">
              <w:rPr>
                <w:b/>
                <w:i/>
                <w:sz w:val="28"/>
                <w:szCs w:val="28"/>
                <w:lang w:val="de-DE"/>
              </w:rPr>
              <w:t>Giáo viên hướng dẫn</w:t>
            </w:r>
            <w:r w:rsidR="006B2ECD">
              <w:rPr>
                <w:sz w:val="28"/>
                <w:szCs w:val="28"/>
                <w:lang w:val="de-DE"/>
              </w:rPr>
              <w:t>: ThS. Thái Thị Thanh Vân</w:t>
            </w:r>
            <w:r>
              <w:rPr>
                <w:sz w:val="28"/>
                <w:szCs w:val="28"/>
                <w:lang w:val="de-DE"/>
              </w:rPr>
              <w:t xml:space="preserve">                                        </w:t>
            </w:r>
          </w:p>
          <w:p w14:paraId="18DC5BC1" w14:textId="77777777" w:rsidR="0030535A" w:rsidRDefault="00E0615B" w:rsidP="0030535A">
            <w:pPr>
              <w:rPr>
                <w:sz w:val="28"/>
                <w:szCs w:val="28"/>
                <w:lang w:val="de-DE"/>
              </w:rPr>
            </w:pPr>
            <w:r>
              <w:rPr>
                <w:i/>
                <w:sz w:val="28"/>
                <w:szCs w:val="28"/>
                <w:lang w:val="de-DE"/>
              </w:rPr>
              <w:t xml:space="preserve">                    </w:t>
            </w:r>
            <w:r w:rsidR="00526BB4">
              <w:rPr>
                <w:i/>
                <w:sz w:val="28"/>
                <w:szCs w:val="28"/>
                <w:lang w:val="de-DE"/>
              </w:rPr>
              <w:t xml:space="preserve">                    </w:t>
            </w:r>
            <w:r w:rsidRPr="00233B5A">
              <w:rPr>
                <w:b/>
                <w:i/>
                <w:sz w:val="28"/>
                <w:szCs w:val="28"/>
                <w:lang w:val="de-DE"/>
              </w:rPr>
              <w:t>Sinh viên thực hiện</w:t>
            </w:r>
            <w:r>
              <w:rPr>
                <w:sz w:val="28"/>
                <w:szCs w:val="28"/>
                <w:lang w:val="de-DE"/>
              </w:rPr>
              <w:t>: Lại Văn Hiếu CT030122</w:t>
            </w:r>
          </w:p>
          <w:p w14:paraId="58B8C1B2" w14:textId="77777777" w:rsidR="00E0615B" w:rsidRDefault="00E0615B" w:rsidP="0030535A">
            <w:pPr>
              <w:rPr>
                <w:sz w:val="28"/>
                <w:szCs w:val="28"/>
                <w:lang w:val="de-DE"/>
              </w:rPr>
            </w:pPr>
            <w:r>
              <w:rPr>
                <w:sz w:val="28"/>
                <w:szCs w:val="28"/>
                <w:lang w:val="de-DE"/>
              </w:rPr>
              <w:t xml:space="preserve">                                                    </w:t>
            </w:r>
            <w:r w:rsidR="00526BB4">
              <w:rPr>
                <w:sz w:val="28"/>
                <w:szCs w:val="28"/>
                <w:lang w:val="de-DE"/>
              </w:rPr>
              <w:t xml:space="preserve">                   </w:t>
            </w:r>
            <w:r w:rsidR="00166097">
              <w:rPr>
                <w:sz w:val="28"/>
                <w:szCs w:val="28"/>
                <w:lang w:val="de-DE"/>
              </w:rPr>
              <w:t xml:space="preserve">  </w:t>
            </w:r>
            <w:r w:rsidR="00526BB4">
              <w:rPr>
                <w:sz w:val="28"/>
                <w:szCs w:val="28"/>
                <w:lang w:val="de-DE"/>
              </w:rPr>
              <w:t xml:space="preserve">  </w:t>
            </w:r>
            <w:r w:rsidR="006B2ECD">
              <w:rPr>
                <w:sz w:val="28"/>
                <w:szCs w:val="28"/>
                <w:lang w:val="de-DE"/>
              </w:rPr>
              <w:t>Ninh Thị Thu Trang</w:t>
            </w:r>
            <w:r w:rsidR="007D2560">
              <w:rPr>
                <w:sz w:val="28"/>
                <w:szCs w:val="28"/>
                <w:lang w:val="de-DE"/>
              </w:rPr>
              <w:t xml:space="preserve"> CT030449</w:t>
            </w:r>
          </w:p>
          <w:p w14:paraId="42EBA78D" w14:textId="77777777" w:rsidR="006B2ECD" w:rsidRDefault="006B2ECD" w:rsidP="0030535A">
            <w:pPr>
              <w:rPr>
                <w:sz w:val="28"/>
                <w:szCs w:val="28"/>
                <w:lang w:val="de-DE"/>
              </w:rPr>
            </w:pPr>
            <w:r>
              <w:rPr>
                <w:sz w:val="28"/>
                <w:szCs w:val="28"/>
                <w:lang w:val="de-DE"/>
              </w:rPr>
              <w:t xml:space="preserve">                                                                           Đặng Văn Mạnh</w:t>
            </w:r>
            <w:r w:rsidR="007D2560">
              <w:rPr>
                <w:sz w:val="28"/>
                <w:szCs w:val="28"/>
                <w:lang w:val="de-DE"/>
              </w:rPr>
              <w:t xml:space="preserve"> CT030140</w:t>
            </w:r>
          </w:p>
          <w:p w14:paraId="6587968D" w14:textId="77777777" w:rsidR="00166097" w:rsidRDefault="00166097" w:rsidP="0030535A">
            <w:pPr>
              <w:rPr>
                <w:sz w:val="28"/>
                <w:szCs w:val="28"/>
                <w:lang w:val="de-DE"/>
              </w:rPr>
            </w:pPr>
            <w:r>
              <w:rPr>
                <w:sz w:val="28"/>
                <w:szCs w:val="28"/>
                <w:lang w:val="de-DE"/>
              </w:rPr>
              <w:t xml:space="preserve">                                                   </w:t>
            </w:r>
            <w:r w:rsidR="006B2ECD">
              <w:rPr>
                <w:sz w:val="28"/>
                <w:szCs w:val="28"/>
                <w:lang w:val="de-DE"/>
              </w:rPr>
              <w:t xml:space="preserve">                        Nhóm: 5</w:t>
            </w:r>
          </w:p>
          <w:p w14:paraId="1DA78042" w14:textId="77777777" w:rsidR="00BF0A5E" w:rsidRDefault="00E0615B" w:rsidP="0030535A">
            <w:pPr>
              <w:rPr>
                <w:sz w:val="28"/>
                <w:szCs w:val="28"/>
                <w:lang w:val="de-DE"/>
              </w:rPr>
            </w:pPr>
            <w:r>
              <w:rPr>
                <w:sz w:val="28"/>
                <w:szCs w:val="28"/>
                <w:lang w:val="de-DE"/>
              </w:rPr>
              <w:t xml:space="preserve">                                                                        </w:t>
            </w:r>
          </w:p>
          <w:p w14:paraId="3DF02012" w14:textId="77777777" w:rsidR="00BF0A5E" w:rsidRDefault="00BF0A5E" w:rsidP="0030535A">
            <w:pPr>
              <w:rPr>
                <w:sz w:val="28"/>
                <w:szCs w:val="28"/>
                <w:lang w:val="de-DE"/>
              </w:rPr>
            </w:pPr>
          </w:p>
          <w:p w14:paraId="400B1FF1" w14:textId="77777777" w:rsidR="007D2560" w:rsidRDefault="007D2560" w:rsidP="0030535A">
            <w:pPr>
              <w:rPr>
                <w:sz w:val="28"/>
                <w:szCs w:val="28"/>
                <w:lang w:val="de-DE"/>
              </w:rPr>
            </w:pPr>
          </w:p>
          <w:p w14:paraId="05D52C62" w14:textId="7E2C7B56"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E52C2B">
              <w:rPr>
                <w:sz w:val="28"/>
                <w:szCs w:val="28"/>
                <w:lang w:val="de-DE"/>
              </w:rPr>
              <w:t xml:space="preserve"> 2</w:t>
            </w:r>
            <w:r w:rsidRPr="00E85917">
              <w:rPr>
                <w:sz w:val="28"/>
                <w:szCs w:val="28"/>
                <w:lang w:val="de-DE"/>
              </w:rPr>
              <w:t>-20</w:t>
            </w:r>
            <w:r w:rsidR="00E52C2B">
              <w:rPr>
                <w:sz w:val="28"/>
                <w:szCs w:val="28"/>
                <w:lang w:val="de-DE"/>
              </w:rPr>
              <w:t>22</w:t>
            </w:r>
          </w:p>
        </w:tc>
      </w:tr>
    </w:tbl>
    <w:p w14:paraId="4D87DFD6" w14:textId="77777777" w:rsidR="00B836A5" w:rsidRDefault="00B836A5" w:rsidP="006850B0">
      <w:pPr>
        <w:pStyle w:val="Heading1"/>
        <w:numPr>
          <w:ilvl w:val="0"/>
          <w:numId w:val="0"/>
        </w:numPr>
        <w:jc w:val="both"/>
        <w:sectPr w:rsidR="00B836A5" w:rsidSect="00233B5A">
          <w:footerReference w:type="even" r:id="rId9"/>
          <w:footerReference w:type="default" r:id="rId10"/>
          <w:pgSz w:w="11906" w:h="16838" w:code="9"/>
          <w:pgMar w:top="1138" w:right="850" w:bottom="1138" w:left="1699" w:header="850" w:footer="432" w:gutter="0"/>
          <w:pgNumType w:fmt="upperLetter" w:start="1"/>
          <w:cols w:space="454"/>
          <w:docGrid w:type="linesAndChars" w:linePitch="360"/>
        </w:sectPr>
      </w:pPr>
    </w:p>
    <w:p w14:paraId="4E3B1133" w14:textId="77777777" w:rsidR="00815075" w:rsidRDefault="00815075" w:rsidP="00815075">
      <w:pPr>
        <w:pStyle w:val="Heading1unnumbered"/>
      </w:pPr>
      <w:bookmarkStart w:id="0" w:name="_Toc95768765"/>
      <w:r>
        <w:lastRenderedPageBreak/>
        <w:t>LỜI NÓI ĐẦU</w:t>
      </w:r>
      <w:bookmarkEnd w:id="0"/>
    </w:p>
    <w:p w14:paraId="329F8175" w14:textId="59205FF9" w:rsidR="00815075" w:rsidRDefault="00815075" w:rsidP="00815075">
      <w:pPr>
        <w:ind w:firstLine="720"/>
      </w:pPr>
      <w:r>
        <w:t xml:space="preserve">Sau bốn năm học tập tại trường Học Viện Kỹ Thuật Mật Mã, được các thầy cô tận tình dạy dỗ, để có kết quả cuối cùng là vận dụng các kiến thức đã học vào môn thực tập cơ sở chuyên ngành. Cầm trong </w:t>
      </w:r>
      <w:proofErr w:type="gramStart"/>
      <w:r>
        <w:t>tay</w:t>
      </w:r>
      <w:proofErr w:type="gramEnd"/>
      <w:r>
        <w:t xml:space="preserve"> một sản phẩm trò chơi nhóm đã tích cực làm ra trong 2 tháng vừa qua, nhóm chúng em khổng thể giấu nổi niềm hạnh phúc. Để đi đến ngày hôm nay là nhờ sự giúp đỡ, động viên của các bạn trong lớp, trong khóa và sự nỗ lực, cố gắng của mỗi thành viên trong nhóm.</w:t>
      </w:r>
    </w:p>
    <w:p w14:paraId="6BAA960D" w14:textId="77777777" w:rsidR="00815075" w:rsidRDefault="00815075" w:rsidP="00815075">
      <w:pPr>
        <w:ind w:firstLine="720"/>
      </w:pPr>
      <w:proofErr w:type="gramStart"/>
      <w:r>
        <w:t>Với đề tài tạo ra một phiên bản trò chơi gây sự hứng thú và tạo ra sự tích cực, năng động, sáng tạo cho người chơi, đối với các thành viên trong nhóm đã tạo ra những khó khăn nhất định ảnh hưởng lớn đến quá trình hoàn thành đề tài, nhưng với sự giúp đỡ của cô giáo hướng dẫn nhóm đã hoàn thành và đặt được những mục tiêu đề ra.</w:t>
      </w:r>
      <w:proofErr w:type="gramEnd"/>
      <w:r>
        <w:t xml:space="preserve"> Sau đây em xin gửi lời cảm ơn đến cô giáo hướng dẫn ThS. Thái Thị Thanh Vân dù bận nhiều công việc, song cô vẫn tận tình hướng dẫn chúng em, giúp nhóm hoàn thành tốt đề tài đề ra. Và em cũng xin gửi lời chân thành cảm ơn các thầy cô trong bộ môn công nghệ thông tin đã tạo điều kiện cho nhóm một môi trường làm việc thuận lợi đề hoàn thành đề tài.</w:t>
      </w:r>
    </w:p>
    <w:p w14:paraId="0A4B71D4" w14:textId="77777777" w:rsidR="00815075" w:rsidRDefault="00815075" w:rsidP="00815075">
      <w:pPr>
        <w:ind w:firstLine="720"/>
      </w:pPr>
      <w:r>
        <w:tab/>
      </w:r>
      <w:r>
        <w:tab/>
      </w:r>
      <w:r>
        <w:tab/>
      </w:r>
      <w:r>
        <w:tab/>
      </w:r>
      <w:r>
        <w:tab/>
      </w:r>
      <w:r>
        <w:tab/>
      </w:r>
      <w:r>
        <w:tab/>
        <w:t>Đại diện Sinh Viên</w:t>
      </w:r>
    </w:p>
    <w:p w14:paraId="4A0EAAF9" w14:textId="504A823F" w:rsidR="00815075" w:rsidRDefault="00815075" w:rsidP="00815075">
      <w:pPr>
        <w:ind w:firstLine="720"/>
        <w:rPr>
          <w:b/>
        </w:rPr>
      </w:pPr>
      <w:r>
        <w:tab/>
      </w:r>
      <w:r>
        <w:tab/>
        <w:t xml:space="preserve">   </w:t>
      </w:r>
      <w:r>
        <w:tab/>
      </w:r>
      <w:r>
        <w:tab/>
      </w:r>
      <w:r>
        <w:tab/>
      </w:r>
      <w:r>
        <w:tab/>
        <w:t xml:space="preserve">           </w:t>
      </w:r>
      <w:r>
        <w:tab/>
      </w:r>
      <w:r w:rsidRPr="00815075">
        <w:rPr>
          <w:b/>
        </w:rPr>
        <w:t>Lại Văn Hiếu</w:t>
      </w:r>
    </w:p>
    <w:p w14:paraId="557384BA" w14:textId="19343C08" w:rsidR="00BC16FA" w:rsidRDefault="00BC16FA">
      <w:pPr>
        <w:spacing w:before="0" w:after="200" w:line="276" w:lineRule="auto"/>
        <w:jc w:val="left"/>
        <w:rPr>
          <w:b/>
        </w:rPr>
      </w:pPr>
      <w:r>
        <w:rPr>
          <w:b/>
        </w:rPr>
        <w:br w:type="page"/>
      </w:r>
    </w:p>
    <w:p w14:paraId="03EFC412" w14:textId="13D28CA8" w:rsidR="00BC16FA" w:rsidRDefault="00BC16FA" w:rsidP="00BC16FA">
      <w:pPr>
        <w:pStyle w:val="Heading1unnumbered"/>
      </w:pPr>
      <w:bookmarkStart w:id="1" w:name="_Toc95768766"/>
      <w:r>
        <w:lastRenderedPageBreak/>
        <w:t>LỜI CAM ĐOAN</w:t>
      </w:r>
      <w:bookmarkEnd w:id="1"/>
    </w:p>
    <w:p w14:paraId="0F6AD649" w14:textId="3B17E108" w:rsidR="00BC16FA" w:rsidRDefault="00BC16FA" w:rsidP="00BC16FA">
      <w:pPr>
        <w:ind w:firstLine="720"/>
      </w:pPr>
      <w:r>
        <w:t>Tôi là Lại Văn Hiếu, mã số sinh viên CT030122, sinh viên lớp CT3A, khóa AT15</w:t>
      </w:r>
      <w:r w:rsidR="004C6020">
        <w:t xml:space="preserve">. Tôi là Đặng Văn Mạnh, mã số sinh viên CT030140, sinh viên lớp CT3A, khóa AT15. Tôi là Ninh Thị Thu Trang, mã số sinh viên </w:t>
      </w:r>
      <w:r w:rsidR="004C6020">
        <w:rPr>
          <w:sz w:val="28"/>
          <w:szCs w:val="28"/>
          <w:lang w:val="de-DE"/>
        </w:rPr>
        <w:t>CT030449</w:t>
      </w:r>
      <w:r w:rsidR="004C6020">
        <w:rPr>
          <w:sz w:val="28"/>
          <w:szCs w:val="28"/>
          <w:lang w:val="de-DE"/>
        </w:rPr>
        <w:t>, sinh viên lớp CT3D, khóa AT15</w:t>
      </w:r>
      <w:r>
        <w:t>. Người hướng dẫn ThS. Thái Thị</w:t>
      </w:r>
      <w:r w:rsidR="004C6020">
        <w:t xml:space="preserve"> Thanh Vân. Chúng t</w:t>
      </w:r>
      <w:r>
        <w:t xml:space="preserve">ôi </w:t>
      </w:r>
      <w:r w:rsidRPr="00BC16FA">
        <w:t>xin cam đoan toàn bộ nội dung được trình bày trong đ</w:t>
      </w:r>
      <w:r>
        <w:t xml:space="preserve">ề tài trò chơi bắn xe tăng đa người chơi với godot engine </w:t>
      </w:r>
      <w:r w:rsidRPr="00BC16FA">
        <w:t>là kết quả quá trình tìm hiểu và nghiên cứu của</w:t>
      </w:r>
      <w:r w:rsidR="004C6020">
        <w:t xml:space="preserve"> chúng</w:t>
      </w:r>
      <w:r w:rsidRPr="00BC16FA">
        <w:t xml:space="preserve"> tôi. Các dữ liệu đượ</w:t>
      </w:r>
      <w:r>
        <w:t>c nêu trong đề tài</w:t>
      </w:r>
      <w:r w:rsidRPr="00BC16FA">
        <w:t xml:space="preserve"> là hoàn toàn trung thực, phản ánh đúng kết quả đo đạc thực tế. Mọi thông tin trích dẫn đều tuân thủ các quy định về sở hữu trí tuệ</w:t>
      </w:r>
      <w:r>
        <w:t>,</w:t>
      </w:r>
      <w:r w:rsidRPr="00BC16FA">
        <w:t xml:space="preserve"> các tài liệu tham khảo được liệ</w:t>
      </w:r>
      <w:r w:rsidR="004C6020">
        <w:t>t kê rõ ràng. Chúng t</w:t>
      </w:r>
      <w:r w:rsidRPr="00BC16FA">
        <w:t>ôi xin chịu hoàn toàn trách nhiệm với những nội dung được viết trong đ</w:t>
      </w:r>
      <w:r>
        <w:t>ề tài</w:t>
      </w:r>
      <w:r w:rsidRPr="00BC16FA">
        <w:t xml:space="preserve"> này.</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3"/>
        <w:gridCol w:w="4674"/>
      </w:tblGrid>
      <w:tr w:rsidR="00BC16FA" w14:paraId="7A44238D" w14:textId="77777777" w:rsidTr="00BC16FA">
        <w:tc>
          <w:tcPr>
            <w:tcW w:w="4673" w:type="dxa"/>
          </w:tcPr>
          <w:p w14:paraId="5F27980C" w14:textId="77777777" w:rsidR="00BC16FA" w:rsidRDefault="00BC16FA" w:rsidP="00BC16FA"/>
        </w:tc>
        <w:tc>
          <w:tcPr>
            <w:tcW w:w="4674" w:type="dxa"/>
          </w:tcPr>
          <w:p w14:paraId="6A617AF1" w14:textId="77777777" w:rsidR="00BC16FA" w:rsidRDefault="00BC16FA" w:rsidP="00BC16FA">
            <w:r>
              <w:t>Hà nội, ngày 14 tháng 2 năm 2021</w:t>
            </w:r>
          </w:p>
          <w:p w14:paraId="2D43E59D" w14:textId="6C3D16B2" w:rsidR="00BC16FA" w:rsidRPr="004C6020" w:rsidRDefault="00BC16FA" w:rsidP="004C6020">
            <w:pPr>
              <w:jc w:val="center"/>
              <w:rPr>
                <w:b/>
              </w:rPr>
            </w:pPr>
            <w:r w:rsidRPr="00BC16FA">
              <w:rPr>
                <w:b/>
              </w:rPr>
              <w:t>Người cam đoan</w:t>
            </w:r>
          </w:p>
          <w:p w14:paraId="568B4F7D" w14:textId="77777777" w:rsidR="00BC16FA" w:rsidRDefault="00BC16FA" w:rsidP="00BC16FA">
            <w:pPr>
              <w:jc w:val="center"/>
              <w:rPr>
                <w:b/>
              </w:rPr>
            </w:pPr>
            <w:r w:rsidRPr="00BC16FA">
              <w:rPr>
                <w:b/>
              </w:rPr>
              <w:t>Lại Văn Hiếu</w:t>
            </w:r>
          </w:p>
          <w:p w14:paraId="663473B8" w14:textId="77777777" w:rsidR="004C6020" w:rsidRDefault="004C6020" w:rsidP="00BC16FA">
            <w:pPr>
              <w:jc w:val="center"/>
              <w:rPr>
                <w:b/>
              </w:rPr>
            </w:pPr>
            <w:r>
              <w:rPr>
                <w:b/>
              </w:rPr>
              <w:t>Đăng Văn Mạnh</w:t>
            </w:r>
          </w:p>
          <w:p w14:paraId="0D00FF05" w14:textId="36048BA1" w:rsidR="004C6020" w:rsidRPr="00BC16FA" w:rsidRDefault="004C6020" w:rsidP="00BC16FA">
            <w:pPr>
              <w:jc w:val="center"/>
              <w:rPr>
                <w:b/>
              </w:rPr>
            </w:pPr>
            <w:r>
              <w:rPr>
                <w:b/>
              </w:rPr>
              <w:t>Ninh Thị Thu Trang</w:t>
            </w:r>
          </w:p>
        </w:tc>
      </w:tr>
    </w:tbl>
    <w:p w14:paraId="7615C260" w14:textId="77777777" w:rsidR="00BC16FA" w:rsidRPr="00BC16FA" w:rsidRDefault="00BC16FA" w:rsidP="00BC16FA">
      <w:pPr>
        <w:ind w:firstLine="720"/>
      </w:pPr>
    </w:p>
    <w:p w14:paraId="58491B1D" w14:textId="500AED36" w:rsidR="00815075" w:rsidRDefault="00815075" w:rsidP="00815075">
      <w:pPr>
        <w:pStyle w:val="Heading1unnumbered"/>
        <w:jc w:val="both"/>
      </w:pPr>
      <w:r>
        <w:br w:type="page"/>
      </w:r>
    </w:p>
    <w:p w14:paraId="70A2E9A2" w14:textId="48D96D76" w:rsidR="00C82B07" w:rsidRPr="005A7AF9" w:rsidRDefault="00C82B07" w:rsidP="005A7AF9">
      <w:pPr>
        <w:pStyle w:val="Heading1unnumbered"/>
      </w:pPr>
      <w:bookmarkStart w:id="2" w:name="_Toc95768767"/>
      <w:r w:rsidRPr="005A7AF9">
        <w:lastRenderedPageBreak/>
        <w:t>MỤ</w:t>
      </w:r>
      <w:r w:rsidR="00072F60" w:rsidRPr="005A7AF9">
        <w:t>C L</w:t>
      </w:r>
      <w:r w:rsidRPr="005A7AF9">
        <w:t>ỤC</w:t>
      </w:r>
      <w:bookmarkEnd w:id="2"/>
    </w:p>
    <w:p w14:paraId="00278D9F" w14:textId="43674389" w:rsidR="000B735F" w:rsidRDefault="001E4C07">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95768765" w:history="1">
        <w:r w:rsidR="000B735F" w:rsidRPr="00986E49">
          <w:rPr>
            <w:rStyle w:val="Hyperlink"/>
            <w:noProof/>
          </w:rPr>
          <w:t>LỜI NÓI ĐẦU</w:t>
        </w:r>
        <w:r w:rsidR="000B735F">
          <w:rPr>
            <w:noProof/>
            <w:webHidden/>
          </w:rPr>
          <w:tab/>
        </w:r>
        <w:r w:rsidR="000B735F">
          <w:rPr>
            <w:noProof/>
            <w:webHidden/>
          </w:rPr>
          <w:fldChar w:fldCharType="begin"/>
        </w:r>
        <w:r w:rsidR="000B735F">
          <w:rPr>
            <w:noProof/>
            <w:webHidden/>
          </w:rPr>
          <w:instrText xml:space="preserve"> PAGEREF _Toc95768765 \h </w:instrText>
        </w:r>
        <w:r w:rsidR="000B735F">
          <w:rPr>
            <w:noProof/>
            <w:webHidden/>
          </w:rPr>
        </w:r>
        <w:r w:rsidR="000B735F">
          <w:rPr>
            <w:noProof/>
            <w:webHidden/>
          </w:rPr>
          <w:fldChar w:fldCharType="separate"/>
        </w:r>
        <w:r w:rsidR="000B735F">
          <w:rPr>
            <w:noProof/>
            <w:webHidden/>
          </w:rPr>
          <w:t>2</w:t>
        </w:r>
        <w:r w:rsidR="000B735F">
          <w:rPr>
            <w:noProof/>
            <w:webHidden/>
          </w:rPr>
          <w:fldChar w:fldCharType="end"/>
        </w:r>
      </w:hyperlink>
    </w:p>
    <w:p w14:paraId="0870C38A" w14:textId="1F274800" w:rsidR="000B735F" w:rsidRDefault="0088021C">
      <w:pPr>
        <w:pStyle w:val="TOC1"/>
        <w:rPr>
          <w:rFonts w:asciiTheme="minorHAnsi" w:eastAsiaTheme="minorEastAsia" w:hAnsiTheme="minorHAnsi" w:cstheme="minorBidi"/>
          <w:b w:val="0"/>
          <w:noProof/>
          <w:kern w:val="0"/>
          <w:sz w:val="22"/>
          <w:szCs w:val="22"/>
        </w:rPr>
      </w:pPr>
      <w:hyperlink w:anchor="_Toc95768766" w:history="1">
        <w:r w:rsidR="000B735F" w:rsidRPr="00986E49">
          <w:rPr>
            <w:rStyle w:val="Hyperlink"/>
            <w:noProof/>
          </w:rPr>
          <w:t>LỜI CAM ĐOAN</w:t>
        </w:r>
        <w:r w:rsidR="000B735F">
          <w:rPr>
            <w:noProof/>
            <w:webHidden/>
          </w:rPr>
          <w:tab/>
        </w:r>
        <w:r w:rsidR="000B735F">
          <w:rPr>
            <w:noProof/>
            <w:webHidden/>
          </w:rPr>
          <w:fldChar w:fldCharType="begin"/>
        </w:r>
        <w:r w:rsidR="000B735F">
          <w:rPr>
            <w:noProof/>
            <w:webHidden/>
          </w:rPr>
          <w:instrText xml:space="preserve"> PAGEREF _Toc95768766 \h </w:instrText>
        </w:r>
        <w:r w:rsidR="000B735F">
          <w:rPr>
            <w:noProof/>
            <w:webHidden/>
          </w:rPr>
        </w:r>
        <w:r w:rsidR="000B735F">
          <w:rPr>
            <w:noProof/>
            <w:webHidden/>
          </w:rPr>
          <w:fldChar w:fldCharType="separate"/>
        </w:r>
        <w:r w:rsidR="000B735F">
          <w:rPr>
            <w:noProof/>
            <w:webHidden/>
          </w:rPr>
          <w:t>3</w:t>
        </w:r>
        <w:r w:rsidR="000B735F">
          <w:rPr>
            <w:noProof/>
            <w:webHidden/>
          </w:rPr>
          <w:fldChar w:fldCharType="end"/>
        </w:r>
      </w:hyperlink>
    </w:p>
    <w:p w14:paraId="690A3024" w14:textId="7955AB78" w:rsidR="000B735F" w:rsidRDefault="0088021C">
      <w:pPr>
        <w:pStyle w:val="TOC1"/>
        <w:rPr>
          <w:rFonts w:asciiTheme="minorHAnsi" w:eastAsiaTheme="minorEastAsia" w:hAnsiTheme="minorHAnsi" w:cstheme="minorBidi"/>
          <w:b w:val="0"/>
          <w:noProof/>
          <w:kern w:val="0"/>
          <w:sz w:val="22"/>
          <w:szCs w:val="22"/>
        </w:rPr>
      </w:pPr>
      <w:hyperlink w:anchor="_Toc95768767" w:history="1">
        <w:r w:rsidR="000B735F" w:rsidRPr="00986E49">
          <w:rPr>
            <w:rStyle w:val="Hyperlink"/>
            <w:noProof/>
          </w:rPr>
          <w:t>MỤC LỤC</w:t>
        </w:r>
        <w:r w:rsidR="000B735F">
          <w:rPr>
            <w:noProof/>
            <w:webHidden/>
          </w:rPr>
          <w:tab/>
        </w:r>
        <w:r w:rsidR="000B735F">
          <w:rPr>
            <w:noProof/>
            <w:webHidden/>
          </w:rPr>
          <w:fldChar w:fldCharType="begin"/>
        </w:r>
        <w:r w:rsidR="000B735F">
          <w:rPr>
            <w:noProof/>
            <w:webHidden/>
          </w:rPr>
          <w:instrText xml:space="preserve"> PAGEREF _Toc95768767 \h </w:instrText>
        </w:r>
        <w:r w:rsidR="000B735F">
          <w:rPr>
            <w:noProof/>
            <w:webHidden/>
          </w:rPr>
        </w:r>
        <w:r w:rsidR="000B735F">
          <w:rPr>
            <w:noProof/>
            <w:webHidden/>
          </w:rPr>
          <w:fldChar w:fldCharType="separate"/>
        </w:r>
        <w:r w:rsidR="000B735F">
          <w:rPr>
            <w:noProof/>
            <w:webHidden/>
          </w:rPr>
          <w:t>4</w:t>
        </w:r>
        <w:r w:rsidR="000B735F">
          <w:rPr>
            <w:noProof/>
            <w:webHidden/>
          </w:rPr>
          <w:fldChar w:fldCharType="end"/>
        </w:r>
      </w:hyperlink>
    </w:p>
    <w:p w14:paraId="46E5C756" w14:textId="7FD4AAE3" w:rsidR="000B735F" w:rsidRDefault="0088021C">
      <w:pPr>
        <w:pStyle w:val="TOC1"/>
        <w:rPr>
          <w:rFonts w:asciiTheme="minorHAnsi" w:eastAsiaTheme="minorEastAsia" w:hAnsiTheme="minorHAnsi" w:cstheme="minorBidi"/>
          <w:b w:val="0"/>
          <w:noProof/>
          <w:kern w:val="0"/>
          <w:sz w:val="22"/>
          <w:szCs w:val="22"/>
        </w:rPr>
      </w:pPr>
      <w:hyperlink w:anchor="_Toc95768768" w:history="1">
        <w:r w:rsidR="000B735F" w:rsidRPr="00986E49">
          <w:rPr>
            <w:rStyle w:val="Hyperlink"/>
            <w:noProof/>
          </w:rPr>
          <w:t>DANH MỤC HÌNH VẼ</w:t>
        </w:r>
        <w:r w:rsidR="000B735F">
          <w:rPr>
            <w:noProof/>
            <w:webHidden/>
          </w:rPr>
          <w:tab/>
        </w:r>
        <w:r w:rsidR="000B735F">
          <w:rPr>
            <w:noProof/>
            <w:webHidden/>
          </w:rPr>
          <w:fldChar w:fldCharType="begin"/>
        </w:r>
        <w:r w:rsidR="000B735F">
          <w:rPr>
            <w:noProof/>
            <w:webHidden/>
          </w:rPr>
          <w:instrText xml:space="preserve"> PAGEREF _Toc95768768 \h </w:instrText>
        </w:r>
        <w:r w:rsidR="000B735F">
          <w:rPr>
            <w:noProof/>
            <w:webHidden/>
          </w:rPr>
        </w:r>
        <w:r w:rsidR="000B735F">
          <w:rPr>
            <w:noProof/>
            <w:webHidden/>
          </w:rPr>
          <w:fldChar w:fldCharType="separate"/>
        </w:r>
        <w:r w:rsidR="000B735F">
          <w:rPr>
            <w:noProof/>
            <w:webHidden/>
          </w:rPr>
          <w:t>7</w:t>
        </w:r>
        <w:r w:rsidR="000B735F">
          <w:rPr>
            <w:noProof/>
            <w:webHidden/>
          </w:rPr>
          <w:fldChar w:fldCharType="end"/>
        </w:r>
      </w:hyperlink>
    </w:p>
    <w:p w14:paraId="781CF8DE" w14:textId="03920E31" w:rsidR="000B735F" w:rsidRDefault="0088021C">
      <w:pPr>
        <w:pStyle w:val="TOC1"/>
        <w:rPr>
          <w:rFonts w:asciiTheme="minorHAnsi" w:eastAsiaTheme="minorEastAsia" w:hAnsiTheme="minorHAnsi" w:cstheme="minorBidi"/>
          <w:b w:val="0"/>
          <w:noProof/>
          <w:kern w:val="0"/>
          <w:sz w:val="22"/>
          <w:szCs w:val="22"/>
        </w:rPr>
      </w:pPr>
      <w:hyperlink w:anchor="_Toc95768769" w:history="1">
        <w:r w:rsidR="000B735F" w:rsidRPr="00986E49">
          <w:rPr>
            <w:rStyle w:val="Hyperlink"/>
            <w:noProof/>
          </w:rPr>
          <w:t>DANH MỤC BẢNG BIỂU</w:t>
        </w:r>
        <w:r w:rsidR="000B735F">
          <w:rPr>
            <w:noProof/>
            <w:webHidden/>
          </w:rPr>
          <w:tab/>
        </w:r>
        <w:r w:rsidR="000B735F">
          <w:rPr>
            <w:noProof/>
            <w:webHidden/>
          </w:rPr>
          <w:fldChar w:fldCharType="begin"/>
        </w:r>
        <w:r w:rsidR="000B735F">
          <w:rPr>
            <w:noProof/>
            <w:webHidden/>
          </w:rPr>
          <w:instrText xml:space="preserve"> PAGEREF _Toc95768769 \h </w:instrText>
        </w:r>
        <w:r w:rsidR="000B735F">
          <w:rPr>
            <w:noProof/>
            <w:webHidden/>
          </w:rPr>
        </w:r>
        <w:r w:rsidR="000B735F">
          <w:rPr>
            <w:noProof/>
            <w:webHidden/>
          </w:rPr>
          <w:fldChar w:fldCharType="separate"/>
        </w:r>
        <w:r w:rsidR="000B735F">
          <w:rPr>
            <w:noProof/>
            <w:webHidden/>
          </w:rPr>
          <w:t>9</w:t>
        </w:r>
        <w:r w:rsidR="000B735F">
          <w:rPr>
            <w:noProof/>
            <w:webHidden/>
          </w:rPr>
          <w:fldChar w:fldCharType="end"/>
        </w:r>
      </w:hyperlink>
    </w:p>
    <w:p w14:paraId="0A84598F" w14:textId="4101FEBA" w:rsidR="000B735F" w:rsidRDefault="0088021C">
      <w:pPr>
        <w:pStyle w:val="TOC1"/>
        <w:rPr>
          <w:rFonts w:asciiTheme="minorHAnsi" w:eastAsiaTheme="minorEastAsia" w:hAnsiTheme="minorHAnsi" w:cstheme="minorBidi"/>
          <w:b w:val="0"/>
          <w:noProof/>
          <w:kern w:val="0"/>
          <w:sz w:val="22"/>
          <w:szCs w:val="22"/>
        </w:rPr>
      </w:pPr>
      <w:hyperlink w:anchor="_Toc95768770" w:history="1">
        <w:r w:rsidR="000B735F" w:rsidRPr="00986E49">
          <w:rPr>
            <w:rStyle w:val="Hyperlink"/>
            <w:noProof/>
          </w:rPr>
          <w:t>TÓM TẮT ĐỀ TÀI</w:t>
        </w:r>
        <w:r w:rsidR="000B735F">
          <w:rPr>
            <w:noProof/>
            <w:webHidden/>
          </w:rPr>
          <w:tab/>
        </w:r>
        <w:r w:rsidR="000B735F">
          <w:rPr>
            <w:noProof/>
            <w:webHidden/>
          </w:rPr>
          <w:fldChar w:fldCharType="begin"/>
        </w:r>
        <w:r w:rsidR="000B735F">
          <w:rPr>
            <w:noProof/>
            <w:webHidden/>
          </w:rPr>
          <w:instrText xml:space="preserve"> PAGEREF _Toc95768770 \h </w:instrText>
        </w:r>
        <w:r w:rsidR="000B735F">
          <w:rPr>
            <w:noProof/>
            <w:webHidden/>
          </w:rPr>
        </w:r>
        <w:r w:rsidR="000B735F">
          <w:rPr>
            <w:noProof/>
            <w:webHidden/>
          </w:rPr>
          <w:fldChar w:fldCharType="separate"/>
        </w:r>
        <w:r w:rsidR="000B735F">
          <w:rPr>
            <w:noProof/>
            <w:webHidden/>
          </w:rPr>
          <w:t>10</w:t>
        </w:r>
        <w:r w:rsidR="000B735F">
          <w:rPr>
            <w:noProof/>
            <w:webHidden/>
          </w:rPr>
          <w:fldChar w:fldCharType="end"/>
        </w:r>
      </w:hyperlink>
    </w:p>
    <w:p w14:paraId="126C6EA3" w14:textId="77B3ED48" w:rsidR="000B735F" w:rsidRDefault="0088021C">
      <w:pPr>
        <w:pStyle w:val="TOC1"/>
        <w:rPr>
          <w:rFonts w:asciiTheme="minorHAnsi" w:eastAsiaTheme="minorEastAsia" w:hAnsiTheme="minorHAnsi" w:cstheme="minorBidi"/>
          <w:b w:val="0"/>
          <w:noProof/>
          <w:kern w:val="0"/>
          <w:sz w:val="22"/>
          <w:szCs w:val="22"/>
        </w:rPr>
      </w:pPr>
      <w:hyperlink w:anchor="_Toc95768771" w:history="1">
        <w:r w:rsidR="000B735F" w:rsidRPr="00986E49">
          <w:rPr>
            <w:rStyle w:val="Hyperlink"/>
            <w:noProof/>
          </w:rPr>
          <w:t>CHƯƠNG 1. TỔNG QUAN</w:t>
        </w:r>
        <w:r w:rsidR="000B735F">
          <w:rPr>
            <w:noProof/>
            <w:webHidden/>
          </w:rPr>
          <w:tab/>
        </w:r>
        <w:r w:rsidR="000B735F">
          <w:rPr>
            <w:noProof/>
            <w:webHidden/>
          </w:rPr>
          <w:fldChar w:fldCharType="begin"/>
        </w:r>
        <w:r w:rsidR="000B735F">
          <w:rPr>
            <w:noProof/>
            <w:webHidden/>
          </w:rPr>
          <w:instrText xml:space="preserve"> PAGEREF _Toc95768771 \h </w:instrText>
        </w:r>
        <w:r w:rsidR="000B735F">
          <w:rPr>
            <w:noProof/>
            <w:webHidden/>
          </w:rPr>
        </w:r>
        <w:r w:rsidR="000B735F">
          <w:rPr>
            <w:noProof/>
            <w:webHidden/>
          </w:rPr>
          <w:fldChar w:fldCharType="separate"/>
        </w:r>
        <w:r w:rsidR="000B735F">
          <w:rPr>
            <w:noProof/>
            <w:webHidden/>
          </w:rPr>
          <w:t>11</w:t>
        </w:r>
        <w:r w:rsidR="000B735F">
          <w:rPr>
            <w:noProof/>
            <w:webHidden/>
          </w:rPr>
          <w:fldChar w:fldCharType="end"/>
        </w:r>
      </w:hyperlink>
    </w:p>
    <w:p w14:paraId="64DD12B8" w14:textId="3F3AFEE4"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2" w:history="1">
        <w:r w:rsidR="000B735F" w:rsidRPr="00986E49">
          <w:rPr>
            <w:rStyle w:val="Hyperlink"/>
            <w:noProof/>
          </w:rPr>
          <w:t>1.1 Giới thiệu đề tài</w:t>
        </w:r>
        <w:r w:rsidR="000B735F">
          <w:rPr>
            <w:noProof/>
            <w:webHidden/>
          </w:rPr>
          <w:tab/>
        </w:r>
        <w:r w:rsidR="000B735F">
          <w:rPr>
            <w:noProof/>
            <w:webHidden/>
          </w:rPr>
          <w:fldChar w:fldCharType="begin"/>
        </w:r>
        <w:r w:rsidR="000B735F">
          <w:rPr>
            <w:noProof/>
            <w:webHidden/>
          </w:rPr>
          <w:instrText xml:space="preserve"> PAGEREF _Toc95768772 \h </w:instrText>
        </w:r>
        <w:r w:rsidR="000B735F">
          <w:rPr>
            <w:noProof/>
            <w:webHidden/>
          </w:rPr>
        </w:r>
        <w:r w:rsidR="000B735F">
          <w:rPr>
            <w:noProof/>
            <w:webHidden/>
          </w:rPr>
          <w:fldChar w:fldCharType="separate"/>
        </w:r>
        <w:r w:rsidR="000B735F">
          <w:rPr>
            <w:noProof/>
            <w:webHidden/>
          </w:rPr>
          <w:t>11</w:t>
        </w:r>
        <w:r w:rsidR="000B735F">
          <w:rPr>
            <w:noProof/>
            <w:webHidden/>
          </w:rPr>
          <w:fldChar w:fldCharType="end"/>
        </w:r>
      </w:hyperlink>
    </w:p>
    <w:p w14:paraId="1023FCD5" w14:textId="049993EB"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3" w:history="1">
        <w:r w:rsidR="000B735F" w:rsidRPr="00986E49">
          <w:rPr>
            <w:rStyle w:val="Hyperlink"/>
            <w:noProof/>
          </w:rPr>
          <w:t>1.2 Ý nghĩa đề tài</w:t>
        </w:r>
        <w:r w:rsidR="000B735F">
          <w:rPr>
            <w:noProof/>
            <w:webHidden/>
          </w:rPr>
          <w:tab/>
        </w:r>
        <w:r w:rsidR="000B735F">
          <w:rPr>
            <w:noProof/>
            <w:webHidden/>
          </w:rPr>
          <w:fldChar w:fldCharType="begin"/>
        </w:r>
        <w:r w:rsidR="000B735F">
          <w:rPr>
            <w:noProof/>
            <w:webHidden/>
          </w:rPr>
          <w:instrText xml:space="preserve"> PAGEREF _Toc95768773 \h </w:instrText>
        </w:r>
        <w:r w:rsidR="000B735F">
          <w:rPr>
            <w:noProof/>
            <w:webHidden/>
          </w:rPr>
        </w:r>
        <w:r w:rsidR="000B735F">
          <w:rPr>
            <w:noProof/>
            <w:webHidden/>
          </w:rPr>
          <w:fldChar w:fldCharType="separate"/>
        </w:r>
        <w:r w:rsidR="000B735F">
          <w:rPr>
            <w:noProof/>
            <w:webHidden/>
          </w:rPr>
          <w:t>13</w:t>
        </w:r>
        <w:r w:rsidR="000B735F">
          <w:rPr>
            <w:noProof/>
            <w:webHidden/>
          </w:rPr>
          <w:fldChar w:fldCharType="end"/>
        </w:r>
      </w:hyperlink>
    </w:p>
    <w:p w14:paraId="4FA71EA4" w14:textId="25715FE7"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4" w:history="1">
        <w:r w:rsidR="000B735F" w:rsidRPr="00986E49">
          <w:rPr>
            <w:rStyle w:val="Hyperlink"/>
            <w:noProof/>
          </w:rPr>
          <w:t>1.3 Mục tiêu đề tài</w:t>
        </w:r>
        <w:r w:rsidR="000B735F">
          <w:rPr>
            <w:noProof/>
            <w:webHidden/>
          </w:rPr>
          <w:tab/>
        </w:r>
        <w:r w:rsidR="000B735F">
          <w:rPr>
            <w:noProof/>
            <w:webHidden/>
          </w:rPr>
          <w:fldChar w:fldCharType="begin"/>
        </w:r>
        <w:r w:rsidR="000B735F">
          <w:rPr>
            <w:noProof/>
            <w:webHidden/>
          </w:rPr>
          <w:instrText xml:space="preserve"> PAGEREF _Toc95768774 \h </w:instrText>
        </w:r>
        <w:r w:rsidR="000B735F">
          <w:rPr>
            <w:noProof/>
            <w:webHidden/>
          </w:rPr>
        </w:r>
        <w:r w:rsidR="000B735F">
          <w:rPr>
            <w:noProof/>
            <w:webHidden/>
          </w:rPr>
          <w:fldChar w:fldCharType="separate"/>
        </w:r>
        <w:r w:rsidR="000B735F">
          <w:rPr>
            <w:noProof/>
            <w:webHidden/>
          </w:rPr>
          <w:t>13</w:t>
        </w:r>
        <w:r w:rsidR="000B735F">
          <w:rPr>
            <w:noProof/>
            <w:webHidden/>
          </w:rPr>
          <w:fldChar w:fldCharType="end"/>
        </w:r>
      </w:hyperlink>
    </w:p>
    <w:p w14:paraId="594F5A4F" w14:textId="106FBD86"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5" w:history="1">
        <w:r w:rsidR="000B735F" w:rsidRPr="00986E49">
          <w:rPr>
            <w:rStyle w:val="Hyperlink"/>
            <w:noProof/>
          </w:rPr>
          <w:t>1.4 Phạm vi đề tài</w:t>
        </w:r>
        <w:r w:rsidR="000B735F">
          <w:rPr>
            <w:noProof/>
            <w:webHidden/>
          </w:rPr>
          <w:tab/>
        </w:r>
        <w:r w:rsidR="000B735F">
          <w:rPr>
            <w:noProof/>
            <w:webHidden/>
          </w:rPr>
          <w:fldChar w:fldCharType="begin"/>
        </w:r>
        <w:r w:rsidR="000B735F">
          <w:rPr>
            <w:noProof/>
            <w:webHidden/>
          </w:rPr>
          <w:instrText xml:space="preserve"> PAGEREF _Toc95768775 \h </w:instrText>
        </w:r>
        <w:r w:rsidR="000B735F">
          <w:rPr>
            <w:noProof/>
            <w:webHidden/>
          </w:rPr>
        </w:r>
        <w:r w:rsidR="000B735F">
          <w:rPr>
            <w:noProof/>
            <w:webHidden/>
          </w:rPr>
          <w:fldChar w:fldCharType="separate"/>
        </w:r>
        <w:r w:rsidR="000B735F">
          <w:rPr>
            <w:noProof/>
            <w:webHidden/>
          </w:rPr>
          <w:t>13</w:t>
        </w:r>
        <w:r w:rsidR="000B735F">
          <w:rPr>
            <w:noProof/>
            <w:webHidden/>
          </w:rPr>
          <w:fldChar w:fldCharType="end"/>
        </w:r>
      </w:hyperlink>
    </w:p>
    <w:p w14:paraId="544875A5" w14:textId="169EA7B4"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6" w:history="1">
        <w:r w:rsidR="000B735F" w:rsidRPr="00986E49">
          <w:rPr>
            <w:rStyle w:val="Hyperlink"/>
            <w:noProof/>
          </w:rPr>
          <w:t>1.5 Kết luận chương 1</w:t>
        </w:r>
        <w:r w:rsidR="000B735F">
          <w:rPr>
            <w:noProof/>
            <w:webHidden/>
          </w:rPr>
          <w:tab/>
        </w:r>
        <w:r w:rsidR="000B735F">
          <w:rPr>
            <w:noProof/>
            <w:webHidden/>
          </w:rPr>
          <w:fldChar w:fldCharType="begin"/>
        </w:r>
        <w:r w:rsidR="000B735F">
          <w:rPr>
            <w:noProof/>
            <w:webHidden/>
          </w:rPr>
          <w:instrText xml:space="preserve"> PAGEREF _Toc95768776 \h </w:instrText>
        </w:r>
        <w:r w:rsidR="000B735F">
          <w:rPr>
            <w:noProof/>
            <w:webHidden/>
          </w:rPr>
        </w:r>
        <w:r w:rsidR="000B735F">
          <w:rPr>
            <w:noProof/>
            <w:webHidden/>
          </w:rPr>
          <w:fldChar w:fldCharType="separate"/>
        </w:r>
        <w:r w:rsidR="000B735F">
          <w:rPr>
            <w:noProof/>
            <w:webHidden/>
          </w:rPr>
          <w:t>13</w:t>
        </w:r>
        <w:r w:rsidR="000B735F">
          <w:rPr>
            <w:noProof/>
            <w:webHidden/>
          </w:rPr>
          <w:fldChar w:fldCharType="end"/>
        </w:r>
      </w:hyperlink>
    </w:p>
    <w:p w14:paraId="7AD618D3" w14:textId="5B26C79E" w:rsidR="000B735F" w:rsidRDefault="0088021C">
      <w:pPr>
        <w:pStyle w:val="TOC1"/>
        <w:rPr>
          <w:rFonts w:asciiTheme="minorHAnsi" w:eastAsiaTheme="minorEastAsia" w:hAnsiTheme="minorHAnsi" w:cstheme="minorBidi"/>
          <w:b w:val="0"/>
          <w:noProof/>
          <w:kern w:val="0"/>
          <w:sz w:val="22"/>
          <w:szCs w:val="22"/>
        </w:rPr>
      </w:pPr>
      <w:hyperlink w:anchor="_Toc95768777" w:history="1">
        <w:r w:rsidR="000B735F" w:rsidRPr="00986E49">
          <w:rPr>
            <w:rStyle w:val="Hyperlink"/>
            <w:noProof/>
          </w:rPr>
          <w:t>CHƯƠNG 2. KHẢO SÁT VÀ XÁC ĐỊNH MỤC TIÊU</w:t>
        </w:r>
        <w:r w:rsidR="000B735F">
          <w:rPr>
            <w:noProof/>
            <w:webHidden/>
          </w:rPr>
          <w:tab/>
        </w:r>
        <w:r w:rsidR="000B735F">
          <w:rPr>
            <w:noProof/>
            <w:webHidden/>
          </w:rPr>
          <w:fldChar w:fldCharType="begin"/>
        </w:r>
        <w:r w:rsidR="000B735F">
          <w:rPr>
            <w:noProof/>
            <w:webHidden/>
          </w:rPr>
          <w:instrText xml:space="preserve"> PAGEREF _Toc95768777 \h </w:instrText>
        </w:r>
        <w:r w:rsidR="000B735F">
          <w:rPr>
            <w:noProof/>
            <w:webHidden/>
          </w:rPr>
        </w:r>
        <w:r w:rsidR="000B735F">
          <w:rPr>
            <w:noProof/>
            <w:webHidden/>
          </w:rPr>
          <w:fldChar w:fldCharType="separate"/>
        </w:r>
        <w:r w:rsidR="000B735F">
          <w:rPr>
            <w:noProof/>
            <w:webHidden/>
          </w:rPr>
          <w:t>14</w:t>
        </w:r>
        <w:r w:rsidR="000B735F">
          <w:rPr>
            <w:noProof/>
            <w:webHidden/>
          </w:rPr>
          <w:fldChar w:fldCharType="end"/>
        </w:r>
      </w:hyperlink>
    </w:p>
    <w:p w14:paraId="02834759" w14:textId="29FCBA86"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78" w:history="1">
        <w:r w:rsidR="000B735F" w:rsidRPr="00986E49">
          <w:rPr>
            <w:rStyle w:val="Hyperlink"/>
            <w:noProof/>
          </w:rPr>
          <w:t>2.1 Khảo sát hiện trạng của các trò chơi tương tự</w:t>
        </w:r>
        <w:r w:rsidR="000B735F">
          <w:rPr>
            <w:noProof/>
            <w:webHidden/>
          </w:rPr>
          <w:tab/>
        </w:r>
        <w:r w:rsidR="000B735F">
          <w:rPr>
            <w:noProof/>
            <w:webHidden/>
          </w:rPr>
          <w:fldChar w:fldCharType="begin"/>
        </w:r>
        <w:r w:rsidR="000B735F">
          <w:rPr>
            <w:noProof/>
            <w:webHidden/>
          </w:rPr>
          <w:instrText xml:space="preserve"> PAGEREF _Toc95768778 \h </w:instrText>
        </w:r>
        <w:r w:rsidR="000B735F">
          <w:rPr>
            <w:noProof/>
            <w:webHidden/>
          </w:rPr>
        </w:r>
        <w:r w:rsidR="000B735F">
          <w:rPr>
            <w:noProof/>
            <w:webHidden/>
          </w:rPr>
          <w:fldChar w:fldCharType="separate"/>
        </w:r>
        <w:r w:rsidR="000B735F">
          <w:rPr>
            <w:noProof/>
            <w:webHidden/>
          </w:rPr>
          <w:t>14</w:t>
        </w:r>
        <w:r w:rsidR="000B735F">
          <w:rPr>
            <w:noProof/>
            <w:webHidden/>
          </w:rPr>
          <w:fldChar w:fldCharType="end"/>
        </w:r>
      </w:hyperlink>
    </w:p>
    <w:p w14:paraId="0154DC01" w14:textId="109088F2" w:rsidR="000B735F" w:rsidRDefault="0088021C">
      <w:pPr>
        <w:pStyle w:val="TOC3"/>
        <w:rPr>
          <w:rFonts w:asciiTheme="minorHAnsi" w:eastAsiaTheme="minorEastAsia" w:hAnsiTheme="minorHAnsi" w:cstheme="minorBidi"/>
          <w:noProof/>
          <w:kern w:val="0"/>
          <w:sz w:val="22"/>
          <w:szCs w:val="22"/>
        </w:rPr>
      </w:pPr>
      <w:hyperlink w:anchor="_Toc95768779" w:history="1">
        <w:r w:rsidR="000B735F" w:rsidRPr="00986E49">
          <w:rPr>
            <w:rStyle w:val="Hyperlink"/>
            <w:noProof/>
          </w:rPr>
          <w:t>2.1.1 Khảo sát</w:t>
        </w:r>
        <w:r w:rsidR="000B735F">
          <w:rPr>
            <w:noProof/>
            <w:webHidden/>
          </w:rPr>
          <w:tab/>
        </w:r>
        <w:r w:rsidR="000B735F">
          <w:rPr>
            <w:noProof/>
            <w:webHidden/>
          </w:rPr>
          <w:fldChar w:fldCharType="begin"/>
        </w:r>
        <w:r w:rsidR="000B735F">
          <w:rPr>
            <w:noProof/>
            <w:webHidden/>
          </w:rPr>
          <w:instrText xml:space="preserve"> PAGEREF _Toc95768779 \h </w:instrText>
        </w:r>
        <w:r w:rsidR="000B735F">
          <w:rPr>
            <w:noProof/>
            <w:webHidden/>
          </w:rPr>
        </w:r>
        <w:r w:rsidR="000B735F">
          <w:rPr>
            <w:noProof/>
            <w:webHidden/>
          </w:rPr>
          <w:fldChar w:fldCharType="separate"/>
        </w:r>
        <w:r w:rsidR="000B735F">
          <w:rPr>
            <w:noProof/>
            <w:webHidden/>
          </w:rPr>
          <w:t>14</w:t>
        </w:r>
        <w:r w:rsidR="000B735F">
          <w:rPr>
            <w:noProof/>
            <w:webHidden/>
          </w:rPr>
          <w:fldChar w:fldCharType="end"/>
        </w:r>
      </w:hyperlink>
    </w:p>
    <w:p w14:paraId="2F88CE76" w14:textId="6F084B35" w:rsidR="000B735F" w:rsidRDefault="0088021C">
      <w:pPr>
        <w:pStyle w:val="TOC3"/>
        <w:rPr>
          <w:rFonts w:asciiTheme="minorHAnsi" w:eastAsiaTheme="minorEastAsia" w:hAnsiTheme="minorHAnsi" w:cstheme="minorBidi"/>
          <w:noProof/>
          <w:kern w:val="0"/>
          <w:sz w:val="22"/>
          <w:szCs w:val="22"/>
        </w:rPr>
      </w:pPr>
      <w:hyperlink w:anchor="_Toc95768780" w:history="1">
        <w:r w:rsidR="000B735F" w:rsidRPr="00986E49">
          <w:rPr>
            <w:rStyle w:val="Hyperlink"/>
            <w:noProof/>
          </w:rPr>
          <w:t>2.1.2 Yếu tố mang lại thành công cho một sản phẩm trò chơi</w:t>
        </w:r>
        <w:r w:rsidR="000B735F">
          <w:rPr>
            <w:noProof/>
            <w:webHidden/>
          </w:rPr>
          <w:tab/>
        </w:r>
        <w:r w:rsidR="000B735F">
          <w:rPr>
            <w:noProof/>
            <w:webHidden/>
          </w:rPr>
          <w:fldChar w:fldCharType="begin"/>
        </w:r>
        <w:r w:rsidR="000B735F">
          <w:rPr>
            <w:noProof/>
            <w:webHidden/>
          </w:rPr>
          <w:instrText xml:space="preserve"> PAGEREF _Toc95768780 \h </w:instrText>
        </w:r>
        <w:r w:rsidR="000B735F">
          <w:rPr>
            <w:noProof/>
            <w:webHidden/>
          </w:rPr>
        </w:r>
        <w:r w:rsidR="000B735F">
          <w:rPr>
            <w:noProof/>
            <w:webHidden/>
          </w:rPr>
          <w:fldChar w:fldCharType="separate"/>
        </w:r>
        <w:r w:rsidR="000B735F">
          <w:rPr>
            <w:noProof/>
            <w:webHidden/>
          </w:rPr>
          <w:t>16</w:t>
        </w:r>
        <w:r w:rsidR="000B735F">
          <w:rPr>
            <w:noProof/>
            <w:webHidden/>
          </w:rPr>
          <w:fldChar w:fldCharType="end"/>
        </w:r>
      </w:hyperlink>
    </w:p>
    <w:p w14:paraId="2E6542E7" w14:textId="32F758DD" w:rsidR="000B735F" w:rsidRDefault="0088021C">
      <w:pPr>
        <w:pStyle w:val="TOC3"/>
        <w:rPr>
          <w:rFonts w:asciiTheme="minorHAnsi" w:eastAsiaTheme="minorEastAsia" w:hAnsiTheme="minorHAnsi" w:cstheme="minorBidi"/>
          <w:noProof/>
          <w:kern w:val="0"/>
          <w:sz w:val="22"/>
          <w:szCs w:val="22"/>
        </w:rPr>
      </w:pPr>
      <w:hyperlink w:anchor="_Toc95768781" w:history="1">
        <w:r w:rsidR="000B735F" w:rsidRPr="00986E49">
          <w:rPr>
            <w:rStyle w:val="Hyperlink"/>
            <w:noProof/>
          </w:rPr>
          <w:t>2.1.3 Yêu cầu của hệ thống trò chơi mới</w:t>
        </w:r>
        <w:r w:rsidR="000B735F">
          <w:rPr>
            <w:noProof/>
            <w:webHidden/>
          </w:rPr>
          <w:tab/>
        </w:r>
        <w:r w:rsidR="000B735F">
          <w:rPr>
            <w:noProof/>
            <w:webHidden/>
          </w:rPr>
          <w:fldChar w:fldCharType="begin"/>
        </w:r>
        <w:r w:rsidR="000B735F">
          <w:rPr>
            <w:noProof/>
            <w:webHidden/>
          </w:rPr>
          <w:instrText xml:space="preserve"> PAGEREF _Toc95768781 \h </w:instrText>
        </w:r>
        <w:r w:rsidR="000B735F">
          <w:rPr>
            <w:noProof/>
            <w:webHidden/>
          </w:rPr>
        </w:r>
        <w:r w:rsidR="000B735F">
          <w:rPr>
            <w:noProof/>
            <w:webHidden/>
          </w:rPr>
          <w:fldChar w:fldCharType="separate"/>
        </w:r>
        <w:r w:rsidR="000B735F">
          <w:rPr>
            <w:noProof/>
            <w:webHidden/>
          </w:rPr>
          <w:t>17</w:t>
        </w:r>
        <w:r w:rsidR="000B735F">
          <w:rPr>
            <w:noProof/>
            <w:webHidden/>
          </w:rPr>
          <w:fldChar w:fldCharType="end"/>
        </w:r>
      </w:hyperlink>
    </w:p>
    <w:p w14:paraId="7DC46DE5" w14:textId="4761A981"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82" w:history="1">
        <w:r w:rsidR="000B735F" w:rsidRPr="00986E49">
          <w:rPr>
            <w:rStyle w:val="Hyperlink"/>
            <w:noProof/>
          </w:rPr>
          <w:t>2.2 Mục tiêu của trò chơi</w:t>
        </w:r>
        <w:r w:rsidR="000B735F">
          <w:rPr>
            <w:noProof/>
            <w:webHidden/>
          </w:rPr>
          <w:tab/>
        </w:r>
        <w:r w:rsidR="000B735F">
          <w:rPr>
            <w:noProof/>
            <w:webHidden/>
          </w:rPr>
          <w:fldChar w:fldCharType="begin"/>
        </w:r>
        <w:r w:rsidR="000B735F">
          <w:rPr>
            <w:noProof/>
            <w:webHidden/>
          </w:rPr>
          <w:instrText xml:space="preserve"> PAGEREF _Toc95768782 \h </w:instrText>
        </w:r>
        <w:r w:rsidR="000B735F">
          <w:rPr>
            <w:noProof/>
            <w:webHidden/>
          </w:rPr>
        </w:r>
        <w:r w:rsidR="000B735F">
          <w:rPr>
            <w:noProof/>
            <w:webHidden/>
          </w:rPr>
          <w:fldChar w:fldCharType="separate"/>
        </w:r>
        <w:r w:rsidR="000B735F">
          <w:rPr>
            <w:noProof/>
            <w:webHidden/>
          </w:rPr>
          <w:t>19</w:t>
        </w:r>
        <w:r w:rsidR="000B735F">
          <w:rPr>
            <w:noProof/>
            <w:webHidden/>
          </w:rPr>
          <w:fldChar w:fldCharType="end"/>
        </w:r>
      </w:hyperlink>
    </w:p>
    <w:p w14:paraId="73B8E7CE" w14:textId="57D6EF2F"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83" w:history="1">
        <w:r w:rsidR="000B735F" w:rsidRPr="00986E49">
          <w:rPr>
            <w:rStyle w:val="Hyperlink"/>
            <w:noProof/>
          </w:rPr>
          <w:t>2.3 Yêu cầu hệ thống</w:t>
        </w:r>
        <w:r w:rsidR="000B735F">
          <w:rPr>
            <w:noProof/>
            <w:webHidden/>
          </w:rPr>
          <w:tab/>
        </w:r>
        <w:r w:rsidR="000B735F">
          <w:rPr>
            <w:noProof/>
            <w:webHidden/>
          </w:rPr>
          <w:fldChar w:fldCharType="begin"/>
        </w:r>
        <w:r w:rsidR="000B735F">
          <w:rPr>
            <w:noProof/>
            <w:webHidden/>
          </w:rPr>
          <w:instrText xml:space="preserve"> PAGEREF _Toc95768783 \h </w:instrText>
        </w:r>
        <w:r w:rsidR="000B735F">
          <w:rPr>
            <w:noProof/>
            <w:webHidden/>
          </w:rPr>
        </w:r>
        <w:r w:rsidR="000B735F">
          <w:rPr>
            <w:noProof/>
            <w:webHidden/>
          </w:rPr>
          <w:fldChar w:fldCharType="separate"/>
        </w:r>
        <w:r w:rsidR="000B735F">
          <w:rPr>
            <w:noProof/>
            <w:webHidden/>
          </w:rPr>
          <w:t>19</w:t>
        </w:r>
        <w:r w:rsidR="000B735F">
          <w:rPr>
            <w:noProof/>
            <w:webHidden/>
          </w:rPr>
          <w:fldChar w:fldCharType="end"/>
        </w:r>
      </w:hyperlink>
    </w:p>
    <w:p w14:paraId="17A1CAF1" w14:textId="11A64EB3" w:rsidR="000B735F" w:rsidRDefault="0088021C">
      <w:pPr>
        <w:pStyle w:val="TOC3"/>
        <w:rPr>
          <w:rFonts w:asciiTheme="minorHAnsi" w:eastAsiaTheme="minorEastAsia" w:hAnsiTheme="minorHAnsi" w:cstheme="minorBidi"/>
          <w:noProof/>
          <w:kern w:val="0"/>
          <w:sz w:val="22"/>
          <w:szCs w:val="22"/>
        </w:rPr>
      </w:pPr>
      <w:hyperlink w:anchor="_Toc95768784" w:history="1">
        <w:r w:rsidR="000B735F" w:rsidRPr="00986E49">
          <w:rPr>
            <w:rStyle w:val="Hyperlink"/>
            <w:noProof/>
          </w:rPr>
          <w:t>2.3.1 Yêu cầu chức năng</w:t>
        </w:r>
        <w:r w:rsidR="000B735F">
          <w:rPr>
            <w:noProof/>
            <w:webHidden/>
          </w:rPr>
          <w:tab/>
        </w:r>
        <w:r w:rsidR="000B735F">
          <w:rPr>
            <w:noProof/>
            <w:webHidden/>
          </w:rPr>
          <w:fldChar w:fldCharType="begin"/>
        </w:r>
        <w:r w:rsidR="000B735F">
          <w:rPr>
            <w:noProof/>
            <w:webHidden/>
          </w:rPr>
          <w:instrText xml:space="preserve"> PAGEREF _Toc95768784 \h </w:instrText>
        </w:r>
        <w:r w:rsidR="000B735F">
          <w:rPr>
            <w:noProof/>
            <w:webHidden/>
          </w:rPr>
        </w:r>
        <w:r w:rsidR="000B735F">
          <w:rPr>
            <w:noProof/>
            <w:webHidden/>
          </w:rPr>
          <w:fldChar w:fldCharType="separate"/>
        </w:r>
        <w:r w:rsidR="000B735F">
          <w:rPr>
            <w:noProof/>
            <w:webHidden/>
          </w:rPr>
          <w:t>19</w:t>
        </w:r>
        <w:r w:rsidR="000B735F">
          <w:rPr>
            <w:noProof/>
            <w:webHidden/>
          </w:rPr>
          <w:fldChar w:fldCharType="end"/>
        </w:r>
      </w:hyperlink>
    </w:p>
    <w:p w14:paraId="34F331D4" w14:textId="0ECFEEFA" w:rsidR="000B735F" w:rsidRDefault="0088021C">
      <w:pPr>
        <w:pStyle w:val="TOC3"/>
        <w:rPr>
          <w:rFonts w:asciiTheme="minorHAnsi" w:eastAsiaTheme="minorEastAsia" w:hAnsiTheme="minorHAnsi" w:cstheme="minorBidi"/>
          <w:noProof/>
          <w:kern w:val="0"/>
          <w:sz w:val="22"/>
          <w:szCs w:val="22"/>
        </w:rPr>
      </w:pPr>
      <w:hyperlink w:anchor="_Toc95768785" w:history="1">
        <w:r w:rsidR="000B735F" w:rsidRPr="00986E49">
          <w:rPr>
            <w:rStyle w:val="Hyperlink"/>
            <w:noProof/>
          </w:rPr>
          <w:t>2.3.2 Yêu cầu phi chức năng</w:t>
        </w:r>
        <w:r w:rsidR="000B735F">
          <w:rPr>
            <w:noProof/>
            <w:webHidden/>
          </w:rPr>
          <w:tab/>
        </w:r>
        <w:r w:rsidR="000B735F">
          <w:rPr>
            <w:noProof/>
            <w:webHidden/>
          </w:rPr>
          <w:fldChar w:fldCharType="begin"/>
        </w:r>
        <w:r w:rsidR="000B735F">
          <w:rPr>
            <w:noProof/>
            <w:webHidden/>
          </w:rPr>
          <w:instrText xml:space="preserve"> PAGEREF _Toc95768785 \h </w:instrText>
        </w:r>
        <w:r w:rsidR="000B735F">
          <w:rPr>
            <w:noProof/>
            <w:webHidden/>
          </w:rPr>
        </w:r>
        <w:r w:rsidR="000B735F">
          <w:rPr>
            <w:noProof/>
            <w:webHidden/>
          </w:rPr>
          <w:fldChar w:fldCharType="separate"/>
        </w:r>
        <w:r w:rsidR="000B735F">
          <w:rPr>
            <w:noProof/>
            <w:webHidden/>
          </w:rPr>
          <w:t>19</w:t>
        </w:r>
        <w:r w:rsidR="000B735F">
          <w:rPr>
            <w:noProof/>
            <w:webHidden/>
          </w:rPr>
          <w:fldChar w:fldCharType="end"/>
        </w:r>
      </w:hyperlink>
    </w:p>
    <w:p w14:paraId="70CB6748" w14:textId="70AE9D55" w:rsidR="000B735F" w:rsidRDefault="0088021C">
      <w:pPr>
        <w:pStyle w:val="TOC3"/>
        <w:rPr>
          <w:rFonts w:asciiTheme="minorHAnsi" w:eastAsiaTheme="minorEastAsia" w:hAnsiTheme="minorHAnsi" w:cstheme="minorBidi"/>
          <w:noProof/>
          <w:kern w:val="0"/>
          <w:sz w:val="22"/>
          <w:szCs w:val="22"/>
        </w:rPr>
      </w:pPr>
      <w:hyperlink w:anchor="_Toc95768786" w:history="1">
        <w:r w:rsidR="000B735F" w:rsidRPr="00986E49">
          <w:rPr>
            <w:rStyle w:val="Hyperlink"/>
            <w:noProof/>
          </w:rPr>
          <w:t>2.3.3 Phạm vi hoạt động</w:t>
        </w:r>
        <w:r w:rsidR="000B735F">
          <w:rPr>
            <w:noProof/>
            <w:webHidden/>
          </w:rPr>
          <w:tab/>
        </w:r>
        <w:r w:rsidR="000B735F">
          <w:rPr>
            <w:noProof/>
            <w:webHidden/>
          </w:rPr>
          <w:fldChar w:fldCharType="begin"/>
        </w:r>
        <w:r w:rsidR="000B735F">
          <w:rPr>
            <w:noProof/>
            <w:webHidden/>
          </w:rPr>
          <w:instrText xml:space="preserve"> PAGEREF _Toc95768786 \h </w:instrText>
        </w:r>
        <w:r w:rsidR="000B735F">
          <w:rPr>
            <w:noProof/>
            <w:webHidden/>
          </w:rPr>
        </w:r>
        <w:r w:rsidR="000B735F">
          <w:rPr>
            <w:noProof/>
            <w:webHidden/>
          </w:rPr>
          <w:fldChar w:fldCharType="separate"/>
        </w:r>
        <w:r w:rsidR="000B735F">
          <w:rPr>
            <w:noProof/>
            <w:webHidden/>
          </w:rPr>
          <w:t>20</w:t>
        </w:r>
        <w:r w:rsidR="000B735F">
          <w:rPr>
            <w:noProof/>
            <w:webHidden/>
          </w:rPr>
          <w:fldChar w:fldCharType="end"/>
        </w:r>
      </w:hyperlink>
    </w:p>
    <w:p w14:paraId="46462A1F" w14:textId="02C3AD3B"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87" w:history="1">
        <w:r w:rsidR="000B735F" w:rsidRPr="00986E49">
          <w:rPr>
            <w:rStyle w:val="Hyperlink"/>
            <w:noProof/>
          </w:rPr>
          <w:t>2.4 Kết luận chương 2</w:t>
        </w:r>
        <w:r w:rsidR="000B735F">
          <w:rPr>
            <w:noProof/>
            <w:webHidden/>
          </w:rPr>
          <w:tab/>
        </w:r>
        <w:r w:rsidR="000B735F">
          <w:rPr>
            <w:noProof/>
            <w:webHidden/>
          </w:rPr>
          <w:fldChar w:fldCharType="begin"/>
        </w:r>
        <w:r w:rsidR="000B735F">
          <w:rPr>
            <w:noProof/>
            <w:webHidden/>
          </w:rPr>
          <w:instrText xml:space="preserve"> PAGEREF _Toc95768787 \h </w:instrText>
        </w:r>
        <w:r w:rsidR="000B735F">
          <w:rPr>
            <w:noProof/>
            <w:webHidden/>
          </w:rPr>
        </w:r>
        <w:r w:rsidR="000B735F">
          <w:rPr>
            <w:noProof/>
            <w:webHidden/>
          </w:rPr>
          <w:fldChar w:fldCharType="separate"/>
        </w:r>
        <w:r w:rsidR="000B735F">
          <w:rPr>
            <w:noProof/>
            <w:webHidden/>
          </w:rPr>
          <w:t>20</w:t>
        </w:r>
        <w:r w:rsidR="000B735F">
          <w:rPr>
            <w:noProof/>
            <w:webHidden/>
          </w:rPr>
          <w:fldChar w:fldCharType="end"/>
        </w:r>
      </w:hyperlink>
    </w:p>
    <w:p w14:paraId="0CCAAF92" w14:textId="176E866D" w:rsidR="000B735F" w:rsidRDefault="0088021C">
      <w:pPr>
        <w:pStyle w:val="TOC1"/>
        <w:rPr>
          <w:rFonts w:asciiTheme="minorHAnsi" w:eastAsiaTheme="minorEastAsia" w:hAnsiTheme="minorHAnsi" w:cstheme="minorBidi"/>
          <w:b w:val="0"/>
          <w:noProof/>
          <w:kern w:val="0"/>
          <w:sz w:val="22"/>
          <w:szCs w:val="22"/>
        </w:rPr>
      </w:pPr>
      <w:hyperlink w:anchor="_Toc95768788" w:history="1">
        <w:r w:rsidR="000B735F" w:rsidRPr="00986E49">
          <w:rPr>
            <w:rStyle w:val="Hyperlink"/>
            <w:noProof/>
          </w:rPr>
          <w:t>CHƯƠNG 3. TỔNG QUAN VỀ GODOT ENGINE VÀ BÀI TOÁN KẾT NỐI CÁC THIẾT BỊ</w:t>
        </w:r>
        <w:r w:rsidR="000B735F">
          <w:rPr>
            <w:noProof/>
            <w:webHidden/>
          </w:rPr>
          <w:tab/>
        </w:r>
        <w:r w:rsidR="000B735F">
          <w:rPr>
            <w:noProof/>
            <w:webHidden/>
          </w:rPr>
          <w:fldChar w:fldCharType="begin"/>
        </w:r>
        <w:r w:rsidR="000B735F">
          <w:rPr>
            <w:noProof/>
            <w:webHidden/>
          </w:rPr>
          <w:instrText xml:space="preserve"> PAGEREF _Toc95768788 \h </w:instrText>
        </w:r>
        <w:r w:rsidR="000B735F">
          <w:rPr>
            <w:noProof/>
            <w:webHidden/>
          </w:rPr>
        </w:r>
        <w:r w:rsidR="000B735F">
          <w:rPr>
            <w:noProof/>
            <w:webHidden/>
          </w:rPr>
          <w:fldChar w:fldCharType="separate"/>
        </w:r>
        <w:r w:rsidR="000B735F">
          <w:rPr>
            <w:noProof/>
            <w:webHidden/>
          </w:rPr>
          <w:t>21</w:t>
        </w:r>
        <w:r w:rsidR="000B735F">
          <w:rPr>
            <w:noProof/>
            <w:webHidden/>
          </w:rPr>
          <w:fldChar w:fldCharType="end"/>
        </w:r>
      </w:hyperlink>
    </w:p>
    <w:p w14:paraId="56BE3261" w14:textId="57596E33"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89" w:history="1">
        <w:r w:rsidR="000B735F" w:rsidRPr="00986E49">
          <w:rPr>
            <w:rStyle w:val="Hyperlink"/>
            <w:noProof/>
          </w:rPr>
          <w:t>3.1 Tổng quan chung về lập trình trò chơi</w:t>
        </w:r>
        <w:r w:rsidR="000B735F">
          <w:rPr>
            <w:noProof/>
            <w:webHidden/>
          </w:rPr>
          <w:tab/>
        </w:r>
        <w:r w:rsidR="000B735F">
          <w:rPr>
            <w:noProof/>
            <w:webHidden/>
          </w:rPr>
          <w:fldChar w:fldCharType="begin"/>
        </w:r>
        <w:r w:rsidR="000B735F">
          <w:rPr>
            <w:noProof/>
            <w:webHidden/>
          </w:rPr>
          <w:instrText xml:space="preserve"> PAGEREF _Toc95768789 \h </w:instrText>
        </w:r>
        <w:r w:rsidR="000B735F">
          <w:rPr>
            <w:noProof/>
            <w:webHidden/>
          </w:rPr>
        </w:r>
        <w:r w:rsidR="000B735F">
          <w:rPr>
            <w:noProof/>
            <w:webHidden/>
          </w:rPr>
          <w:fldChar w:fldCharType="separate"/>
        </w:r>
        <w:r w:rsidR="000B735F">
          <w:rPr>
            <w:noProof/>
            <w:webHidden/>
          </w:rPr>
          <w:t>21</w:t>
        </w:r>
        <w:r w:rsidR="000B735F">
          <w:rPr>
            <w:noProof/>
            <w:webHidden/>
          </w:rPr>
          <w:fldChar w:fldCharType="end"/>
        </w:r>
      </w:hyperlink>
    </w:p>
    <w:p w14:paraId="599F91DF" w14:textId="01F6D3ED"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90" w:history="1">
        <w:r w:rsidR="000B735F" w:rsidRPr="00986E49">
          <w:rPr>
            <w:rStyle w:val="Hyperlink"/>
            <w:noProof/>
          </w:rPr>
          <w:t>3.2 Công cụ hỗ trợ lập trình trò chơi</w:t>
        </w:r>
        <w:r w:rsidR="000B735F">
          <w:rPr>
            <w:noProof/>
            <w:webHidden/>
          </w:rPr>
          <w:tab/>
        </w:r>
        <w:r w:rsidR="000B735F">
          <w:rPr>
            <w:noProof/>
            <w:webHidden/>
          </w:rPr>
          <w:fldChar w:fldCharType="begin"/>
        </w:r>
        <w:r w:rsidR="000B735F">
          <w:rPr>
            <w:noProof/>
            <w:webHidden/>
          </w:rPr>
          <w:instrText xml:space="preserve"> PAGEREF _Toc95768790 \h </w:instrText>
        </w:r>
        <w:r w:rsidR="000B735F">
          <w:rPr>
            <w:noProof/>
            <w:webHidden/>
          </w:rPr>
        </w:r>
        <w:r w:rsidR="000B735F">
          <w:rPr>
            <w:noProof/>
            <w:webHidden/>
          </w:rPr>
          <w:fldChar w:fldCharType="separate"/>
        </w:r>
        <w:r w:rsidR="000B735F">
          <w:rPr>
            <w:noProof/>
            <w:webHidden/>
          </w:rPr>
          <w:t>21</w:t>
        </w:r>
        <w:r w:rsidR="000B735F">
          <w:rPr>
            <w:noProof/>
            <w:webHidden/>
          </w:rPr>
          <w:fldChar w:fldCharType="end"/>
        </w:r>
      </w:hyperlink>
    </w:p>
    <w:p w14:paraId="59AC01A9" w14:textId="3A724E3C" w:rsidR="000B735F" w:rsidRDefault="0088021C">
      <w:pPr>
        <w:pStyle w:val="TOC3"/>
        <w:rPr>
          <w:rFonts w:asciiTheme="minorHAnsi" w:eastAsiaTheme="minorEastAsia" w:hAnsiTheme="minorHAnsi" w:cstheme="minorBidi"/>
          <w:noProof/>
          <w:kern w:val="0"/>
          <w:sz w:val="22"/>
          <w:szCs w:val="22"/>
        </w:rPr>
      </w:pPr>
      <w:hyperlink w:anchor="_Toc95768791" w:history="1">
        <w:r w:rsidR="000B735F" w:rsidRPr="00986E49">
          <w:rPr>
            <w:rStyle w:val="Hyperlink"/>
            <w:noProof/>
          </w:rPr>
          <w:t>3.2.1 Unity</w:t>
        </w:r>
        <w:r w:rsidR="000B735F">
          <w:rPr>
            <w:noProof/>
            <w:webHidden/>
          </w:rPr>
          <w:tab/>
        </w:r>
        <w:r w:rsidR="000B735F">
          <w:rPr>
            <w:noProof/>
            <w:webHidden/>
          </w:rPr>
          <w:fldChar w:fldCharType="begin"/>
        </w:r>
        <w:r w:rsidR="000B735F">
          <w:rPr>
            <w:noProof/>
            <w:webHidden/>
          </w:rPr>
          <w:instrText xml:space="preserve"> PAGEREF _Toc95768791 \h </w:instrText>
        </w:r>
        <w:r w:rsidR="000B735F">
          <w:rPr>
            <w:noProof/>
            <w:webHidden/>
          </w:rPr>
        </w:r>
        <w:r w:rsidR="000B735F">
          <w:rPr>
            <w:noProof/>
            <w:webHidden/>
          </w:rPr>
          <w:fldChar w:fldCharType="separate"/>
        </w:r>
        <w:r w:rsidR="000B735F">
          <w:rPr>
            <w:noProof/>
            <w:webHidden/>
          </w:rPr>
          <w:t>21</w:t>
        </w:r>
        <w:r w:rsidR="000B735F">
          <w:rPr>
            <w:noProof/>
            <w:webHidden/>
          </w:rPr>
          <w:fldChar w:fldCharType="end"/>
        </w:r>
      </w:hyperlink>
    </w:p>
    <w:p w14:paraId="36C88E95" w14:textId="14846F0F" w:rsidR="000B735F" w:rsidRDefault="0088021C">
      <w:pPr>
        <w:pStyle w:val="TOC3"/>
        <w:rPr>
          <w:rFonts w:asciiTheme="minorHAnsi" w:eastAsiaTheme="minorEastAsia" w:hAnsiTheme="minorHAnsi" w:cstheme="minorBidi"/>
          <w:noProof/>
          <w:kern w:val="0"/>
          <w:sz w:val="22"/>
          <w:szCs w:val="22"/>
        </w:rPr>
      </w:pPr>
      <w:hyperlink w:anchor="_Toc95768792" w:history="1">
        <w:r w:rsidR="000B735F" w:rsidRPr="00986E49">
          <w:rPr>
            <w:rStyle w:val="Hyperlink"/>
            <w:noProof/>
          </w:rPr>
          <w:t>3.2.2 Unreal Engine</w:t>
        </w:r>
        <w:r w:rsidR="000B735F">
          <w:rPr>
            <w:noProof/>
            <w:webHidden/>
          </w:rPr>
          <w:tab/>
        </w:r>
        <w:r w:rsidR="000B735F">
          <w:rPr>
            <w:noProof/>
            <w:webHidden/>
          </w:rPr>
          <w:fldChar w:fldCharType="begin"/>
        </w:r>
        <w:r w:rsidR="000B735F">
          <w:rPr>
            <w:noProof/>
            <w:webHidden/>
          </w:rPr>
          <w:instrText xml:space="preserve"> PAGEREF _Toc95768792 \h </w:instrText>
        </w:r>
        <w:r w:rsidR="000B735F">
          <w:rPr>
            <w:noProof/>
            <w:webHidden/>
          </w:rPr>
        </w:r>
        <w:r w:rsidR="000B735F">
          <w:rPr>
            <w:noProof/>
            <w:webHidden/>
          </w:rPr>
          <w:fldChar w:fldCharType="separate"/>
        </w:r>
        <w:r w:rsidR="000B735F">
          <w:rPr>
            <w:noProof/>
            <w:webHidden/>
          </w:rPr>
          <w:t>22</w:t>
        </w:r>
        <w:r w:rsidR="000B735F">
          <w:rPr>
            <w:noProof/>
            <w:webHidden/>
          </w:rPr>
          <w:fldChar w:fldCharType="end"/>
        </w:r>
      </w:hyperlink>
    </w:p>
    <w:p w14:paraId="4712A9F8" w14:textId="7CE72661" w:rsidR="000B735F" w:rsidRDefault="0088021C">
      <w:pPr>
        <w:pStyle w:val="TOC3"/>
        <w:rPr>
          <w:rFonts w:asciiTheme="minorHAnsi" w:eastAsiaTheme="minorEastAsia" w:hAnsiTheme="minorHAnsi" w:cstheme="minorBidi"/>
          <w:noProof/>
          <w:kern w:val="0"/>
          <w:sz w:val="22"/>
          <w:szCs w:val="22"/>
        </w:rPr>
      </w:pPr>
      <w:hyperlink w:anchor="_Toc95768793" w:history="1">
        <w:r w:rsidR="000B735F" w:rsidRPr="00986E49">
          <w:rPr>
            <w:rStyle w:val="Hyperlink"/>
            <w:noProof/>
          </w:rPr>
          <w:t>3.2.3 Buidbox</w:t>
        </w:r>
        <w:r w:rsidR="000B735F">
          <w:rPr>
            <w:noProof/>
            <w:webHidden/>
          </w:rPr>
          <w:tab/>
        </w:r>
        <w:r w:rsidR="000B735F">
          <w:rPr>
            <w:noProof/>
            <w:webHidden/>
          </w:rPr>
          <w:fldChar w:fldCharType="begin"/>
        </w:r>
        <w:r w:rsidR="000B735F">
          <w:rPr>
            <w:noProof/>
            <w:webHidden/>
          </w:rPr>
          <w:instrText xml:space="preserve"> PAGEREF _Toc95768793 \h </w:instrText>
        </w:r>
        <w:r w:rsidR="000B735F">
          <w:rPr>
            <w:noProof/>
            <w:webHidden/>
          </w:rPr>
        </w:r>
        <w:r w:rsidR="000B735F">
          <w:rPr>
            <w:noProof/>
            <w:webHidden/>
          </w:rPr>
          <w:fldChar w:fldCharType="separate"/>
        </w:r>
        <w:r w:rsidR="000B735F">
          <w:rPr>
            <w:noProof/>
            <w:webHidden/>
          </w:rPr>
          <w:t>23</w:t>
        </w:r>
        <w:r w:rsidR="000B735F">
          <w:rPr>
            <w:noProof/>
            <w:webHidden/>
          </w:rPr>
          <w:fldChar w:fldCharType="end"/>
        </w:r>
      </w:hyperlink>
    </w:p>
    <w:p w14:paraId="320F5FA5" w14:textId="6CA64F4A" w:rsidR="000B735F" w:rsidRDefault="0088021C">
      <w:pPr>
        <w:pStyle w:val="TOC3"/>
        <w:rPr>
          <w:rFonts w:asciiTheme="minorHAnsi" w:eastAsiaTheme="minorEastAsia" w:hAnsiTheme="minorHAnsi" w:cstheme="minorBidi"/>
          <w:noProof/>
          <w:kern w:val="0"/>
          <w:sz w:val="22"/>
          <w:szCs w:val="22"/>
        </w:rPr>
      </w:pPr>
      <w:hyperlink w:anchor="_Toc95768794" w:history="1">
        <w:r w:rsidR="000B735F" w:rsidRPr="00986E49">
          <w:rPr>
            <w:rStyle w:val="Hyperlink"/>
            <w:noProof/>
          </w:rPr>
          <w:t>3.2.4 Godot Engine</w:t>
        </w:r>
        <w:r w:rsidR="000B735F">
          <w:rPr>
            <w:noProof/>
            <w:webHidden/>
          </w:rPr>
          <w:tab/>
        </w:r>
        <w:r w:rsidR="000B735F">
          <w:rPr>
            <w:noProof/>
            <w:webHidden/>
          </w:rPr>
          <w:fldChar w:fldCharType="begin"/>
        </w:r>
        <w:r w:rsidR="000B735F">
          <w:rPr>
            <w:noProof/>
            <w:webHidden/>
          </w:rPr>
          <w:instrText xml:space="preserve"> PAGEREF _Toc95768794 \h </w:instrText>
        </w:r>
        <w:r w:rsidR="000B735F">
          <w:rPr>
            <w:noProof/>
            <w:webHidden/>
          </w:rPr>
        </w:r>
        <w:r w:rsidR="000B735F">
          <w:rPr>
            <w:noProof/>
            <w:webHidden/>
          </w:rPr>
          <w:fldChar w:fldCharType="separate"/>
        </w:r>
        <w:r w:rsidR="000B735F">
          <w:rPr>
            <w:noProof/>
            <w:webHidden/>
          </w:rPr>
          <w:t>23</w:t>
        </w:r>
        <w:r w:rsidR="000B735F">
          <w:rPr>
            <w:noProof/>
            <w:webHidden/>
          </w:rPr>
          <w:fldChar w:fldCharType="end"/>
        </w:r>
      </w:hyperlink>
    </w:p>
    <w:p w14:paraId="12D4FA89" w14:textId="3DB78793" w:rsidR="000B735F" w:rsidRDefault="0088021C">
      <w:pPr>
        <w:pStyle w:val="TOC3"/>
        <w:rPr>
          <w:rFonts w:asciiTheme="minorHAnsi" w:eastAsiaTheme="minorEastAsia" w:hAnsiTheme="minorHAnsi" w:cstheme="minorBidi"/>
          <w:noProof/>
          <w:kern w:val="0"/>
          <w:sz w:val="22"/>
          <w:szCs w:val="22"/>
        </w:rPr>
      </w:pPr>
      <w:hyperlink w:anchor="_Toc95768795" w:history="1">
        <w:r w:rsidR="000B735F" w:rsidRPr="00986E49">
          <w:rPr>
            <w:rStyle w:val="Hyperlink"/>
            <w:noProof/>
          </w:rPr>
          <w:t>3.2.5 AppGameKit</w:t>
        </w:r>
        <w:r w:rsidR="000B735F">
          <w:rPr>
            <w:noProof/>
            <w:webHidden/>
          </w:rPr>
          <w:tab/>
        </w:r>
        <w:r w:rsidR="000B735F">
          <w:rPr>
            <w:noProof/>
            <w:webHidden/>
          </w:rPr>
          <w:fldChar w:fldCharType="begin"/>
        </w:r>
        <w:r w:rsidR="000B735F">
          <w:rPr>
            <w:noProof/>
            <w:webHidden/>
          </w:rPr>
          <w:instrText xml:space="preserve"> PAGEREF _Toc95768795 \h </w:instrText>
        </w:r>
        <w:r w:rsidR="000B735F">
          <w:rPr>
            <w:noProof/>
            <w:webHidden/>
          </w:rPr>
        </w:r>
        <w:r w:rsidR="000B735F">
          <w:rPr>
            <w:noProof/>
            <w:webHidden/>
          </w:rPr>
          <w:fldChar w:fldCharType="separate"/>
        </w:r>
        <w:r w:rsidR="000B735F">
          <w:rPr>
            <w:noProof/>
            <w:webHidden/>
          </w:rPr>
          <w:t>23</w:t>
        </w:r>
        <w:r w:rsidR="000B735F">
          <w:rPr>
            <w:noProof/>
            <w:webHidden/>
          </w:rPr>
          <w:fldChar w:fldCharType="end"/>
        </w:r>
      </w:hyperlink>
    </w:p>
    <w:p w14:paraId="0F9C1916" w14:textId="6A937C72" w:rsidR="000B735F" w:rsidRDefault="0088021C">
      <w:pPr>
        <w:pStyle w:val="TOC3"/>
        <w:rPr>
          <w:rFonts w:asciiTheme="minorHAnsi" w:eastAsiaTheme="minorEastAsia" w:hAnsiTheme="minorHAnsi" w:cstheme="minorBidi"/>
          <w:noProof/>
          <w:kern w:val="0"/>
          <w:sz w:val="22"/>
          <w:szCs w:val="22"/>
        </w:rPr>
      </w:pPr>
      <w:hyperlink w:anchor="_Toc95768796" w:history="1">
        <w:r w:rsidR="000B735F" w:rsidRPr="00986E49">
          <w:rPr>
            <w:rStyle w:val="Hyperlink"/>
            <w:noProof/>
          </w:rPr>
          <w:t>3.2.6 Marmalade SDK</w:t>
        </w:r>
        <w:r w:rsidR="000B735F">
          <w:rPr>
            <w:noProof/>
            <w:webHidden/>
          </w:rPr>
          <w:tab/>
        </w:r>
        <w:r w:rsidR="000B735F">
          <w:rPr>
            <w:noProof/>
            <w:webHidden/>
          </w:rPr>
          <w:fldChar w:fldCharType="begin"/>
        </w:r>
        <w:r w:rsidR="000B735F">
          <w:rPr>
            <w:noProof/>
            <w:webHidden/>
          </w:rPr>
          <w:instrText xml:space="preserve"> PAGEREF _Toc95768796 \h </w:instrText>
        </w:r>
        <w:r w:rsidR="000B735F">
          <w:rPr>
            <w:noProof/>
            <w:webHidden/>
          </w:rPr>
        </w:r>
        <w:r w:rsidR="000B735F">
          <w:rPr>
            <w:noProof/>
            <w:webHidden/>
          </w:rPr>
          <w:fldChar w:fldCharType="separate"/>
        </w:r>
        <w:r w:rsidR="000B735F">
          <w:rPr>
            <w:noProof/>
            <w:webHidden/>
          </w:rPr>
          <w:t>24</w:t>
        </w:r>
        <w:r w:rsidR="000B735F">
          <w:rPr>
            <w:noProof/>
            <w:webHidden/>
          </w:rPr>
          <w:fldChar w:fldCharType="end"/>
        </w:r>
      </w:hyperlink>
    </w:p>
    <w:p w14:paraId="727B271F" w14:textId="358592C3" w:rsidR="000B735F" w:rsidRDefault="0088021C">
      <w:pPr>
        <w:pStyle w:val="TOC3"/>
        <w:rPr>
          <w:rFonts w:asciiTheme="minorHAnsi" w:eastAsiaTheme="minorEastAsia" w:hAnsiTheme="minorHAnsi" w:cstheme="minorBidi"/>
          <w:noProof/>
          <w:kern w:val="0"/>
          <w:sz w:val="22"/>
          <w:szCs w:val="22"/>
        </w:rPr>
      </w:pPr>
      <w:hyperlink w:anchor="_Toc95768797" w:history="1">
        <w:r w:rsidR="000B735F" w:rsidRPr="00986E49">
          <w:rPr>
            <w:rStyle w:val="Hyperlink"/>
            <w:noProof/>
          </w:rPr>
          <w:t>3.2.7 Fusion</w:t>
        </w:r>
        <w:r w:rsidR="000B735F">
          <w:rPr>
            <w:noProof/>
            <w:webHidden/>
          </w:rPr>
          <w:tab/>
        </w:r>
        <w:r w:rsidR="000B735F">
          <w:rPr>
            <w:noProof/>
            <w:webHidden/>
          </w:rPr>
          <w:fldChar w:fldCharType="begin"/>
        </w:r>
        <w:r w:rsidR="000B735F">
          <w:rPr>
            <w:noProof/>
            <w:webHidden/>
          </w:rPr>
          <w:instrText xml:space="preserve"> PAGEREF _Toc95768797 \h </w:instrText>
        </w:r>
        <w:r w:rsidR="000B735F">
          <w:rPr>
            <w:noProof/>
            <w:webHidden/>
          </w:rPr>
        </w:r>
        <w:r w:rsidR="000B735F">
          <w:rPr>
            <w:noProof/>
            <w:webHidden/>
          </w:rPr>
          <w:fldChar w:fldCharType="separate"/>
        </w:r>
        <w:r w:rsidR="000B735F">
          <w:rPr>
            <w:noProof/>
            <w:webHidden/>
          </w:rPr>
          <w:t>24</w:t>
        </w:r>
        <w:r w:rsidR="000B735F">
          <w:rPr>
            <w:noProof/>
            <w:webHidden/>
          </w:rPr>
          <w:fldChar w:fldCharType="end"/>
        </w:r>
      </w:hyperlink>
    </w:p>
    <w:p w14:paraId="7998D10F" w14:textId="2E351040"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798" w:history="1">
        <w:r w:rsidR="000B735F" w:rsidRPr="00986E49">
          <w:rPr>
            <w:rStyle w:val="Hyperlink"/>
            <w:noProof/>
          </w:rPr>
          <w:t>3.3 Tổng quan về Godot Engine</w:t>
        </w:r>
        <w:r w:rsidR="000B735F">
          <w:rPr>
            <w:noProof/>
            <w:webHidden/>
          </w:rPr>
          <w:tab/>
        </w:r>
        <w:r w:rsidR="000B735F">
          <w:rPr>
            <w:noProof/>
            <w:webHidden/>
          </w:rPr>
          <w:fldChar w:fldCharType="begin"/>
        </w:r>
        <w:r w:rsidR="000B735F">
          <w:rPr>
            <w:noProof/>
            <w:webHidden/>
          </w:rPr>
          <w:instrText xml:space="preserve"> PAGEREF _Toc95768798 \h </w:instrText>
        </w:r>
        <w:r w:rsidR="000B735F">
          <w:rPr>
            <w:noProof/>
            <w:webHidden/>
          </w:rPr>
        </w:r>
        <w:r w:rsidR="000B735F">
          <w:rPr>
            <w:noProof/>
            <w:webHidden/>
          </w:rPr>
          <w:fldChar w:fldCharType="separate"/>
        </w:r>
        <w:r w:rsidR="000B735F">
          <w:rPr>
            <w:noProof/>
            <w:webHidden/>
          </w:rPr>
          <w:t>24</w:t>
        </w:r>
        <w:r w:rsidR="000B735F">
          <w:rPr>
            <w:noProof/>
            <w:webHidden/>
          </w:rPr>
          <w:fldChar w:fldCharType="end"/>
        </w:r>
      </w:hyperlink>
    </w:p>
    <w:p w14:paraId="769935F1" w14:textId="4A29319B" w:rsidR="000B735F" w:rsidRDefault="0088021C">
      <w:pPr>
        <w:pStyle w:val="TOC3"/>
        <w:rPr>
          <w:rFonts w:asciiTheme="minorHAnsi" w:eastAsiaTheme="minorEastAsia" w:hAnsiTheme="minorHAnsi" w:cstheme="minorBidi"/>
          <w:noProof/>
          <w:kern w:val="0"/>
          <w:sz w:val="22"/>
          <w:szCs w:val="22"/>
        </w:rPr>
      </w:pPr>
      <w:hyperlink w:anchor="_Toc95768799" w:history="1">
        <w:r w:rsidR="000B735F" w:rsidRPr="00986E49">
          <w:rPr>
            <w:rStyle w:val="Hyperlink"/>
            <w:noProof/>
          </w:rPr>
          <w:t>3.3.1 Godot Engine</w:t>
        </w:r>
        <w:r w:rsidR="000B735F">
          <w:rPr>
            <w:noProof/>
            <w:webHidden/>
          </w:rPr>
          <w:tab/>
        </w:r>
        <w:r w:rsidR="000B735F">
          <w:rPr>
            <w:noProof/>
            <w:webHidden/>
          </w:rPr>
          <w:fldChar w:fldCharType="begin"/>
        </w:r>
        <w:r w:rsidR="000B735F">
          <w:rPr>
            <w:noProof/>
            <w:webHidden/>
          </w:rPr>
          <w:instrText xml:space="preserve"> PAGEREF _Toc95768799 \h </w:instrText>
        </w:r>
        <w:r w:rsidR="000B735F">
          <w:rPr>
            <w:noProof/>
            <w:webHidden/>
          </w:rPr>
        </w:r>
        <w:r w:rsidR="000B735F">
          <w:rPr>
            <w:noProof/>
            <w:webHidden/>
          </w:rPr>
          <w:fldChar w:fldCharType="separate"/>
        </w:r>
        <w:r w:rsidR="000B735F">
          <w:rPr>
            <w:noProof/>
            <w:webHidden/>
          </w:rPr>
          <w:t>24</w:t>
        </w:r>
        <w:r w:rsidR="000B735F">
          <w:rPr>
            <w:noProof/>
            <w:webHidden/>
          </w:rPr>
          <w:fldChar w:fldCharType="end"/>
        </w:r>
      </w:hyperlink>
    </w:p>
    <w:p w14:paraId="6EB74460" w14:textId="179D9B67" w:rsidR="000B735F" w:rsidRDefault="0088021C">
      <w:pPr>
        <w:pStyle w:val="TOC3"/>
        <w:rPr>
          <w:rFonts w:asciiTheme="minorHAnsi" w:eastAsiaTheme="minorEastAsia" w:hAnsiTheme="minorHAnsi" w:cstheme="minorBidi"/>
          <w:noProof/>
          <w:kern w:val="0"/>
          <w:sz w:val="22"/>
          <w:szCs w:val="22"/>
        </w:rPr>
      </w:pPr>
      <w:hyperlink w:anchor="_Toc95768800" w:history="1">
        <w:r w:rsidR="000B735F" w:rsidRPr="00986E49">
          <w:rPr>
            <w:rStyle w:val="Hyperlink"/>
            <w:noProof/>
          </w:rPr>
          <w:t>3.3.2 Ưu điểm</w:t>
        </w:r>
        <w:r w:rsidR="000B735F">
          <w:rPr>
            <w:noProof/>
            <w:webHidden/>
          </w:rPr>
          <w:tab/>
        </w:r>
        <w:r w:rsidR="000B735F">
          <w:rPr>
            <w:noProof/>
            <w:webHidden/>
          </w:rPr>
          <w:fldChar w:fldCharType="begin"/>
        </w:r>
        <w:r w:rsidR="000B735F">
          <w:rPr>
            <w:noProof/>
            <w:webHidden/>
          </w:rPr>
          <w:instrText xml:space="preserve"> PAGEREF _Toc95768800 \h </w:instrText>
        </w:r>
        <w:r w:rsidR="000B735F">
          <w:rPr>
            <w:noProof/>
            <w:webHidden/>
          </w:rPr>
        </w:r>
        <w:r w:rsidR="000B735F">
          <w:rPr>
            <w:noProof/>
            <w:webHidden/>
          </w:rPr>
          <w:fldChar w:fldCharType="separate"/>
        </w:r>
        <w:r w:rsidR="000B735F">
          <w:rPr>
            <w:noProof/>
            <w:webHidden/>
          </w:rPr>
          <w:t>25</w:t>
        </w:r>
        <w:r w:rsidR="000B735F">
          <w:rPr>
            <w:noProof/>
            <w:webHidden/>
          </w:rPr>
          <w:fldChar w:fldCharType="end"/>
        </w:r>
      </w:hyperlink>
    </w:p>
    <w:p w14:paraId="07C71163" w14:textId="45968354" w:rsidR="000B735F" w:rsidRDefault="0088021C">
      <w:pPr>
        <w:pStyle w:val="TOC3"/>
        <w:rPr>
          <w:rFonts w:asciiTheme="minorHAnsi" w:eastAsiaTheme="minorEastAsia" w:hAnsiTheme="minorHAnsi" w:cstheme="minorBidi"/>
          <w:noProof/>
          <w:kern w:val="0"/>
          <w:sz w:val="22"/>
          <w:szCs w:val="22"/>
        </w:rPr>
      </w:pPr>
      <w:hyperlink w:anchor="_Toc95768801" w:history="1">
        <w:r w:rsidR="000B735F" w:rsidRPr="00986E49">
          <w:rPr>
            <w:rStyle w:val="Hyperlink"/>
            <w:noProof/>
          </w:rPr>
          <w:t>3.3.3 Nhược điểm</w:t>
        </w:r>
        <w:r w:rsidR="000B735F">
          <w:rPr>
            <w:noProof/>
            <w:webHidden/>
          </w:rPr>
          <w:tab/>
        </w:r>
        <w:r w:rsidR="000B735F">
          <w:rPr>
            <w:noProof/>
            <w:webHidden/>
          </w:rPr>
          <w:fldChar w:fldCharType="begin"/>
        </w:r>
        <w:r w:rsidR="000B735F">
          <w:rPr>
            <w:noProof/>
            <w:webHidden/>
          </w:rPr>
          <w:instrText xml:space="preserve"> PAGEREF _Toc95768801 \h </w:instrText>
        </w:r>
        <w:r w:rsidR="000B735F">
          <w:rPr>
            <w:noProof/>
            <w:webHidden/>
          </w:rPr>
        </w:r>
        <w:r w:rsidR="000B735F">
          <w:rPr>
            <w:noProof/>
            <w:webHidden/>
          </w:rPr>
          <w:fldChar w:fldCharType="separate"/>
        </w:r>
        <w:r w:rsidR="000B735F">
          <w:rPr>
            <w:noProof/>
            <w:webHidden/>
          </w:rPr>
          <w:t>27</w:t>
        </w:r>
        <w:r w:rsidR="000B735F">
          <w:rPr>
            <w:noProof/>
            <w:webHidden/>
          </w:rPr>
          <w:fldChar w:fldCharType="end"/>
        </w:r>
      </w:hyperlink>
    </w:p>
    <w:p w14:paraId="7AF2B5D6" w14:textId="110245FD"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02" w:history="1">
        <w:r w:rsidR="000B735F" w:rsidRPr="00986E49">
          <w:rPr>
            <w:rStyle w:val="Hyperlink"/>
            <w:noProof/>
          </w:rPr>
          <w:t>3.4 Tổng quan về GDSCRIPT</w:t>
        </w:r>
        <w:r w:rsidR="000B735F">
          <w:rPr>
            <w:noProof/>
            <w:webHidden/>
          </w:rPr>
          <w:tab/>
        </w:r>
        <w:r w:rsidR="000B735F">
          <w:rPr>
            <w:noProof/>
            <w:webHidden/>
          </w:rPr>
          <w:fldChar w:fldCharType="begin"/>
        </w:r>
        <w:r w:rsidR="000B735F">
          <w:rPr>
            <w:noProof/>
            <w:webHidden/>
          </w:rPr>
          <w:instrText xml:space="preserve"> PAGEREF _Toc95768802 \h </w:instrText>
        </w:r>
        <w:r w:rsidR="000B735F">
          <w:rPr>
            <w:noProof/>
            <w:webHidden/>
          </w:rPr>
        </w:r>
        <w:r w:rsidR="000B735F">
          <w:rPr>
            <w:noProof/>
            <w:webHidden/>
          </w:rPr>
          <w:fldChar w:fldCharType="separate"/>
        </w:r>
        <w:r w:rsidR="000B735F">
          <w:rPr>
            <w:noProof/>
            <w:webHidden/>
          </w:rPr>
          <w:t>28</w:t>
        </w:r>
        <w:r w:rsidR="000B735F">
          <w:rPr>
            <w:noProof/>
            <w:webHidden/>
          </w:rPr>
          <w:fldChar w:fldCharType="end"/>
        </w:r>
      </w:hyperlink>
    </w:p>
    <w:p w14:paraId="4C36DFC2" w14:textId="230EC626"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03" w:history="1">
        <w:r w:rsidR="000B735F" w:rsidRPr="00986E49">
          <w:rPr>
            <w:rStyle w:val="Hyperlink"/>
            <w:noProof/>
          </w:rPr>
          <w:t>3.5 Các kỹ thuật kết nối các thiết bị trong trò chơi đa người chơi</w:t>
        </w:r>
        <w:r w:rsidR="000B735F">
          <w:rPr>
            <w:noProof/>
            <w:webHidden/>
          </w:rPr>
          <w:tab/>
        </w:r>
        <w:r w:rsidR="000B735F">
          <w:rPr>
            <w:noProof/>
            <w:webHidden/>
          </w:rPr>
          <w:fldChar w:fldCharType="begin"/>
        </w:r>
        <w:r w:rsidR="000B735F">
          <w:rPr>
            <w:noProof/>
            <w:webHidden/>
          </w:rPr>
          <w:instrText xml:space="preserve"> PAGEREF _Toc95768803 \h </w:instrText>
        </w:r>
        <w:r w:rsidR="000B735F">
          <w:rPr>
            <w:noProof/>
            <w:webHidden/>
          </w:rPr>
        </w:r>
        <w:r w:rsidR="000B735F">
          <w:rPr>
            <w:noProof/>
            <w:webHidden/>
          </w:rPr>
          <w:fldChar w:fldCharType="separate"/>
        </w:r>
        <w:r w:rsidR="000B735F">
          <w:rPr>
            <w:noProof/>
            <w:webHidden/>
          </w:rPr>
          <w:t>29</w:t>
        </w:r>
        <w:r w:rsidR="000B735F">
          <w:rPr>
            <w:noProof/>
            <w:webHidden/>
          </w:rPr>
          <w:fldChar w:fldCharType="end"/>
        </w:r>
      </w:hyperlink>
    </w:p>
    <w:p w14:paraId="7032E99E" w14:textId="07EE3487" w:rsidR="000B735F" w:rsidRDefault="0088021C">
      <w:pPr>
        <w:pStyle w:val="TOC3"/>
        <w:rPr>
          <w:rFonts w:asciiTheme="minorHAnsi" w:eastAsiaTheme="minorEastAsia" w:hAnsiTheme="minorHAnsi" w:cstheme="minorBidi"/>
          <w:noProof/>
          <w:kern w:val="0"/>
          <w:sz w:val="22"/>
          <w:szCs w:val="22"/>
        </w:rPr>
      </w:pPr>
      <w:hyperlink w:anchor="_Toc95768804" w:history="1">
        <w:r w:rsidR="000B735F" w:rsidRPr="00986E49">
          <w:rPr>
            <w:rStyle w:val="Hyperlink"/>
            <w:noProof/>
          </w:rPr>
          <w:t>3.5.1 Game Networking</w:t>
        </w:r>
        <w:r w:rsidR="000B735F">
          <w:rPr>
            <w:noProof/>
            <w:webHidden/>
          </w:rPr>
          <w:tab/>
        </w:r>
        <w:r w:rsidR="000B735F">
          <w:rPr>
            <w:noProof/>
            <w:webHidden/>
          </w:rPr>
          <w:fldChar w:fldCharType="begin"/>
        </w:r>
        <w:r w:rsidR="000B735F">
          <w:rPr>
            <w:noProof/>
            <w:webHidden/>
          </w:rPr>
          <w:instrText xml:space="preserve"> PAGEREF _Toc95768804 \h </w:instrText>
        </w:r>
        <w:r w:rsidR="000B735F">
          <w:rPr>
            <w:noProof/>
            <w:webHidden/>
          </w:rPr>
        </w:r>
        <w:r w:rsidR="000B735F">
          <w:rPr>
            <w:noProof/>
            <w:webHidden/>
          </w:rPr>
          <w:fldChar w:fldCharType="separate"/>
        </w:r>
        <w:r w:rsidR="000B735F">
          <w:rPr>
            <w:noProof/>
            <w:webHidden/>
          </w:rPr>
          <w:t>29</w:t>
        </w:r>
        <w:r w:rsidR="000B735F">
          <w:rPr>
            <w:noProof/>
            <w:webHidden/>
          </w:rPr>
          <w:fldChar w:fldCharType="end"/>
        </w:r>
      </w:hyperlink>
    </w:p>
    <w:p w14:paraId="6C3951ED" w14:textId="469672F7" w:rsidR="000B735F" w:rsidRDefault="0088021C">
      <w:pPr>
        <w:pStyle w:val="TOC3"/>
        <w:rPr>
          <w:rFonts w:asciiTheme="minorHAnsi" w:eastAsiaTheme="minorEastAsia" w:hAnsiTheme="minorHAnsi" w:cstheme="minorBidi"/>
          <w:noProof/>
          <w:kern w:val="0"/>
          <w:sz w:val="22"/>
          <w:szCs w:val="22"/>
        </w:rPr>
      </w:pPr>
      <w:hyperlink w:anchor="_Toc95768805" w:history="1">
        <w:r w:rsidR="000B735F" w:rsidRPr="00986E49">
          <w:rPr>
            <w:rStyle w:val="Hyperlink"/>
            <w:noProof/>
          </w:rPr>
          <w:t>3.5.2 Các khái niệm quan trọng trong Game Networking</w:t>
        </w:r>
        <w:r w:rsidR="000B735F">
          <w:rPr>
            <w:noProof/>
            <w:webHidden/>
          </w:rPr>
          <w:tab/>
        </w:r>
        <w:r w:rsidR="000B735F">
          <w:rPr>
            <w:noProof/>
            <w:webHidden/>
          </w:rPr>
          <w:fldChar w:fldCharType="begin"/>
        </w:r>
        <w:r w:rsidR="000B735F">
          <w:rPr>
            <w:noProof/>
            <w:webHidden/>
          </w:rPr>
          <w:instrText xml:space="preserve"> PAGEREF _Toc95768805 \h </w:instrText>
        </w:r>
        <w:r w:rsidR="000B735F">
          <w:rPr>
            <w:noProof/>
            <w:webHidden/>
          </w:rPr>
        </w:r>
        <w:r w:rsidR="000B735F">
          <w:rPr>
            <w:noProof/>
            <w:webHidden/>
          </w:rPr>
          <w:fldChar w:fldCharType="separate"/>
        </w:r>
        <w:r w:rsidR="000B735F">
          <w:rPr>
            <w:noProof/>
            <w:webHidden/>
          </w:rPr>
          <w:t>30</w:t>
        </w:r>
        <w:r w:rsidR="000B735F">
          <w:rPr>
            <w:noProof/>
            <w:webHidden/>
          </w:rPr>
          <w:fldChar w:fldCharType="end"/>
        </w:r>
      </w:hyperlink>
    </w:p>
    <w:p w14:paraId="6E08D0EE" w14:textId="7081AF46" w:rsidR="000B735F" w:rsidRDefault="0088021C">
      <w:pPr>
        <w:pStyle w:val="TOC3"/>
        <w:rPr>
          <w:rFonts w:asciiTheme="minorHAnsi" w:eastAsiaTheme="minorEastAsia" w:hAnsiTheme="minorHAnsi" w:cstheme="minorBidi"/>
          <w:noProof/>
          <w:kern w:val="0"/>
          <w:sz w:val="22"/>
          <w:szCs w:val="22"/>
        </w:rPr>
      </w:pPr>
      <w:hyperlink w:anchor="_Toc95768806" w:history="1">
        <w:r w:rsidR="000B735F" w:rsidRPr="00986E49">
          <w:rPr>
            <w:rStyle w:val="Hyperlink"/>
            <w:noProof/>
          </w:rPr>
          <w:t>3.5.3 Mô hình giao tiếp trong Game Networking</w:t>
        </w:r>
        <w:r w:rsidR="000B735F">
          <w:rPr>
            <w:noProof/>
            <w:webHidden/>
          </w:rPr>
          <w:tab/>
        </w:r>
        <w:r w:rsidR="000B735F">
          <w:rPr>
            <w:noProof/>
            <w:webHidden/>
          </w:rPr>
          <w:fldChar w:fldCharType="begin"/>
        </w:r>
        <w:r w:rsidR="000B735F">
          <w:rPr>
            <w:noProof/>
            <w:webHidden/>
          </w:rPr>
          <w:instrText xml:space="preserve"> PAGEREF _Toc95768806 \h </w:instrText>
        </w:r>
        <w:r w:rsidR="000B735F">
          <w:rPr>
            <w:noProof/>
            <w:webHidden/>
          </w:rPr>
        </w:r>
        <w:r w:rsidR="000B735F">
          <w:rPr>
            <w:noProof/>
            <w:webHidden/>
          </w:rPr>
          <w:fldChar w:fldCharType="separate"/>
        </w:r>
        <w:r w:rsidR="000B735F">
          <w:rPr>
            <w:noProof/>
            <w:webHidden/>
          </w:rPr>
          <w:t>30</w:t>
        </w:r>
        <w:r w:rsidR="000B735F">
          <w:rPr>
            <w:noProof/>
            <w:webHidden/>
          </w:rPr>
          <w:fldChar w:fldCharType="end"/>
        </w:r>
      </w:hyperlink>
    </w:p>
    <w:p w14:paraId="63442096" w14:textId="590BFA39" w:rsidR="000B735F" w:rsidRDefault="0088021C">
      <w:pPr>
        <w:pStyle w:val="TOC3"/>
        <w:rPr>
          <w:rFonts w:asciiTheme="minorHAnsi" w:eastAsiaTheme="minorEastAsia" w:hAnsiTheme="minorHAnsi" w:cstheme="minorBidi"/>
          <w:noProof/>
          <w:kern w:val="0"/>
          <w:sz w:val="22"/>
          <w:szCs w:val="22"/>
        </w:rPr>
      </w:pPr>
      <w:hyperlink w:anchor="_Toc95768807" w:history="1">
        <w:r w:rsidR="000B735F" w:rsidRPr="00986E49">
          <w:rPr>
            <w:rStyle w:val="Hyperlink"/>
            <w:noProof/>
          </w:rPr>
          <w:t>3.5.4 Mô hình máy chủ trò chơi</w:t>
        </w:r>
        <w:r w:rsidR="000B735F">
          <w:rPr>
            <w:noProof/>
            <w:webHidden/>
          </w:rPr>
          <w:tab/>
        </w:r>
        <w:r w:rsidR="000B735F">
          <w:rPr>
            <w:noProof/>
            <w:webHidden/>
          </w:rPr>
          <w:fldChar w:fldCharType="begin"/>
        </w:r>
        <w:r w:rsidR="000B735F">
          <w:rPr>
            <w:noProof/>
            <w:webHidden/>
          </w:rPr>
          <w:instrText xml:space="preserve"> PAGEREF _Toc95768807 \h </w:instrText>
        </w:r>
        <w:r w:rsidR="000B735F">
          <w:rPr>
            <w:noProof/>
            <w:webHidden/>
          </w:rPr>
        </w:r>
        <w:r w:rsidR="000B735F">
          <w:rPr>
            <w:noProof/>
            <w:webHidden/>
          </w:rPr>
          <w:fldChar w:fldCharType="separate"/>
        </w:r>
        <w:r w:rsidR="000B735F">
          <w:rPr>
            <w:noProof/>
            <w:webHidden/>
          </w:rPr>
          <w:t>32</w:t>
        </w:r>
        <w:r w:rsidR="000B735F">
          <w:rPr>
            <w:noProof/>
            <w:webHidden/>
          </w:rPr>
          <w:fldChar w:fldCharType="end"/>
        </w:r>
      </w:hyperlink>
    </w:p>
    <w:p w14:paraId="47A30A83" w14:textId="1BF4C609"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08" w:history="1">
        <w:r w:rsidR="000B735F" w:rsidRPr="00986E49">
          <w:rPr>
            <w:rStyle w:val="Hyperlink"/>
            <w:noProof/>
          </w:rPr>
          <w:t>3.6 Các kỹ thuật Godot hỗ trợ xây dựng trò chơi đa người chơi</w:t>
        </w:r>
        <w:r w:rsidR="000B735F">
          <w:rPr>
            <w:noProof/>
            <w:webHidden/>
          </w:rPr>
          <w:tab/>
        </w:r>
        <w:r w:rsidR="000B735F">
          <w:rPr>
            <w:noProof/>
            <w:webHidden/>
          </w:rPr>
          <w:fldChar w:fldCharType="begin"/>
        </w:r>
        <w:r w:rsidR="000B735F">
          <w:rPr>
            <w:noProof/>
            <w:webHidden/>
          </w:rPr>
          <w:instrText xml:space="preserve"> PAGEREF _Toc95768808 \h </w:instrText>
        </w:r>
        <w:r w:rsidR="000B735F">
          <w:rPr>
            <w:noProof/>
            <w:webHidden/>
          </w:rPr>
        </w:r>
        <w:r w:rsidR="000B735F">
          <w:rPr>
            <w:noProof/>
            <w:webHidden/>
          </w:rPr>
          <w:fldChar w:fldCharType="separate"/>
        </w:r>
        <w:r w:rsidR="000B735F">
          <w:rPr>
            <w:noProof/>
            <w:webHidden/>
          </w:rPr>
          <w:t>33</w:t>
        </w:r>
        <w:r w:rsidR="000B735F">
          <w:rPr>
            <w:noProof/>
            <w:webHidden/>
          </w:rPr>
          <w:fldChar w:fldCharType="end"/>
        </w:r>
      </w:hyperlink>
    </w:p>
    <w:p w14:paraId="54D70C45" w14:textId="3FDEE31A" w:rsidR="000B735F" w:rsidRDefault="0088021C">
      <w:pPr>
        <w:pStyle w:val="TOC3"/>
        <w:rPr>
          <w:rFonts w:asciiTheme="minorHAnsi" w:eastAsiaTheme="minorEastAsia" w:hAnsiTheme="minorHAnsi" w:cstheme="minorBidi"/>
          <w:noProof/>
          <w:kern w:val="0"/>
          <w:sz w:val="22"/>
          <w:szCs w:val="22"/>
        </w:rPr>
      </w:pPr>
      <w:hyperlink w:anchor="_Toc95768809" w:history="1">
        <w:r w:rsidR="000B735F" w:rsidRPr="00986E49">
          <w:rPr>
            <w:rStyle w:val="Hyperlink"/>
            <w:noProof/>
          </w:rPr>
          <w:t>3.6.1 High – level multiplayer</w:t>
        </w:r>
        <w:r w:rsidR="000B735F">
          <w:rPr>
            <w:noProof/>
            <w:webHidden/>
          </w:rPr>
          <w:tab/>
        </w:r>
        <w:r w:rsidR="000B735F">
          <w:rPr>
            <w:noProof/>
            <w:webHidden/>
          </w:rPr>
          <w:fldChar w:fldCharType="begin"/>
        </w:r>
        <w:r w:rsidR="000B735F">
          <w:rPr>
            <w:noProof/>
            <w:webHidden/>
          </w:rPr>
          <w:instrText xml:space="preserve"> PAGEREF _Toc95768809 \h </w:instrText>
        </w:r>
        <w:r w:rsidR="000B735F">
          <w:rPr>
            <w:noProof/>
            <w:webHidden/>
          </w:rPr>
        </w:r>
        <w:r w:rsidR="000B735F">
          <w:rPr>
            <w:noProof/>
            <w:webHidden/>
          </w:rPr>
          <w:fldChar w:fldCharType="separate"/>
        </w:r>
        <w:r w:rsidR="000B735F">
          <w:rPr>
            <w:noProof/>
            <w:webHidden/>
          </w:rPr>
          <w:t>33</w:t>
        </w:r>
        <w:r w:rsidR="000B735F">
          <w:rPr>
            <w:noProof/>
            <w:webHidden/>
          </w:rPr>
          <w:fldChar w:fldCharType="end"/>
        </w:r>
      </w:hyperlink>
    </w:p>
    <w:p w14:paraId="58FE943F" w14:textId="13D8794C" w:rsidR="000B735F" w:rsidRDefault="0088021C">
      <w:pPr>
        <w:pStyle w:val="TOC3"/>
        <w:rPr>
          <w:rFonts w:asciiTheme="minorHAnsi" w:eastAsiaTheme="minorEastAsia" w:hAnsiTheme="minorHAnsi" w:cstheme="minorBidi"/>
          <w:noProof/>
          <w:kern w:val="0"/>
          <w:sz w:val="22"/>
          <w:szCs w:val="22"/>
        </w:rPr>
      </w:pPr>
      <w:hyperlink w:anchor="_Toc95768810" w:history="1">
        <w:r w:rsidR="000B735F" w:rsidRPr="00986E49">
          <w:rPr>
            <w:rStyle w:val="Hyperlink"/>
            <w:noProof/>
          </w:rPr>
          <w:t>3.6.2 Networked Multiplayer Enet</w:t>
        </w:r>
        <w:r w:rsidR="000B735F">
          <w:rPr>
            <w:noProof/>
            <w:webHidden/>
          </w:rPr>
          <w:tab/>
        </w:r>
        <w:r w:rsidR="000B735F">
          <w:rPr>
            <w:noProof/>
            <w:webHidden/>
          </w:rPr>
          <w:fldChar w:fldCharType="begin"/>
        </w:r>
        <w:r w:rsidR="000B735F">
          <w:rPr>
            <w:noProof/>
            <w:webHidden/>
          </w:rPr>
          <w:instrText xml:space="preserve"> PAGEREF _Toc95768810 \h </w:instrText>
        </w:r>
        <w:r w:rsidR="000B735F">
          <w:rPr>
            <w:noProof/>
            <w:webHidden/>
          </w:rPr>
        </w:r>
        <w:r w:rsidR="000B735F">
          <w:rPr>
            <w:noProof/>
            <w:webHidden/>
          </w:rPr>
          <w:fldChar w:fldCharType="separate"/>
        </w:r>
        <w:r w:rsidR="000B735F">
          <w:rPr>
            <w:noProof/>
            <w:webHidden/>
          </w:rPr>
          <w:t>39</w:t>
        </w:r>
        <w:r w:rsidR="000B735F">
          <w:rPr>
            <w:noProof/>
            <w:webHidden/>
          </w:rPr>
          <w:fldChar w:fldCharType="end"/>
        </w:r>
      </w:hyperlink>
    </w:p>
    <w:p w14:paraId="398A2548" w14:textId="216A1F89"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11" w:history="1">
        <w:r w:rsidR="000B735F" w:rsidRPr="00986E49">
          <w:rPr>
            <w:rStyle w:val="Hyperlink"/>
            <w:noProof/>
          </w:rPr>
          <w:t>3.7 Kết luận chương 3</w:t>
        </w:r>
        <w:r w:rsidR="000B735F">
          <w:rPr>
            <w:noProof/>
            <w:webHidden/>
          </w:rPr>
          <w:tab/>
        </w:r>
        <w:r w:rsidR="000B735F">
          <w:rPr>
            <w:noProof/>
            <w:webHidden/>
          </w:rPr>
          <w:fldChar w:fldCharType="begin"/>
        </w:r>
        <w:r w:rsidR="000B735F">
          <w:rPr>
            <w:noProof/>
            <w:webHidden/>
          </w:rPr>
          <w:instrText xml:space="preserve"> PAGEREF _Toc95768811 \h </w:instrText>
        </w:r>
        <w:r w:rsidR="000B735F">
          <w:rPr>
            <w:noProof/>
            <w:webHidden/>
          </w:rPr>
        </w:r>
        <w:r w:rsidR="000B735F">
          <w:rPr>
            <w:noProof/>
            <w:webHidden/>
          </w:rPr>
          <w:fldChar w:fldCharType="separate"/>
        </w:r>
        <w:r w:rsidR="000B735F">
          <w:rPr>
            <w:noProof/>
            <w:webHidden/>
          </w:rPr>
          <w:t>42</w:t>
        </w:r>
        <w:r w:rsidR="000B735F">
          <w:rPr>
            <w:noProof/>
            <w:webHidden/>
          </w:rPr>
          <w:fldChar w:fldCharType="end"/>
        </w:r>
      </w:hyperlink>
    </w:p>
    <w:p w14:paraId="03C50052" w14:textId="27379935" w:rsidR="000B735F" w:rsidRDefault="0088021C">
      <w:pPr>
        <w:pStyle w:val="TOC1"/>
        <w:rPr>
          <w:rFonts w:asciiTheme="minorHAnsi" w:eastAsiaTheme="minorEastAsia" w:hAnsiTheme="minorHAnsi" w:cstheme="minorBidi"/>
          <w:b w:val="0"/>
          <w:noProof/>
          <w:kern w:val="0"/>
          <w:sz w:val="22"/>
          <w:szCs w:val="22"/>
        </w:rPr>
      </w:pPr>
      <w:hyperlink w:anchor="_Toc95768812" w:history="1">
        <w:r w:rsidR="000B735F" w:rsidRPr="00986E49">
          <w:rPr>
            <w:rStyle w:val="Hyperlink"/>
            <w:noProof/>
          </w:rPr>
          <w:t>CHƯƠNG 4. XÂY DỰNG TRÒ CHƠI</w:t>
        </w:r>
        <w:r w:rsidR="000B735F">
          <w:rPr>
            <w:noProof/>
            <w:webHidden/>
          </w:rPr>
          <w:tab/>
        </w:r>
        <w:r w:rsidR="000B735F">
          <w:rPr>
            <w:noProof/>
            <w:webHidden/>
          </w:rPr>
          <w:fldChar w:fldCharType="begin"/>
        </w:r>
        <w:r w:rsidR="000B735F">
          <w:rPr>
            <w:noProof/>
            <w:webHidden/>
          </w:rPr>
          <w:instrText xml:space="preserve"> PAGEREF _Toc95768812 \h </w:instrText>
        </w:r>
        <w:r w:rsidR="000B735F">
          <w:rPr>
            <w:noProof/>
            <w:webHidden/>
          </w:rPr>
        </w:r>
        <w:r w:rsidR="000B735F">
          <w:rPr>
            <w:noProof/>
            <w:webHidden/>
          </w:rPr>
          <w:fldChar w:fldCharType="separate"/>
        </w:r>
        <w:r w:rsidR="000B735F">
          <w:rPr>
            <w:noProof/>
            <w:webHidden/>
          </w:rPr>
          <w:t>43</w:t>
        </w:r>
        <w:r w:rsidR="000B735F">
          <w:rPr>
            <w:noProof/>
            <w:webHidden/>
          </w:rPr>
          <w:fldChar w:fldCharType="end"/>
        </w:r>
      </w:hyperlink>
    </w:p>
    <w:p w14:paraId="37A9F001" w14:textId="240AB30C"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13" w:history="1">
        <w:r w:rsidR="000B735F" w:rsidRPr="00986E49">
          <w:rPr>
            <w:rStyle w:val="Hyperlink"/>
            <w:noProof/>
          </w:rPr>
          <w:t>4.1 Chuẩn bị tài nguyên</w:t>
        </w:r>
        <w:r w:rsidR="000B735F">
          <w:rPr>
            <w:noProof/>
            <w:webHidden/>
          </w:rPr>
          <w:tab/>
        </w:r>
        <w:r w:rsidR="000B735F">
          <w:rPr>
            <w:noProof/>
            <w:webHidden/>
          </w:rPr>
          <w:fldChar w:fldCharType="begin"/>
        </w:r>
        <w:r w:rsidR="000B735F">
          <w:rPr>
            <w:noProof/>
            <w:webHidden/>
          </w:rPr>
          <w:instrText xml:space="preserve"> PAGEREF _Toc95768813 \h </w:instrText>
        </w:r>
        <w:r w:rsidR="000B735F">
          <w:rPr>
            <w:noProof/>
            <w:webHidden/>
          </w:rPr>
        </w:r>
        <w:r w:rsidR="000B735F">
          <w:rPr>
            <w:noProof/>
            <w:webHidden/>
          </w:rPr>
          <w:fldChar w:fldCharType="separate"/>
        </w:r>
        <w:r w:rsidR="000B735F">
          <w:rPr>
            <w:noProof/>
            <w:webHidden/>
          </w:rPr>
          <w:t>43</w:t>
        </w:r>
        <w:r w:rsidR="000B735F">
          <w:rPr>
            <w:noProof/>
            <w:webHidden/>
          </w:rPr>
          <w:fldChar w:fldCharType="end"/>
        </w:r>
      </w:hyperlink>
    </w:p>
    <w:p w14:paraId="0D692245" w14:textId="1CEDF4B3" w:rsidR="000B735F" w:rsidRDefault="0088021C">
      <w:pPr>
        <w:pStyle w:val="TOC3"/>
        <w:rPr>
          <w:rFonts w:asciiTheme="minorHAnsi" w:eastAsiaTheme="minorEastAsia" w:hAnsiTheme="minorHAnsi" w:cstheme="minorBidi"/>
          <w:noProof/>
          <w:kern w:val="0"/>
          <w:sz w:val="22"/>
          <w:szCs w:val="22"/>
        </w:rPr>
      </w:pPr>
      <w:hyperlink w:anchor="_Toc95768814" w:history="1">
        <w:r w:rsidR="000B735F" w:rsidRPr="00986E49">
          <w:rPr>
            <w:rStyle w:val="Hyperlink"/>
            <w:noProof/>
          </w:rPr>
          <w:t>4.1.1 Phần mềm sử dụng</w:t>
        </w:r>
        <w:r w:rsidR="000B735F">
          <w:rPr>
            <w:noProof/>
            <w:webHidden/>
          </w:rPr>
          <w:tab/>
        </w:r>
        <w:r w:rsidR="000B735F">
          <w:rPr>
            <w:noProof/>
            <w:webHidden/>
          </w:rPr>
          <w:fldChar w:fldCharType="begin"/>
        </w:r>
        <w:r w:rsidR="000B735F">
          <w:rPr>
            <w:noProof/>
            <w:webHidden/>
          </w:rPr>
          <w:instrText xml:space="preserve"> PAGEREF _Toc95768814 \h </w:instrText>
        </w:r>
        <w:r w:rsidR="000B735F">
          <w:rPr>
            <w:noProof/>
            <w:webHidden/>
          </w:rPr>
        </w:r>
        <w:r w:rsidR="000B735F">
          <w:rPr>
            <w:noProof/>
            <w:webHidden/>
          </w:rPr>
          <w:fldChar w:fldCharType="separate"/>
        </w:r>
        <w:r w:rsidR="000B735F">
          <w:rPr>
            <w:noProof/>
            <w:webHidden/>
          </w:rPr>
          <w:t>43</w:t>
        </w:r>
        <w:r w:rsidR="000B735F">
          <w:rPr>
            <w:noProof/>
            <w:webHidden/>
          </w:rPr>
          <w:fldChar w:fldCharType="end"/>
        </w:r>
      </w:hyperlink>
    </w:p>
    <w:p w14:paraId="1554649F" w14:textId="1E945497" w:rsidR="000B735F" w:rsidRDefault="0088021C">
      <w:pPr>
        <w:pStyle w:val="TOC3"/>
        <w:rPr>
          <w:rFonts w:asciiTheme="minorHAnsi" w:eastAsiaTheme="minorEastAsia" w:hAnsiTheme="minorHAnsi" w:cstheme="minorBidi"/>
          <w:noProof/>
          <w:kern w:val="0"/>
          <w:sz w:val="22"/>
          <w:szCs w:val="22"/>
        </w:rPr>
      </w:pPr>
      <w:hyperlink w:anchor="_Toc95768815" w:history="1">
        <w:r w:rsidR="000B735F" w:rsidRPr="00986E49">
          <w:rPr>
            <w:rStyle w:val="Hyperlink"/>
            <w:noProof/>
          </w:rPr>
          <w:t>4.1.2 Tổng quan về giao diện cách thức hoạt động trong godot</w:t>
        </w:r>
        <w:r w:rsidR="000B735F">
          <w:rPr>
            <w:noProof/>
            <w:webHidden/>
          </w:rPr>
          <w:tab/>
        </w:r>
        <w:r w:rsidR="000B735F">
          <w:rPr>
            <w:noProof/>
            <w:webHidden/>
          </w:rPr>
          <w:fldChar w:fldCharType="begin"/>
        </w:r>
        <w:r w:rsidR="000B735F">
          <w:rPr>
            <w:noProof/>
            <w:webHidden/>
          </w:rPr>
          <w:instrText xml:space="preserve"> PAGEREF _Toc95768815 \h </w:instrText>
        </w:r>
        <w:r w:rsidR="000B735F">
          <w:rPr>
            <w:noProof/>
            <w:webHidden/>
          </w:rPr>
        </w:r>
        <w:r w:rsidR="000B735F">
          <w:rPr>
            <w:noProof/>
            <w:webHidden/>
          </w:rPr>
          <w:fldChar w:fldCharType="separate"/>
        </w:r>
        <w:r w:rsidR="000B735F">
          <w:rPr>
            <w:noProof/>
            <w:webHidden/>
          </w:rPr>
          <w:t>44</w:t>
        </w:r>
        <w:r w:rsidR="000B735F">
          <w:rPr>
            <w:noProof/>
            <w:webHidden/>
          </w:rPr>
          <w:fldChar w:fldCharType="end"/>
        </w:r>
      </w:hyperlink>
    </w:p>
    <w:p w14:paraId="61A4DA09" w14:textId="07DCF68A"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16" w:history="1">
        <w:r w:rsidR="000B735F" w:rsidRPr="00986E49">
          <w:rPr>
            <w:rStyle w:val="Hyperlink"/>
            <w:noProof/>
          </w:rPr>
          <w:t>4.2 Phân tích và thiết kế trò chơi</w:t>
        </w:r>
        <w:r w:rsidR="000B735F">
          <w:rPr>
            <w:noProof/>
            <w:webHidden/>
          </w:rPr>
          <w:tab/>
        </w:r>
        <w:r w:rsidR="000B735F">
          <w:rPr>
            <w:noProof/>
            <w:webHidden/>
          </w:rPr>
          <w:fldChar w:fldCharType="begin"/>
        </w:r>
        <w:r w:rsidR="000B735F">
          <w:rPr>
            <w:noProof/>
            <w:webHidden/>
          </w:rPr>
          <w:instrText xml:space="preserve"> PAGEREF _Toc95768816 \h </w:instrText>
        </w:r>
        <w:r w:rsidR="000B735F">
          <w:rPr>
            <w:noProof/>
            <w:webHidden/>
          </w:rPr>
        </w:r>
        <w:r w:rsidR="000B735F">
          <w:rPr>
            <w:noProof/>
            <w:webHidden/>
          </w:rPr>
          <w:fldChar w:fldCharType="separate"/>
        </w:r>
        <w:r w:rsidR="000B735F">
          <w:rPr>
            <w:noProof/>
            <w:webHidden/>
          </w:rPr>
          <w:t>48</w:t>
        </w:r>
        <w:r w:rsidR="000B735F">
          <w:rPr>
            <w:noProof/>
            <w:webHidden/>
          </w:rPr>
          <w:fldChar w:fldCharType="end"/>
        </w:r>
      </w:hyperlink>
    </w:p>
    <w:p w14:paraId="0C4D86E8" w14:textId="57AC7D8F" w:rsidR="000B735F" w:rsidRDefault="0088021C">
      <w:pPr>
        <w:pStyle w:val="TOC3"/>
        <w:rPr>
          <w:rFonts w:asciiTheme="minorHAnsi" w:eastAsiaTheme="minorEastAsia" w:hAnsiTheme="minorHAnsi" w:cstheme="minorBidi"/>
          <w:noProof/>
          <w:kern w:val="0"/>
          <w:sz w:val="22"/>
          <w:szCs w:val="22"/>
        </w:rPr>
      </w:pPr>
      <w:hyperlink w:anchor="_Toc95768817" w:history="1">
        <w:r w:rsidR="000B735F" w:rsidRPr="00986E49">
          <w:rPr>
            <w:rStyle w:val="Hyperlink"/>
            <w:noProof/>
          </w:rPr>
          <w:t>4.2.1 Biểu đồ User Case (User Case Diagram)</w:t>
        </w:r>
        <w:r w:rsidR="000B735F">
          <w:rPr>
            <w:noProof/>
            <w:webHidden/>
          </w:rPr>
          <w:tab/>
        </w:r>
        <w:r w:rsidR="000B735F">
          <w:rPr>
            <w:noProof/>
            <w:webHidden/>
          </w:rPr>
          <w:fldChar w:fldCharType="begin"/>
        </w:r>
        <w:r w:rsidR="000B735F">
          <w:rPr>
            <w:noProof/>
            <w:webHidden/>
          </w:rPr>
          <w:instrText xml:space="preserve"> PAGEREF _Toc95768817 \h </w:instrText>
        </w:r>
        <w:r w:rsidR="000B735F">
          <w:rPr>
            <w:noProof/>
            <w:webHidden/>
          </w:rPr>
        </w:r>
        <w:r w:rsidR="000B735F">
          <w:rPr>
            <w:noProof/>
            <w:webHidden/>
          </w:rPr>
          <w:fldChar w:fldCharType="separate"/>
        </w:r>
        <w:r w:rsidR="000B735F">
          <w:rPr>
            <w:noProof/>
            <w:webHidden/>
          </w:rPr>
          <w:t>48</w:t>
        </w:r>
        <w:r w:rsidR="000B735F">
          <w:rPr>
            <w:noProof/>
            <w:webHidden/>
          </w:rPr>
          <w:fldChar w:fldCharType="end"/>
        </w:r>
      </w:hyperlink>
    </w:p>
    <w:p w14:paraId="153D1A85" w14:textId="38B56BC9" w:rsidR="000B735F" w:rsidRDefault="0088021C">
      <w:pPr>
        <w:pStyle w:val="TOC3"/>
        <w:rPr>
          <w:rFonts w:asciiTheme="minorHAnsi" w:eastAsiaTheme="minorEastAsia" w:hAnsiTheme="minorHAnsi" w:cstheme="minorBidi"/>
          <w:noProof/>
          <w:kern w:val="0"/>
          <w:sz w:val="22"/>
          <w:szCs w:val="22"/>
        </w:rPr>
      </w:pPr>
      <w:hyperlink w:anchor="_Toc95768818" w:history="1">
        <w:r w:rsidR="000B735F" w:rsidRPr="00986E49">
          <w:rPr>
            <w:rStyle w:val="Hyperlink"/>
            <w:noProof/>
          </w:rPr>
          <w:t>4.2.2 Biểu đồ hoạt động (Activity Diagram)</w:t>
        </w:r>
        <w:r w:rsidR="000B735F">
          <w:rPr>
            <w:noProof/>
            <w:webHidden/>
          </w:rPr>
          <w:tab/>
        </w:r>
        <w:r w:rsidR="000B735F">
          <w:rPr>
            <w:noProof/>
            <w:webHidden/>
          </w:rPr>
          <w:fldChar w:fldCharType="begin"/>
        </w:r>
        <w:r w:rsidR="000B735F">
          <w:rPr>
            <w:noProof/>
            <w:webHidden/>
          </w:rPr>
          <w:instrText xml:space="preserve"> PAGEREF _Toc95768818 \h </w:instrText>
        </w:r>
        <w:r w:rsidR="000B735F">
          <w:rPr>
            <w:noProof/>
            <w:webHidden/>
          </w:rPr>
        </w:r>
        <w:r w:rsidR="000B735F">
          <w:rPr>
            <w:noProof/>
            <w:webHidden/>
          </w:rPr>
          <w:fldChar w:fldCharType="separate"/>
        </w:r>
        <w:r w:rsidR="000B735F">
          <w:rPr>
            <w:noProof/>
            <w:webHidden/>
          </w:rPr>
          <w:t>51</w:t>
        </w:r>
        <w:r w:rsidR="000B735F">
          <w:rPr>
            <w:noProof/>
            <w:webHidden/>
          </w:rPr>
          <w:fldChar w:fldCharType="end"/>
        </w:r>
      </w:hyperlink>
    </w:p>
    <w:p w14:paraId="642F288C" w14:textId="43D3BC0C" w:rsidR="000B735F" w:rsidRDefault="0088021C">
      <w:pPr>
        <w:pStyle w:val="TOC3"/>
        <w:rPr>
          <w:rFonts w:asciiTheme="minorHAnsi" w:eastAsiaTheme="minorEastAsia" w:hAnsiTheme="minorHAnsi" w:cstheme="minorBidi"/>
          <w:noProof/>
          <w:kern w:val="0"/>
          <w:sz w:val="22"/>
          <w:szCs w:val="22"/>
        </w:rPr>
      </w:pPr>
      <w:hyperlink w:anchor="_Toc95768819" w:history="1">
        <w:r w:rsidR="000B735F" w:rsidRPr="00986E49">
          <w:rPr>
            <w:rStyle w:val="Hyperlink"/>
            <w:noProof/>
          </w:rPr>
          <w:t>4.2.3 Biểu đồ tuần tự (Sequence Diagram)</w:t>
        </w:r>
        <w:r w:rsidR="000B735F">
          <w:rPr>
            <w:noProof/>
            <w:webHidden/>
          </w:rPr>
          <w:tab/>
        </w:r>
        <w:r w:rsidR="000B735F">
          <w:rPr>
            <w:noProof/>
            <w:webHidden/>
          </w:rPr>
          <w:fldChar w:fldCharType="begin"/>
        </w:r>
        <w:r w:rsidR="000B735F">
          <w:rPr>
            <w:noProof/>
            <w:webHidden/>
          </w:rPr>
          <w:instrText xml:space="preserve"> PAGEREF _Toc95768819 \h </w:instrText>
        </w:r>
        <w:r w:rsidR="000B735F">
          <w:rPr>
            <w:noProof/>
            <w:webHidden/>
          </w:rPr>
        </w:r>
        <w:r w:rsidR="000B735F">
          <w:rPr>
            <w:noProof/>
            <w:webHidden/>
          </w:rPr>
          <w:fldChar w:fldCharType="separate"/>
        </w:r>
        <w:r w:rsidR="000B735F">
          <w:rPr>
            <w:noProof/>
            <w:webHidden/>
          </w:rPr>
          <w:t>53</w:t>
        </w:r>
        <w:r w:rsidR="000B735F">
          <w:rPr>
            <w:noProof/>
            <w:webHidden/>
          </w:rPr>
          <w:fldChar w:fldCharType="end"/>
        </w:r>
      </w:hyperlink>
    </w:p>
    <w:p w14:paraId="00336099" w14:textId="0F07B3CB" w:rsidR="000B735F" w:rsidRDefault="0088021C">
      <w:pPr>
        <w:pStyle w:val="TOC3"/>
        <w:rPr>
          <w:rFonts w:asciiTheme="minorHAnsi" w:eastAsiaTheme="minorEastAsia" w:hAnsiTheme="minorHAnsi" w:cstheme="minorBidi"/>
          <w:noProof/>
          <w:kern w:val="0"/>
          <w:sz w:val="22"/>
          <w:szCs w:val="22"/>
        </w:rPr>
      </w:pPr>
      <w:hyperlink w:anchor="_Toc95768820" w:history="1">
        <w:r w:rsidR="000B735F" w:rsidRPr="00986E49">
          <w:rPr>
            <w:rStyle w:val="Hyperlink"/>
            <w:noProof/>
          </w:rPr>
          <w:t>4.2.4 Biểu đồ trạng thái (State Diagram)</w:t>
        </w:r>
        <w:r w:rsidR="000B735F">
          <w:rPr>
            <w:noProof/>
            <w:webHidden/>
          </w:rPr>
          <w:tab/>
        </w:r>
        <w:r w:rsidR="000B735F">
          <w:rPr>
            <w:noProof/>
            <w:webHidden/>
          </w:rPr>
          <w:fldChar w:fldCharType="begin"/>
        </w:r>
        <w:r w:rsidR="000B735F">
          <w:rPr>
            <w:noProof/>
            <w:webHidden/>
          </w:rPr>
          <w:instrText xml:space="preserve"> PAGEREF _Toc95768820 \h </w:instrText>
        </w:r>
        <w:r w:rsidR="000B735F">
          <w:rPr>
            <w:noProof/>
            <w:webHidden/>
          </w:rPr>
        </w:r>
        <w:r w:rsidR="000B735F">
          <w:rPr>
            <w:noProof/>
            <w:webHidden/>
          </w:rPr>
          <w:fldChar w:fldCharType="separate"/>
        </w:r>
        <w:r w:rsidR="000B735F">
          <w:rPr>
            <w:noProof/>
            <w:webHidden/>
          </w:rPr>
          <w:t>56</w:t>
        </w:r>
        <w:r w:rsidR="000B735F">
          <w:rPr>
            <w:noProof/>
            <w:webHidden/>
          </w:rPr>
          <w:fldChar w:fldCharType="end"/>
        </w:r>
      </w:hyperlink>
    </w:p>
    <w:p w14:paraId="4E0D89F9" w14:textId="636341DE" w:rsidR="000B735F" w:rsidRDefault="0088021C">
      <w:pPr>
        <w:pStyle w:val="TOC3"/>
        <w:rPr>
          <w:rFonts w:asciiTheme="minorHAnsi" w:eastAsiaTheme="minorEastAsia" w:hAnsiTheme="minorHAnsi" w:cstheme="minorBidi"/>
          <w:noProof/>
          <w:kern w:val="0"/>
          <w:sz w:val="22"/>
          <w:szCs w:val="22"/>
        </w:rPr>
      </w:pPr>
      <w:hyperlink w:anchor="_Toc95768821" w:history="1">
        <w:r w:rsidR="000B735F" w:rsidRPr="00986E49">
          <w:rPr>
            <w:rStyle w:val="Hyperlink"/>
            <w:noProof/>
          </w:rPr>
          <w:t>4.2.5 Biểu đồ thành phần (Component Diagram)</w:t>
        </w:r>
        <w:r w:rsidR="000B735F">
          <w:rPr>
            <w:noProof/>
            <w:webHidden/>
          </w:rPr>
          <w:tab/>
        </w:r>
        <w:r w:rsidR="000B735F">
          <w:rPr>
            <w:noProof/>
            <w:webHidden/>
          </w:rPr>
          <w:fldChar w:fldCharType="begin"/>
        </w:r>
        <w:r w:rsidR="000B735F">
          <w:rPr>
            <w:noProof/>
            <w:webHidden/>
          </w:rPr>
          <w:instrText xml:space="preserve"> PAGEREF _Toc95768821 \h </w:instrText>
        </w:r>
        <w:r w:rsidR="000B735F">
          <w:rPr>
            <w:noProof/>
            <w:webHidden/>
          </w:rPr>
        </w:r>
        <w:r w:rsidR="000B735F">
          <w:rPr>
            <w:noProof/>
            <w:webHidden/>
          </w:rPr>
          <w:fldChar w:fldCharType="separate"/>
        </w:r>
        <w:r w:rsidR="000B735F">
          <w:rPr>
            <w:noProof/>
            <w:webHidden/>
          </w:rPr>
          <w:t>57</w:t>
        </w:r>
        <w:r w:rsidR="000B735F">
          <w:rPr>
            <w:noProof/>
            <w:webHidden/>
          </w:rPr>
          <w:fldChar w:fldCharType="end"/>
        </w:r>
      </w:hyperlink>
    </w:p>
    <w:p w14:paraId="7872FEBB" w14:textId="78D4B8E3" w:rsidR="000B735F" w:rsidRDefault="0088021C">
      <w:pPr>
        <w:pStyle w:val="TOC3"/>
        <w:rPr>
          <w:rFonts w:asciiTheme="minorHAnsi" w:eastAsiaTheme="minorEastAsia" w:hAnsiTheme="minorHAnsi" w:cstheme="minorBidi"/>
          <w:noProof/>
          <w:kern w:val="0"/>
          <w:sz w:val="22"/>
          <w:szCs w:val="22"/>
        </w:rPr>
      </w:pPr>
      <w:hyperlink w:anchor="_Toc95768822" w:history="1">
        <w:r w:rsidR="000B735F" w:rsidRPr="00986E49">
          <w:rPr>
            <w:rStyle w:val="Hyperlink"/>
            <w:noProof/>
          </w:rPr>
          <w:t>4.2.6 Biểu đồ triển khai (Deloyment Diagram)</w:t>
        </w:r>
        <w:r w:rsidR="000B735F">
          <w:rPr>
            <w:noProof/>
            <w:webHidden/>
          </w:rPr>
          <w:tab/>
        </w:r>
        <w:r w:rsidR="000B735F">
          <w:rPr>
            <w:noProof/>
            <w:webHidden/>
          </w:rPr>
          <w:fldChar w:fldCharType="begin"/>
        </w:r>
        <w:r w:rsidR="000B735F">
          <w:rPr>
            <w:noProof/>
            <w:webHidden/>
          </w:rPr>
          <w:instrText xml:space="preserve"> PAGEREF _Toc95768822 \h </w:instrText>
        </w:r>
        <w:r w:rsidR="000B735F">
          <w:rPr>
            <w:noProof/>
            <w:webHidden/>
          </w:rPr>
        </w:r>
        <w:r w:rsidR="000B735F">
          <w:rPr>
            <w:noProof/>
            <w:webHidden/>
          </w:rPr>
          <w:fldChar w:fldCharType="separate"/>
        </w:r>
        <w:r w:rsidR="000B735F">
          <w:rPr>
            <w:noProof/>
            <w:webHidden/>
          </w:rPr>
          <w:t>58</w:t>
        </w:r>
        <w:r w:rsidR="000B735F">
          <w:rPr>
            <w:noProof/>
            <w:webHidden/>
          </w:rPr>
          <w:fldChar w:fldCharType="end"/>
        </w:r>
      </w:hyperlink>
    </w:p>
    <w:p w14:paraId="6EA33C06" w14:textId="6B88D163"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23" w:history="1">
        <w:r w:rsidR="000B735F" w:rsidRPr="00986E49">
          <w:rPr>
            <w:rStyle w:val="Hyperlink"/>
            <w:noProof/>
          </w:rPr>
          <w:t>4.3 Thiết kế</w:t>
        </w:r>
        <w:r w:rsidR="000B735F">
          <w:rPr>
            <w:noProof/>
            <w:webHidden/>
          </w:rPr>
          <w:tab/>
        </w:r>
        <w:r w:rsidR="000B735F">
          <w:rPr>
            <w:noProof/>
            <w:webHidden/>
          </w:rPr>
          <w:fldChar w:fldCharType="begin"/>
        </w:r>
        <w:r w:rsidR="000B735F">
          <w:rPr>
            <w:noProof/>
            <w:webHidden/>
          </w:rPr>
          <w:instrText xml:space="preserve"> PAGEREF _Toc95768823 \h </w:instrText>
        </w:r>
        <w:r w:rsidR="000B735F">
          <w:rPr>
            <w:noProof/>
            <w:webHidden/>
          </w:rPr>
        </w:r>
        <w:r w:rsidR="000B735F">
          <w:rPr>
            <w:noProof/>
            <w:webHidden/>
          </w:rPr>
          <w:fldChar w:fldCharType="separate"/>
        </w:r>
        <w:r w:rsidR="000B735F">
          <w:rPr>
            <w:noProof/>
            <w:webHidden/>
          </w:rPr>
          <w:t>58</w:t>
        </w:r>
        <w:r w:rsidR="000B735F">
          <w:rPr>
            <w:noProof/>
            <w:webHidden/>
          </w:rPr>
          <w:fldChar w:fldCharType="end"/>
        </w:r>
      </w:hyperlink>
    </w:p>
    <w:p w14:paraId="0742A832" w14:textId="69E24192" w:rsidR="000B735F" w:rsidRDefault="0088021C">
      <w:pPr>
        <w:pStyle w:val="TOC3"/>
        <w:rPr>
          <w:rFonts w:asciiTheme="minorHAnsi" w:eastAsiaTheme="minorEastAsia" w:hAnsiTheme="minorHAnsi" w:cstheme="minorBidi"/>
          <w:noProof/>
          <w:kern w:val="0"/>
          <w:sz w:val="22"/>
          <w:szCs w:val="22"/>
        </w:rPr>
      </w:pPr>
      <w:hyperlink w:anchor="_Toc95768824" w:history="1">
        <w:r w:rsidR="000B735F" w:rsidRPr="00986E49">
          <w:rPr>
            <w:rStyle w:val="Hyperlink"/>
            <w:noProof/>
          </w:rPr>
          <w:t>4.3.1 Thiết kế về giao diện</w:t>
        </w:r>
        <w:r w:rsidR="000B735F">
          <w:rPr>
            <w:noProof/>
            <w:webHidden/>
          </w:rPr>
          <w:tab/>
        </w:r>
        <w:r w:rsidR="000B735F">
          <w:rPr>
            <w:noProof/>
            <w:webHidden/>
          </w:rPr>
          <w:fldChar w:fldCharType="begin"/>
        </w:r>
        <w:r w:rsidR="000B735F">
          <w:rPr>
            <w:noProof/>
            <w:webHidden/>
          </w:rPr>
          <w:instrText xml:space="preserve"> PAGEREF _Toc95768824 \h </w:instrText>
        </w:r>
        <w:r w:rsidR="000B735F">
          <w:rPr>
            <w:noProof/>
            <w:webHidden/>
          </w:rPr>
        </w:r>
        <w:r w:rsidR="000B735F">
          <w:rPr>
            <w:noProof/>
            <w:webHidden/>
          </w:rPr>
          <w:fldChar w:fldCharType="separate"/>
        </w:r>
        <w:r w:rsidR="000B735F">
          <w:rPr>
            <w:noProof/>
            <w:webHidden/>
          </w:rPr>
          <w:t>58</w:t>
        </w:r>
        <w:r w:rsidR="000B735F">
          <w:rPr>
            <w:noProof/>
            <w:webHidden/>
          </w:rPr>
          <w:fldChar w:fldCharType="end"/>
        </w:r>
      </w:hyperlink>
    </w:p>
    <w:p w14:paraId="233B3CF0" w14:textId="3A1AB589" w:rsidR="000B735F" w:rsidRDefault="0088021C">
      <w:pPr>
        <w:pStyle w:val="TOC3"/>
        <w:rPr>
          <w:rFonts w:asciiTheme="minorHAnsi" w:eastAsiaTheme="minorEastAsia" w:hAnsiTheme="minorHAnsi" w:cstheme="minorBidi"/>
          <w:noProof/>
          <w:kern w:val="0"/>
          <w:sz w:val="22"/>
          <w:szCs w:val="22"/>
        </w:rPr>
      </w:pPr>
      <w:hyperlink w:anchor="_Toc95768825" w:history="1">
        <w:r w:rsidR="000B735F" w:rsidRPr="00986E49">
          <w:rPr>
            <w:rStyle w:val="Hyperlink"/>
            <w:noProof/>
          </w:rPr>
          <w:t>4.3.2 Thiết kế âm thanh</w:t>
        </w:r>
        <w:r w:rsidR="000B735F">
          <w:rPr>
            <w:noProof/>
            <w:webHidden/>
          </w:rPr>
          <w:tab/>
        </w:r>
        <w:r w:rsidR="000B735F">
          <w:rPr>
            <w:noProof/>
            <w:webHidden/>
          </w:rPr>
          <w:fldChar w:fldCharType="begin"/>
        </w:r>
        <w:r w:rsidR="000B735F">
          <w:rPr>
            <w:noProof/>
            <w:webHidden/>
          </w:rPr>
          <w:instrText xml:space="preserve"> PAGEREF _Toc95768825 \h </w:instrText>
        </w:r>
        <w:r w:rsidR="000B735F">
          <w:rPr>
            <w:noProof/>
            <w:webHidden/>
          </w:rPr>
        </w:r>
        <w:r w:rsidR="000B735F">
          <w:rPr>
            <w:noProof/>
            <w:webHidden/>
          </w:rPr>
          <w:fldChar w:fldCharType="separate"/>
        </w:r>
        <w:r w:rsidR="000B735F">
          <w:rPr>
            <w:noProof/>
            <w:webHidden/>
          </w:rPr>
          <w:t>67</w:t>
        </w:r>
        <w:r w:rsidR="000B735F">
          <w:rPr>
            <w:noProof/>
            <w:webHidden/>
          </w:rPr>
          <w:fldChar w:fldCharType="end"/>
        </w:r>
      </w:hyperlink>
    </w:p>
    <w:p w14:paraId="329D9490" w14:textId="74E70707" w:rsidR="000B735F" w:rsidRDefault="0088021C">
      <w:pPr>
        <w:pStyle w:val="TOC3"/>
        <w:rPr>
          <w:rFonts w:asciiTheme="minorHAnsi" w:eastAsiaTheme="minorEastAsia" w:hAnsiTheme="minorHAnsi" w:cstheme="minorBidi"/>
          <w:noProof/>
          <w:kern w:val="0"/>
          <w:sz w:val="22"/>
          <w:szCs w:val="22"/>
        </w:rPr>
      </w:pPr>
      <w:hyperlink w:anchor="_Toc95768826" w:history="1">
        <w:r w:rsidR="000B735F" w:rsidRPr="00986E49">
          <w:rPr>
            <w:rStyle w:val="Hyperlink"/>
            <w:noProof/>
          </w:rPr>
          <w:t>4.3.3 Những thành phần khác</w:t>
        </w:r>
        <w:r w:rsidR="000B735F">
          <w:rPr>
            <w:noProof/>
            <w:webHidden/>
          </w:rPr>
          <w:tab/>
        </w:r>
        <w:r w:rsidR="000B735F">
          <w:rPr>
            <w:noProof/>
            <w:webHidden/>
          </w:rPr>
          <w:fldChar w:fldCharType="begin"/>
        </w:r>
        <w:r w:rsidR="000B735F">
          <w:rPr>
            <w:noProof/>
            <w:webHidden/>
          </w:rPr>
          <w:instrText xml:space="preserve"> PAGEREF _Toc95768826 \h </w:instrText>
        </w:r>
        <w:r w:rsidR="000B735F">
          <w:rPr>
            <w:noProof/>
            <w:webHidden/>
          </w:rPr>
        </w:r>
        <w:r w:rsidR="000B735F">
          <w:rPr>
            <w:noProof/>
            <w:webHidden/>
          </w:rPr>
          <w:fldChar w:fldCharType="separate"/>
        </w:r>
        <w:r w:rsidR="000B735F">
          <w:rPr>
            <w:noProof/>
            <w:webHidden/>
          </w:rPr>
          <w:t>68</w:t>
        </w:r>
        <w:r w:rsidR="000B735F">
          <w:rPr>
            <w:noProof/>
            <w:webHidden/>
          </w:rPr>
          <w:fldChar w:fldCharType="end"/>
        </w:r>
      </w:hyperlink>
    </w:p>
    <w:p w14:paraId="625915D4" w14:textId="7A5598B7"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27" w:history="1">
        <w:r w:rsidR="000B735F" w:rsidRPr="00986E49">
          <w:rPr>
            <w:rStyle w:val="Hyperlink"/>
            <w:noProof/>
          </w:rPr>
          <w:t>4.4 Thực nghiệm đánh giá trò chơi</w:t>
        </w:r>
        <w:r w:rsidR="000B735F">
          <w:rPr>
            <w:noProof/>
            <w:webHidden/>
          </w:rPr>
          <w:tab/>
        </w:r>
        <w:r w:rsidR="000B735F">
          <w:rPr>
            <w:noProof/>
            <w:webHidden/>
          </w:rPr>
          <w:fldChar w:fldCharType="begin"/>
        </w:r>
        <w:r w:rsidR="000B735F">
          <w:rPr>
            <w:noProof/>
            <w:webHidden/>
          </w:rPr>
          <w:instrText xml:space="preserve"> PAGEREF _Toc95768827 \h </w:instrText>
        </w:r>
        <w:r w:rsidR="000B735F">
          <w:rPr>
            <w:noProof/>
            <w:webHidden/>
          </w:rPr>
        </w:r>
        <w:r w:rsidR="000B735F">
          <w:rPr>
            <w:noProof/>
            <w:webHidden/>
          </w:rPr>
          <w:fldChar w:fldCharType="separate"/>
        </w:r>
        <w:r w:rsidR="000B735F">
          <w:rPr>
            <w:noProof/>
            <w:webHidden/>
          </w:rPr>
          <w:t>70</w:t>
        </w:r>
        <w:r w:rsidR="000B735F">
          <w:rPr>
            <w:noProof/>
            <w:webHidden/>
          </w:rPr>
          <w:fldChar w:fldCharType="end"/>
        </w:r>
      </w:hyperlink>
    </w:p>
    <w:p w14:paraId="0EA744BA" w14:textId="60A73093" w:rsidR="000B735F" w:rsidRDefault="0088021C">
      <w:pPr>
        <w:pStyle w:val="TOC3"/>
        <w:rPr>
          <w:rFonts w:asciiTheme="minorHAnsi" w:eastAsiaTheme="minorEastAsia" w:hAnsiTheme="minorHAnsi" w:cstheme="minorBidi"/>
          <w:noProof/>
          <w:kern w:val="0"/>
          <w:sz w:val="22"/>
          <w:szCs w:val="22"/>
        </w:rPr>
      </w:pPr>
      <w:hyperlink w:anchor="_Toc95768828" w:history="1">
        <w:r w:rsidR="000B735F" w:rsidRPr="00986E49">
          <w:rPr>
            <w:rStyle w:val="Hyperlink"/>
            <w:noProof/>
          </w:rPr>
          <w:t>4.4.1 Thực nghiệm</w:t>
        </w:r>
        <w:r w:rsidR="000B735F">
          <w:rPr>
            <w:noProof/>
            <w:webHidden/>
          </w:rPr>
          <w:tab/>
        </w:r>
        <w:r w:rsidR="000B735F">
          <w:rPr>
            <w:noProof/>
            <w:webHidden/>
          </w:rPr>
          <w:fldChar w:fldCharType="begin"/>
        </w:r>
        <w:r w:rsidR="000B735F">
          <w:rPr>
            <w:noProof/>
            <w:webHidden/>
          </w:rPr>
          <w:instrText xml:space="preserve"> PAGEREF _Toc95768828 \h </w:instrText>
        </w:r>
        <w:r w:rsidR="000B735F">
          <w:rPr>
            <w:noProof/>
            <w:webHidden/>
          </w:rPr>
        </w:r>
        <w:r w:rsidR="000B735F">
          <w:rPr>
            <w:noProof/>
            <w:webHidden/>
          </w:rPr>
          <w:fldChar w:fldCharType="separate"/>
        </w:r>
        <w:r w:rsidR="000B735F">
          <w:rPr>
            <w:noProof/>
            <w:webHidden/>
          </w:rPr>
          <w:t>70</w:t>
        </w:r>
        <w:r w:rsidR="000B735F">
          <w:rPr>
            <w:noProof/>
            <w:webHidden/>
          </w:rPr>
          <w:fldChar w:fldCharType="end"/>
        </w:r>
      </w:hyperlink>
    </w:p>
    <w:p w14:paraId="42045DD3" w14:textId="4D08C5FC" w:rsidR="000B735F" w:rsidRDefault="0088021C">
      <w:pPr>
        <w:pStyle w:val="TOC3"/>
        <w:rPr>
          <w:rFonts w:asciiTheme="minorHAnsi" w:eastAsiaTheme="minorEastAsia" w:hAnsiTheme="minorHAnsi" w:cstheme="minorBidi"/>
          <w:noProof/>
          <w:kern w:val="0"/>
          <w:sz w:val="22"/>
          <w:szCs w:val="22"/>
        </w:rPr>
      </w:pPr>
      <w:hyperlink w:anchor="_Toc95768829" w:history="1">
        <w:r w:rsidR="000B735F" w:rsidRPr="00986E49">
          <w:rPr>
            <w:rStyle w:val="Hyperlink"/>
            <w:noProof/>
          </w:rPr>
          <w:t>4.4.2 Đánh giá trò chơi</w:t>
        </w:r>
        <w:r w:rsidR="000B735F">
          <w:rPr>
            <w:noProof/>
            <w:webHidden/>
          </w:rPr>
          <w:tab/>
        </w:r>
        <w:r w:rsidR="000B735F">
          <w:rPr>
            <w:noProof/>
            <w:webHidden/>
          </w:rPr>
          <w:fldChar w:fldCharType="begin"/>
        </w:r>
        <w:r w:rsidR="000B735F">
          <w:rPr>
            <w:noProof/>
            <w:webHidden/>
          </w:rPr>
          <w:instrText xml:space="preserve"> PAGEREF _Toc95768829 \h </w:instrText>
        </w:r>
        <w:r w:rsidR="000B735F">
          <w:rPr>
            <w:noProof/>
            <w:webHidden/>
          </w:rPr>
        </w:r>
        <w:r w:rsidR="000B735F">
          <w:rPr>
            <w:noProof/>
            <w:webHidden/>
          </w:rPr>
          <w:fldChar w:fldCharType="separate"/>
        </w:r>
        <w:r w:rsidR="000B735F">
          <w:rPr>
            <w:noProof/>
            <w:webHidden/>
          </w:rPr>
          <w:t>75</w:t>
        </w:r>
        <w:r w:rsidR="000B735F">
          <w:rPr>
            <w:noProof/>
            <w:webHidden/>
          </w:rPr>
          <w:fldChar w:fldCharType="end"/>
        </w:r>
      </w:hyperlink>
    </w:p>
    <w:p w14:paraId="3C9041B7" w14:textId="037CF3DD" w:rsidR="000B735F" w:rsidRDefault="0088021C">
      <w:pPr>
        <w:pStyle w:val="TOC2"/>
        <w:tabs>
          <w:tab w:val="right" w:leader="dot" w:pos="9347"/>
        </w:tabs>
        <w:rPr>
          <w:rFonts w:asciiTheme="minorHAnsi" w:eastAsiaTheme="minorEastAsia" w:hAnsiTheme="minorHAnsi" w:cstheme="minorBidi"/>
          <w:b w:val="0"/>
          <w:i w:val="0"/>
          <w:noProof/>
          <w:kern w:val="0"/>
          <w:sz w:val="22"/>
          <w:szCs w:val="22"/>
        </w:rPr>
      </w:pPr>
      <w:hyperlink w:anchor="_Toc95768830" w:history="1">
        <w:r w:rsidR="000B735F" w:rsidRPr="00986E49">
          <w:rPr>
            <w:rStyle w:val="Hyperlink"/>
            <w:noProof/>
          </w:rPr>
          <w:t>4.5 Kết luận chương 4</w:t>
        </w:r>
        <w:r w:rsidR="000B735F">
          <w:rPr>
            <w:noProof/>
            <w:webHidden/>
          </w:rPr>
          <w:tab/>
        </w:r>
        <w:r w:rsidR="000B735F">
          <w:rPr>
            <w:noProof/>
            <w:webHidden/>
          </w:rPr>
          <w:fldChar w:fldCharType="begin"/>
        </w:r>
        <w:r w:rsidR="000B735F">
          <w:rPr>
            <w:noProof/>
            <w:webHidden/>
          </w:rPr>
          <w:instrText xml:space="preserve"> PAGEREF _Toc95768830 \h </w:instrText>
        </w:r>
        <w:r w:rsidR="000B735F">
          <w:rPr>
            <w:noProof/>
            <w:webHidden/>
          </w:rPr>
        </w:r>
        <w:r w:rsidR="000B735F">
          <w:rPr>
            <w:noProof/>
            <w:webHidden/>
          </w:rPr>
          <w:fldChar w:fldCharType="separate"/>
        </w:r>
        <w:r w:rsidR="000B735F">
          <w:rPr>
            <w:noProof/>
            <w:webHidden/>
          </w:rPr>
          <w:t>76</w:t>
        </w:r>
        <w:r w:rsidR="000B735F">
          <w:rPr>
            <w:noProof/>
            <w:webHidden/>
          </w:rPr>
          <w:fldChar w:fldCharType="end"/>
        </w:r>
      </w:hyperlink>
    </w:p>
    <w:p w14:paraId="0535F010" w14:textId="0B6B6497" w:rsidR="000B735F" w:rsidRDefault="0088021C">
      <w:pPr>
        <w:pStyle w:val="TOC1"/>
        <w:rPr>
          <w:rFonts w:asciiTheme="minorHAnsi" w:eastAsiaTheme="minorEastAsia" w:hAnsiTheme="minorHAnsi" w:cstheme="minorBidi"/>
          <w:b w:val="0"/>
          <w:noProof/>
          <w:kern w:val="0"/>
          <w:sz w:val="22"/>
          <w:szCs w:val="22"/>
        </w:rPr>
      </w:pPr>
      <w:hyperlink w:anchor="_Toc95768831" w:history="1">
        <w:r w:rsidR="000B735F" w:rsidRPr="00986E49">
          <w:rPr>
            <w:rStyle w:val="Hyperlink"/>
            <w:noProof/>
          </w:rPr>
          <w:t>KẾT LUẬN</w:t>
        </w:r>
        <w:r w:rsidR="000B735F">
          <w:rPr>
            <w:noProof/>
            <w:webHidden/>
          </w:rPr>
          <w:tab/>
        </w:r>
        <w:r w:rsidR="000B735F">
          <w:rPr>
            <w:noProof/>
            <w:webHidden/>
          </w:rPr>
          <w:fldChar w:fldCharType="begin"/>
        </w:r>
        <w:r w:rsidR="000B735F">
          <w:rPr>
            <w:noProof/>
            <w:webHidden/>
          </w:rPr>
          <w:instrText xml:space="preserve"> PAGEREF _Toc95768831 \h </w:instrText>
        </w:r>
        <w:r w:rsidR="000B735F">
          <w:rPr>
            <w:noProof/>
            <w:webHidden/>
          </w:rPr>
        </w:r>
        <w:r w:rsidR="000B735F">
          <w:rPr>
            <w:noProof/>
            <w:webHidden/>
          </w:rPr>
          <w:fldChar w:fldCharType="separate"/>
        </w:r>
        <w:r w:rsidR="000B735F">
          <w:rPr>
            <w:noProof/>
            <w:webHidden/>
          </w:rPr>
          <w:t>77</w:t>
        </w:r>
        <w:r w:rsidR="000B735F">
          <w:rPr>
            <w:noProof/>
            <w:webHidden/>
          </w:rPr>
          <w:fldChar w:fldCharType="end"/>
        </w:r>
      </w:hyperlink>
    </w:p>
    <w:p w14:paraId="01473C7B" w14:textId="202930A6" w:rsidR="000B735F" w:rsidRDefault="0088021C">
      <w:pPr>
        <w:pStyle w:val="TOC1"/>
        <w:rPr>
          <w:rFonts w:asciiTheme="minorHAnsi" w:eastAsiaTheme="minorEastAsia" w:hAnsiTheme="minorHAnsi" w:cstheme="minorBidi"/>
          <w:b w:val="0"/>
          <w:noProof/>
          <w:kern w:val="0"/>
          <w:sz w:val="22"/>
          <w:szCs w:val="22"/>
        </w:rPr>
      </w:pPr>
      <w:hyperlink w:anchor="_Toc95768832" w:history="1">
        <w:r w:rsidR="000B735F" w:rsidRPr="00986E49">
          <w:rPr>
            <w:rStyle w:val="Hyperlink"/>
            <w:noProof/>
          </w:rPr>
          <w:t>TÀI LIỆU THAM KHẢO</w:t>
        </w:r>
        <w:r w:rsidR="000B735F">
          <w:rPr>
            <w:noProof/>
            <w:webHidden/>
          </w:rPr>
          <w:tab/>
        </w:r>
        <w:r w:rsidR="000B735F">
          <w:rPr>
            <w:noProof/>
            <w:webHidden/>
          </w:rPr>
          <w:fldChar w:fldCharType="begin"/>
        </w:r>
        <w:r w:rsidR="000B735F">
          <w:rPr>
            <w:noProof/>
            <w:webHidden/>
          </w:rPr>
          <w:instrText xml:space="preserve"> PAGEREF _Toc95768832 \h </w:instrText>
        </w:r>
        <w:r w:rsidR="000B735F">
          <w:rPr>
            <w:noProof/>
            <w:webHidden/>
          </w:rPr>
        </w:r>
        <w:r w:rsidR="000B735F">
          <w:rPr>
            <w:noProof/>
            <w:webHidden/>
          </w:rPr>
          <w:fldChar w:fldCharType="separate"/>
        </w:r>
        <w:r w:rsidR="000B735F">
          <w:rPr>
            <w:noProof/>
            <w:webHidden/>
          </w:rPr>
          <w:t>79</w:t>
        </w:r>
        <w:r w:rsidR="000B735F">
          <w:rPr>
            <w:noProof/>
            <w:webHidden/>
          </w:rPr>
          <w:fldChar w:fldCharType="end"/>
        </w:r>
      </w:hyperlink>
    </w:p>
    <w:p w14:paraId="1E6EE433" w14:textId="5AB8D746" w:rsidR="006850B0" w:rsidRDefault="001E4C07" w:rsidP="006850B0">
      <w:pPr>
        <w:spacing w:before="0" w:after="200" w:line="276" w:lineRule="auto"/>
        <w:jc w:val="left"/>
      </w:pPr>
      <w:r>
        <w:fldChar w:fldCharType="end"/>
      </w:r>
      <w:r w:rsidR="00180B97">
        <w:br w:type="page"/>
      </w:r>
    </w:p>
    <w:p w14:paraId="44509632" w14:textId="4D463B61" w:rsidR="000D66A0" w:rsidRDefault="00251D11" w:rsidP="000D66A0">
      <w:pPr>
        <w:pStyle w:val="Heading1"/>
        <w:numPr>
          <w:ilvl w:val="0"/>
          <w:numId w:val="0"/>
        </w:numPr>
      </w:pPr>
      <w:bookmarkStart w:id="3" w:name="_Toc95768768"/>
      <w:r>
        <w:lastRenderedPageBreak/>
        <w:t>DANH MỤC HÌNH VẼ</w:t>
      </w:r>
      <w:bookmarkEnd w:id="3"/>
    </w:p>
    <w:p w14:paraId="3C9757F3" w14:textId="62ACC4C4" w:rsidR="000B735F" w:rsidRDefault="008175CC">
      <w:pPr>
        <w:pStyle w:val="TableofFigures"/>
        <w:tabs>
          <w:tab w:val="right" w:leader="dot" w:pos="9347"/>
        </w:tabs>
        <w:rPr>
          <w:rFonts w:asciiTheme="minorHAnsi" w:eastAsiaTheme="minorEastAsia" w:hAnsiTheme="minorHAnsi" w:cstheme="minorBidi"/>
          <w:noProof/>
          <w:kern w:val="0"/>
          <w:sz w:val="22"/>
          <w:szCs w:val="22"/>
        </w:rPr>
      </w:pPr>
      <w:r>
        <w:fldChar w:fldCharType="begin"/>
      </w:r>
      <w:r>
        <w:instrText xml:space="preserve"> TOC \h \z \c "Figure" </w:instrText>
      </w:r>
      <w:r>
        <w:fldChar w:fldCharType="separate"/>
      </w:r>
      <w:hyperlink w:anchor="_Toc95768833" w:history="1">
        <w:r w:rsidR="000B735F" w:rsidRPr="00A8177E">
          <w:rPr>
            <w:rStyle w:val="Hyperlink"/>
            <w:i/>
            <w:noProof/>
          </w:rPr>
          <w:t>Hình 2</w:t>
        </w:r>
        <w:r w:rsidR="000B735F" w:rsidRPr="00A8177E">
          <w:rPr>
            <w:rStyle w:val="Hyperlink"/>
            <w:i/>
            <w:noProof/>
          </w:rPr>
          <w:noBreakHyphen/>
          <w:t>1: Armored Warfare</w:t>
        </w:r>
        <w:r w:rsidR="000B735F">
          <w:rPr>
            <w:noProof/>
            <w:webHidden/>
          </w:rPr>
          <w:tab/>
        </w:r>
        <w:r w:rsidR="000B735F">
          <w:rPr>
            <w:noProof/>
            <w:webHidden/>
          </w:rPr>
          <w:fldChar w:fldCharType="begin"/>
        </w:r>
        <w:r w:rsidR="000B735F">
          <w:rPr>
            <w:noProof/>
            <w:webHidden/>
          </w:rPr>
          <w:instrText xml:space="preserve"> PAGEREF _Toc95768833 \h </w:instrText>
        </w:r>
        <w:r w:rsidR="000B735F">
          <w:rPr>
            <w:noProof/>
            <w:webHidden/>
          </w:rPr>
        </w:r>
        <w:r w:rsidR="000B735F">
          <w:rPr>
            <w:noProof/>
            <w:webHidden/>
          </w:rPr>
          <w:fldChar w:fldCharType="separate"/>
        </w:r>
        <w:r w:rsidR="000B735F">
          <w:rPr>
            <w:noProof/>
            <w:webHidden/>
          </w:rPr>
          <w:t>14</w:t>
        </w:r>
        <w:r w:rsidR="000B735F">
          <w:rPr>
            <w:noProof/>
            <w:webHidden/>
          </w:rPr>
          <w:fldChar w:fldCharType="end"/>
        </w:r>
      </w:hyperlink>
    </w:p>
    <w:p w14:paraId="1515D5FA" w14:textId="52C1A8D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4" w:history="1">
        <w:r w:rsidR="000B735F" w:rsidRPr="00A8177E">
          <w:rPr>
            <w:rStyle w:val="Hyperlink"/>
            <w:i/>
            <w:noProof/>
          </w:rPr>
          <w:t>Hình 2</w:t>
        </w:r>
        <w:r w:rsidR="000B735F" w:rsidRPr="00A8177E">
          <w:rPr>
            <w:rStyle w:val="Hyperlink"/>
            <w:i/>
            <w:noProof/>
          </w:rPr>
          <w:noBreakHyphen/>
          <w:t>2: World of Tanks Bliz</w:t>
        </w:r>
        <w:r w:rsidR="000B735F">
          <w:rPr>
            <w:noProof/>
            <w:webHidden/>
          </w:rPr>
          <w:tab/>
        </w:r>
        <w:r w:rsidR="000B735F">
          <w:rPr>
            <w:noProof/>
            <w:webHidden/>
          </w:rPr>
          <w:fldChar w:fldCharType="begin"/>
        </w:r>
        <w:r w:rsidR="000B735F">
          <w:rPr>
            <w:noProof/>
            <w:webHidden/>
          </w:rPr>
          <w:instrText xml:space="preserve"> PAGEREF _Toc95768834 \h </w:instrText>
        </w:r>
        <w:r w:rsidR="000B735F">
          <w:rPr>
            <w:noProof/>
            <w:webHidden/>
          </w:rPr>
        </w:r>
        <w:r w:rsidR="000B735F">
          <w:rPr>
            <w:noProof/>
            <w:webHidden/>
          </w:rPr>
          <w:fldChar w:fldCharType="separate"/>
        </w:r>
        <w:r w:rsidR="000B735F">
          <w:rPr>
            <w:noProof/>
            <w:webHidden/>
          </w:rPr>
          <w:t>15</w:t>
        </w:r>
        <w:r w:rsidR="000B735F">
          <w:rPr>
            <w:noProof/>
            <w:webHidden/>
          </w:rPr>
          <w:fldChar w:fldCharType="end"/>
        </w:r>
      </w:hyperlink>
    </w:p>
    <w:p w14:paraId="01BEA35A" w14:textId="4BA073B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5" w:history="1">
        <w:r w:rsidR="000B735F" w:rsidRPr="00A8177E">
          <w:rPr>
            <w:rStyle w:val="Hyperlink"/>
            <w:i/>
            <w:noProof/>
          </w:rPr>
          <w:t>Hình 2</w:t>
        </w:r>
        <w:r w:rsidR="000B735F" w:rsidRPr="00A8177E">
          <w:rPr>
            <w:rStyle w:val="Hyperlink"/>
            <w:i/>
            <w:noProof/>
          </w:rPr>
          <w:noBreakHyphen/>
          <w:t>3: Furious Tanks</w:t>
        </w:r>
        <w:r w:rsidR="000B735F">
          <w:rPr>
            <w:noProof/>
            <w:webHidden/>
          </w:rPr>
          <w:tab/>
        </w:r>
        <w:r w:rsidR="000B735F">
          <w:rPr>
            <w:noProof/>
            <w:webHidden/>
          </w:rPr>
          <w:fldChar w:fldCharType="begin"/>
        </w:r>
        <w:r w:rsidR="000B735F">
          <w:rPr>
            <w:noProof/>
            <w:webHidden/>
          </w:rPr>
          <w:instrText xml:space="preserve"> PAGEREF _Toc95768835 \h </w:instrText>
        </w:r>
        <w:r w:rsidR="000B735F">
          <w:rPr>
            <w:noProof/>
            <w:webHidden/>
          </w:rPr>
        </w:r>
        <w:r w:rsidR="000B735F">
          <w:rPr>
            <w:noProof/>
            <w:webHidden/>
          </w:rPr>
          <w:fldChar w:fldCharType="separate"/>
        </w:r>
        <w:r w:rsidR="000B735F">
          <w:rPr>
            <w:noProof/>
            <w:webHidden/>
          </w:rPr>
          <w:t>16</w:t>
        </w:r>
        <w:r w:rsidR="000B735F">
          <w:rPr>
            <w:noProof/>
            <w:webHidden/>
          </w:rPr>
          <w:fldChar w:fldCharType="end"/>
        </w:r>
      </w:hyperlink>
    </w:p>
    <w:p w14:paraId="098D6AC5" w14:textId="1DA311B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6" w:history="1">
        <w:r w:rsidR="000B735F" w:rsidRPr="00A8177E">
          <w:rPr>
            <w:rStyle w:val="Hyperlink"/>
            <w:i/>
            <w:noProof/>
          </w:rPr>
          <w:t>Hình 4</w:t>
        </w:r>
        <w:r w:rsidR="000B735F" w:rsidRPr="00A8177E">
          <w:rPr>
            <w:rStyle w:val="Hyperlink"/>
            <w:i/>
            <w:noProof/>
          </w:rPr>
          <w:noBreakHyphen/>
          <w:t>1: Giao diện Godot</w:t>
        </w:r>
        <w:r w:rsidR="000B735F">
          <w:rPr>
            <w:noProof/>
            <w:webHidden/>
          </w:rPr>
          <w:tab/>
        </w:r>
        <w:r w:rsidR="000B735F">
          <w:rPr>
            <w:noProof/>
            <w:webHidden/>
          </w:rPr>
          <w:fldChar w:fldCharType="begin"/>
        </w:r>
        <w:r w:rsidR="000B735F">
          <w:rPr>
            <w:noProof/>
            <w:webHidden/>
          </w:rPr>
          <w:instrText xml:space="preserve"> PAGEREF _Toc95768836 \h </w:instrText>
        </w:r>
        <w:r w:rsidR="000B735F">
          <w:rPr>
            <w:noProof/>
            <w:webHidden/>
          </w:rPr>
        </w:r>
        <w:r w:rsidR="000B735F">
          <w:rPr>
            <w:noProof/>
            <w:webHidden/>
          </w:rPr>
          <w:fldChar w:fldCharType="separate"/>
        </w:r>
        <w:r w:rsidR="000B735F">
          <w:rPr>
            <w:noProof/>
            <w:webHidden/>
          </w:rPr>
          <w:t>44</w:t>
        </w:r>
        <w:r w:rsidR="000B735F">
          <w:rPr>
            <w:noProof/>
            <w:webHidden/>
          </w:rPr>
          <w:fldChar w:fldCharType="end"/>
        </w:r>
      </w:hyperlink>
    </w:p>
    <w:p w14:paraId="1145CE74" w14:textId="671608BF"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7" w:history="1">
        <w:r w:rsidR="000B735F" w:rsidRPr="00A8177E">
          <w:rPr>
            <w:rStyle w:val="Hyperlink"/>
            <w:i/>
            <w:noProof/>
          </w:rPr>
          <w:t>Hình 4</w:t>
        </w:r>
        <w:r w:rsidR="000B735F" w:rsidRPr="00A8177E">
          <w:rPr>
            <w:rStyle w:val="Hyperlink"/>
            <w:i/>
            <w:noProof/>
          </w:rPr>
          <w:noBreakHyphen/>
          <w:t>2: Inspector</w:t>
        </w:r>
        <w:r w:rsidR="000B735F">
          <w:rPr>
            <w:noProof/>
            <w:webHidden/>
          </w:rPr>
          <w:tab/>
        </w:r>
        <w:r w:rsidR="000B735F">
          <w:rPr>
            <w:noProof/>
            <w:webHidden/>
          </w:rPr>
          <w:fldChar w:fldCharType="begin"/>
        </w:r>
        <w:r w:rsidR="000B735F">
          <w:rPr>
            <w:noProof/>
            <w:webHidden/>
          </w:rPr>
          <w:instrText xml:space="preserve"> PAGEREF _Toc95768837 \h </w:instrText>
        </w:r>
        <w:r w:rsidR="000B735F">
          <w:rPr>
            <w:noProof/>
            <w:webHidden/>
          </w:rPr>
        </w:r>
        <w:r w:rsidR="000B735F">
          <w:rPr>
            <w:noProof/>
            <w:webHidden/>
          </w:rPr>
          <w:fldChar w:fldCharType="separate"/>
        </w:r>
        <w:r w:rsidR="000B735F">
          <w:rPr>
            <w:noProof/>
            <w:webHidden/>
          </w:rPr>
          <w:t>45</w:t>
        </w:r>
        <w:r w:rsidR="000B735F">
          <w:rPr>
            <w:noProof/>
            <w:webHidden/>
          </w:rPr>
          <w:fldChar w:fldCharType="end"/>
        </w:r>
      </w:hyperlink>
    </w:p>
    <w:p w14:paraId="3E0DFC2B" w14:textId="5421B8C3"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8" w:history="1">
        <w:r w:rsidR="000B735F" w:rsidRPr="00A8177E">
          <w:rPr>
            <w:rStyle w:val="Hyperlink"/>
            <w:i/>
            <w:noProof/>
          </w:rPr>
          <w:t>Hình 4</w:t>
        </w:r>
        <w:r w:rsidR="000B735F" w:rsidRPr="00A8177E">
          <w:rPr>
            <w:rStyle w:val="Hyperlink"/>
            <w:i/>
            <w:noProof/>
          </w:rPr>
          <w:noBreakHyphen/>
          <w:t>3: Node</w:t>
        </w:r>
        <w:r w:rsidR="000B735F">
          <w:rPr>
            <w:noProof/>
            <w:webHidden/>
          </w:rPr>
          <w:tab/>
        </w:r>
        <w:r w:rsidR="000B735F">
          <w:rPr>
            <w:noProof/>
            <w:webHidden/>
          </w:rPr>
          <w:fldChar w:fldCharType="begin"/>
        </w:r>
        <w:r w:rsidR="000B735F">
          <w:rPr>
            <w:noProof/>
            <w:webHidden/>
          </w:rPr>
          <w:instrText xml:space="preserve"> PAGEREF _Toc95768838 \h </w:instrText>
        </w:r>
        <w:r w:rsidR="000B735F">
          <w:rPr>
            <w:noProof/>
            <w:webHidden/>
          </w:rPr>
        </w:r>
        <w:r w:rsidR="000B735F">
          <w:rPr>
            <w:noProof/>
            <w:webHidden/>
          </w:rPr>
          <w:fldChar w:fldCharType="separate"/>
        </w:r>
        <w:r w:rsidR="000B735F">
          <w:rPr>
            <w:noProof/>
            <w:webHidden/>
          </w:rPr>
          <w:t>45</w:t>
        </w:r>
        <w:r w:rsidR="000B735F">
          <w:rPr>
            <w:noProof/>
            <w:webHidden/>
          </w:rPr>
          <w:fldChar w:fldCharType="end"/>
        </w:r>
      </w:hyperlink>
    </w:p>
    <w:p w14:paraId="398FC584" w14:textId="0601805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39" w:history="1">
        <w:r w:rsidR="000B735F" w:rsidRPr="00A8177E">
          <w:rPr>
            <w:rStyle w:val="Hyperlink"/>
            <w:i/>
            <w:noProof/>
          </w:rPr>
          <w:t>Hình 4</w:t>
        </w:r>
        <w:r w:rsidR="000B735F" w:rsidRPr="00A8177E">
          <w:rPr>
            <w:rStyle w:val="Hyperlink"/>
            <w:i/>
            <w:noProof/>
          </w:rPr>
          <w:noBreakHyphen/>
          <w:t>4: Output</w:t>
        </w:r>
        <w:r w:rsidR="000B735F">
          <w:rPr>
            <w:noProof/>
            <w:webHidden/>
          </w:rPr>
          <w:tab/>
        </w:r>
        <w:r w:rsidR="000B735F">
          <w:rPr>
            <w:noProof/>
            <w:webHidden/>
          </w:rPr>
          <w:fldChar w:fldCharType="begin"/>
        </w:r>
        <w:r w:rsidR="000B735F">
          <w:rPr>
            <w:noProof/>
            <w:webHidden/>
          </w:rPr>
          <w:instrText xml:space="preserve"> PAGEREF _Toc95768839 \h </w:instrText>
        </w:r>
        <w:r w:rsidR="000B735F">
          <w:rPr>
            <w:noProof/>
            <w:webHidden/>
          </w:rPr>
        </w:r>
        <w:r w:rsidR="000B735F">
          <w:rPr>
            <w:noProof/>
            <w:webHidden/>
          </w:rPr>
          <w:fldChar w:fldCharType="separate"/>
        </w:r>
        <w:r w:rsidR="000B735F">
          <w:rPr>
            <w:noProof/>
            <w:webHidden/>
          </w:rPr>
          <w:t>45</w:t>
        </w:r>
        <w:r w:rsidR="000B735F">
          <w:rPr>
            <w:noProof/>
            <w:webHidden/>
          </w:rPr>
          <w:fldChar w:fldCharType="end"/>
        </w:r>
      </w:hyperlink>
    </w:p>
    <w:p w14:paraId="5B992A79" w14:textId="7E329ED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0" w:history="1">
        <w:r w:rsidR="000B735F" w:rsidRPr="00A8177E">
          <w:rPr>
            <w:rStyle w:val="Hyperlink"/>
            <w:i/>
            <w:noProof/>
          </w:rPr>
          <w:t>Hình 4</w:t>
        </w:r>
        <w:r w:rsidR="000B735F" w:rsidRPr="00A8177E">
          <w:rPr>
            <w:rStyle w:val="Hyperlink"/>
            <w:i/>
            <w:noProof/>
          </w:rPr>
          <w:noBreakHyphen/>
          <w:t>5: Debugger</w:t>
        </w:r>
        <w:r w:rsidR="000B735F">
          <w:rPr>
            <w:noProof/>
            <w:webHidden/>
          </w:rPr>
          <w:tab/>
        </w:r>
        <w:r w:rsidR="000B735F">
          <w:rPr>
            <w:noProof/>
            <w:webHidden/>
          </w:rPr>
          <w:fldChar w:fldCharType="begin"/>
        </w:r>
        <w:r w:rsidR="000B735F">
          <w:rPr>
            <w:noProof/>
            <w:webHidden/>
          </w:rPr>
          <w:instrText xml:space="preserve"> PAGEREF _Toc95768840 \h </w:instrText>
        </w:r>
        <w:r w:rsidR="000B735F">
          <w:rPr>
            <w:noProof/>
            <w:webHidden/>
          </w:rPr>
        </w:r>
        <w:r w:rsidR="000B735F">
          <w:rPr>
            <w:noProof/>
            <w:webHidden/>
          </w:rPr>
          <w:fldChar w:fldCharType="separate"/>
        </w:r>
        <w:r w:rsidR="000B735F">
          <w:rPr>
            <w:noProof/>
            <w:webHidden/>
          </w:rPr>
          <w:t>46</w:t>
        </w:r>
        <w:r w:rsidR="000B735F">
          <w:rPr>
            <w:noProof/>
            <w:webHidden/>
          </w:rPr>
          <w:fldChar w:fldCharType="end"/>
        </w:r>
      </w:hyperlink>
    </w:p>
    <w:p w14:paraId="1DFF55C7" w14:textId="158C0164"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1" w:history="1">
        <w:r w:rsidR="000B735F" w:rsidRPr="00A8177E">
          <w:rPr>
            <w:rStyle w:val="Hyperlink"/>
            <w:i/>
            <w:noProof/>
          </w:rPr>
          <w:t>Hình 4</w:t>
        </w:r>
        <w:r w:rsidR="000B735F" w:rsidRPr="00A8177E">
          <w:rPr>
            <w:rStyle w:val="Hyperlink"/>
            <w:i/>
            <w:noProof/>
          </w:rPr>
          <w:noBreakHyphen/>
          <w:t>6: Audio</w:t>
        </w:r>
        <w:r w:rsidR="000B735F">
          <w:rPr>
            <w:noProof/>
            <w:webHidden/>
          </w:rPr>
          <w:tab/>
        </w:r>
        <w:r w:rsidR="000B735F">
          <w:rPr>
            <w:noProof/>
            <w:webHidden/>
          </w:rPr>
          <w:fldChar w:fldCharType="begin"/>
        </w:r>
        <w:r w:rsidR="000B735F">
          <w:rPr>
            <w:noProof/>
            <w:webHidden/>
          </w:rPr>
          <w:instrText xml:space="preserve"> PAGEREF _Toc95768841 \h </w:instrText>
        </w:r>
        <w:r w:rsidR="000B735F">
          <w:rPr>
            <w:noProof/>
            <w:webHidden/>
          </w:rPr>
        </w:r>
        <w:r w:rsidR="000B735F">
          <w:rPr>
            <w:noProof/>
            <w:webHidden/>
          </w:rPr>
          <w:fldChar w:fldCharType="separate"/>
        </w:r>
        <w:r w:rsidR="000B735F">
          <w:rPr>
            <w:noProof/>
            <w:webHidden/>
          </w:rPr>
          <w:t>46</w:t>
        </w:r>
        <w:r w:rsidR="000B735F">
          <w:rPr>
            <w:noProof/>
            <w:webHidden/>
          </w:rPr>
          <w:fldChar w:fldCharType="end"/>
        </w:r>
      </w:hyperlink>
    </w:p>
    <w:p w14:paraId="678A6365" w14:textId="3209807C"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2" w:history="1">
        <w:r w:rsidR="000B735F" w:rsidRPr="00A8177E">
          <w:rPr>
            <w:rStyle w:val="Hyperlink"/>
            <w:i/>
            <w:noProof/>
          </w:rPr>
          <w:t>Hình 4</w:t>
        </w:r>
        <w:r w:rsidR="000B735F" w:rsidRPr="00A8177E">
          <w:rPr>
            <w:rStyle w:val="Hyperlink"/>
            <w:i/>
            <w:noProof/>
          </w:rPr>
          <w:noBreakHyphen/>
          <w:t>7: Scene and Import</w:t>
        </w:r>
        <w:r w:rsidR="000B735F">
          <w:rPr>
            <w:noProof/>
            <w:webHidden/>
          </w:rPr>
          <w:tab/>
        </w:r>
        <w:r w:rsidR="000B735F">
          <w:rPr>
            <w:noProof/>
            <w:webHidden/>
          </w:rPr>
          <w:fldChar w:fldCharType="begin"/>
        </w:r>
        <w:r w:rsidR="000B735F">
          <w:rPr>
            <w:noProof/>
            <w:webHidden/>
          </w:rPr>
          <w:instrText xml:space="preserve"> PAGEREF _Toc95768842 \h </w:instrText>
        </w:r>
        <w:r w:rsidR="000B735F">
          <w:rPr>
            <w:noProof/>
            <w:webHidden/>
          </w:rPr>
        </w:r>
        <w:r w:rsidR="000B735F">
          <w:rPr>
            <w:noProof/>
            <w:webHidden/>
          </w:rPr>
          <w:fldChar w:fldCharType="separate"/>
        </w:r>
        <w:r w:rsidR="000B735F">
          <w:rPr>
            <w:noProof/>
            <w:webHidden/>
          </w:rPr>
          <w:t>46</w:t>
        </w:r>
        <w:r w:rsidR="000B735F">
          <w:rPr>
            <w:noProof/>
            <w:webHidden/>
          </w:rPr>
          <w:fldChar w:fldCharType="end"/>
        </w:r>
      </w:hyperlink>
    </w:p>
    <w:p w14:paraId="43140B0F" w14:textId="4261D6A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3" w:history="1">
        <w:r w:rsidR="000B735F" w:rsidRPr="00A8177E">
          <w:rPr>
            <w:rStyle w:val="Hyperlink"/>
            <w:i/>
            <w:noProof/>
          </w:rPr>
          <w:t>Hình 4</w:t>
        </w:r>
        <w:r w:rsidR="000B735F" w:rsidRPr="00A8177E">
          <w:rPr>
            <w:rStyle w:val="Hyperlink"/>
            <w:i/>
            <w:noProof/>
          </w:rPr>
          <w:noBreakHyphen/>
          <w:t>8: FileSystem</w:t>
        </w:r>
        <w:r w:rsidR="000B735F">
          <w:rPr>
            <w:noProof/>
            <w:webHidden/>
          </w:rPr>
          <w:tab/>
        </w:r>
        <w:r w:rsidR="000B735F">
          <w:rPr>
            <w:noProof/>
            <w:webHidden/>
          </w:rPr>
          <w:fldChar w:fldCharType="begin"/>
        </w:r>
        <w:r w:rsidR="000B735F">
          <w:rPr>
            <w:noProof/>
            <w:webHidden/>
          </w:rPr>
          <w:instrText xml:space="preserve"> PAGEREF _Toc95768843 \h </w:instrText>
        </w:r>
        <w:r w:rsidR="000B735F">
          <w:rPr>
            <w:noProof/>
            <w:webHidden/>
          </w:rPr>
        </w:r>
        <w:r w:rsidR="000B735F">
          <w:rPr>
            <w:noProof/>
            <w:webHidden/>
          </w:rPr>
          <w:fldChar w:fldCharType="separate"/>
        </w:r>
        <w:r w:rsidR="000B735F">
          <w:rPr>
            <w:noProof/>
            <w:webHidden/>
          </w:rPr>
          <w:t>46</w:t>
        </w:r>
        <w:r w:rsidR="000B735F">
          <w:rPr>
            <w:noProof/>
            <w:webHidden/>
          </w:rPr>
          <w:fldChar w:fldCharType="end"/>
        </w:r>
      </w:hyperlink>
    </w:p>
    <w:p w14:paraId="72F91178" w14:textId="002B803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4" w:history="1">
        <w:r w:rsidR="000B735F" w:rsidRPr="00A8177E">
          <w:rPr>
            <w:rStyle w:val="Hyperlink"/>
            <w:i/>
            <w:noProof/>
          </w:rPr>
          <w:t>Hình 4</w:t>
        </w:r>
        <w:r w:rsidR="000B735F" w:rsidRPr="00A8177E">
          <w:rPr>
            <w:rStyle w:val="Hyperlink"/>
            <w:i/>
            <w:noProof/>
          </w:rPr>
          <w:noBreakHyphen/>
          <w:t>9: Node</w:t>
        </w:r>
        <w:r w:rsidR="000B735F">
          <w:rPr>
            <w:noProof/>
            <w:webHidden/>
          </w:rPr>
          <w:tab/>
        </w:r>
        <w:r w:rsidR="000B735F">
          <w:rPr>
            <w:noProof/>
            <w:webHidden/>
          </w:rPr>
          <w:fldChar w:fldCharType="begin"/>
        </w:r>
        <w:r w:rsidR="000B735F">
          <w:rPr>
            <w:noProof/>
            <w:webHidden/>
          </w:rPr>
          <w:instrText xml:space="preserve"> PAGEREF _Toc95768844 \h </w:instrText>
        </w:r>
        <w:r w:rsidR="000B735F">
          <w:rPr>
            <w:noProof/>
            <w:webHidden/>
          </w:rPr>
        </w:r>
        <w:r w:rsidR="000B735F">
          <w:rPr>
            <w:noProof/>
            <w:webHidden/>
          </w:rPr>
          <w:fldChar w:fldCharType="separate"/>
        </w:r>
        <w:r w:rsidR="000B735F">
          <w:rPr>
            <w:noProof/>
            <w:webHidden/>
          </w:rPr>
          <w:t>48</w:t>
        </w:r>
        <w:r w:rsidR="000B735F">
          <w:rPr>
            <w:noProof/>
            <w:webHidden/>
          </w:rPr>
          <w:fldChar w:fldCharType="end"/>
        </w:r>
      </w:hyperlink>
    </w:p>
    <w:p w14:paraId="58200C52" w14:textId="4A0ADB9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5" w:history="1">
        <w:r w:rsidR="000B735F" w:rsidRPr="00A8177E">
          <w:rPr>
            <w:rStyle w:val="Hyperlink"/>
            <w:i/>
            <w:noProof/>
          </w:rPr>
          <w:t>Hình 4</w:t>
        </w:r>
        <w:r w:rsidR="000B735F" w:rsidRPr="00A8177E">
          <w:rPr>
            <w:rStyle w:val="Hyperlink"/>
            <w:i/>
            <w:noProof/>
          </w:rPr>
          <w:noBreakHyphen/>
          <w:t>10: Scene gui</w:t>
        </w:r>
        <w:r w:rsidR="000B735F">
          <w:rPr>
            <w:noProof/>
            <w:webHidden/>
          </w:rPr>
          <w:tab/>
        </w:r>
        <w:r w:rsidR="000B735F">
          <w:rPr>
            <w:noProof/>
            <w:webHidden/>
          </w:rPr>
          <w:fldChar w:fldCharType="begin"/>
        </w:r>
        <w:r w:rsidR="000B735F">
          <w:rPr>
            <w:noProof/>
            <w:webHidden/>
          </w:rPr>
          <w:instrText xml:space="preserve"> PAGEREF _Toc95768845 \h </w:instrText>
        </w:r>
        <w:r w:rsidR="000B735F">
          <w:rPr>
            <w:noProof/>
            <w:webHidden/>
          </w:rPr>
        </w:r>
        <w:r w:rsidR="000B735F">
          <w:rPr>
            <w:noProof/>
            <w:webHidden/>
          </w:rPr>
          <w:fldChar w:fldCharType="separate"/>
        </w:r>
        <w:r w:rsidR="000B735F">
          <w:rPr>
            <w:noProof/>
            <w:webHidden/>
          </w:rPr>
          <w:t>58</w:t>
        </w:r>
        <w:r w:rsidR="000B735F">
          <w:rPr>
            <w:noProof/>
            <w:webHidden/>
          </w:rPr>
          <w:fldChar w:fldCharType="end"/>
        </w:r>
      </w:hyperlink>
    </w:p>
    <w:p w14:paraId="60859D00" w14:textId="1D11913B"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6" w:history="1">
        <w:r w:rsidR="000B735F" w:rsidRPr="00A8177E">
          <w:rPr>
            <w:rStyle w:val="Hyperlink"/>
            <w:i/>
            <w:noProof/>
          </w:rPr>
          <w:t>Hình 4</w:t>
        </w:r>
        <w:r w:rsidR="000B735F" w:rsidRPr="00A8177E">
          <w:rPr>
            <w:rStyle w:val="Hyperlink"/>
            <w:i/>
            <w:noProof/>
          </w:rPr>
          <w:noBreakHyphen/>
          <w:t>11: Scene Network_setup</w:t>
        </w:r>
        <w:r w:rsidR="000B735F">
          <w:rPr>
            <w:noProof/>
            <w:webHidden/>
          </w:rPr>
          <w:tab/>
        </w:r>
        <w:r w:rsidR="000B735F">
          <w:rPr>
            <w:noProof/>
            <w:webHidden/>
          </w:rPr>
          <w:fldChar w:fldCharType="begin"/>
        </w:r>
        <w:r w:rsidR="000B735F">
          <w:rPr>
            <w:noProof/>
            <w:webHidden/>
          </w:rPr>
          <w:instrText xml:space="preserve"> PAGEREF _Toc95768846 \h </w:instrText>
        </w:r>
        <w:r w:rsidR="000B735F">
          <w:rPr>
            <w:noProof/>
            <w:webHidden/>
          </w:rPr>
        </w:r>
        <w:r w:rsidR="000B735F">
          <w:rPr>
            <w:noProof/>
            <w:webHidden/>
          </w:rPr>
          <w:fldChar w:fldCharType="separate"/>
        </w:r>
        <w:r w:rsidR="000B735F">
          <w:rPr>
            <w:noProof/>
            <w:webHidden/>
          </w:rPr>
          <w:t>59</w:t>
        </w:r>
        <w:r w:rsidR="000B735F">
          <w:rPr>
            <w:noProof/>
            <w:webHidden/>
          </w:rPr>
          <w:fldChar w:fldCharType="end"/>
        </w:r>
      </w:hyperlink>
    </w:p>
    <w:p w14:paraId="00E4E278" w14:textId="465E2E8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7" w:history="1">
        <w:r w:rsidR="000B735F" w:rsidRPr="00A8177E">
          <w:rPr>
            <w:rStyle w:val="Hyperlink"/>
            <w:i/>
            <w:noProof/>
          </w:rPr>
          <w:t>Hình 4</w:t>
        </w:r>
        <w:r w:rsidR="000B735F" w:rsidRPr="00A8177E">
          <w:rPr>
            <w:rStyle w:val="Hyperlink"/>
            <w:i/>
            <w:noProof/>
          </w:rPr>
          <w:noBreakHyphen/>
          <w:t>12: Script Network_setup 1</w:t>
        </w:r>
        <w:r w:rsidR="000B735F">
          <w:rPr>
            <w:noProof/>
            <w:webHidden/>
          </w:rPr>
          <w:tab/>
        </w:r>
        <w:r w:rsidR="000B735F">
          <w:rPr>
            <w:noProof/>
            <w:webHidden/>
          </w:rPr>
          <w:fldChar w:fldCharType="begin"/>
        </w:r>
        <w:r w:rsidR="000B735F">
          <w:rPr>
            <w:noProof/>
            <w:webHidden/>
          </w:rPr>
          <w:instrText xml:space="preserve"> PAGEREF _Toc95768847 \h </w:instrText>
        </w:r>
        <w:r w:rsidR="000B735F">
          <w:rPr>
            <w:noProof/>
            <w:webHidden/>
          </w:rPr>
        </w:r>
        <w:r w:rsidR="000B735F">
          <w:rPr>
            <w:noProof/>
            <w:webHidden/>
          </w:rPr>
          <w:fldChar w:fldCharType="separate"/>
        </w:r>
        <w:r w:rsidR="000B735F">
          <w:rPr>
            <w:noProof/>
            <w:webHidden/>
          </w:rPr>
          <w:t>59</w:t>
        </w:r>
        <w:r w:rsidR="000B735F">
          <w:rPr>
            <w:noProof/>
            <w:webHidden/>
          </w:rPr>
          <w:fldChar w:fldCharType="end"/>
        </w:r>
      </w:hyperlink>
    </w:p>
    <w:p w14:paraId="67D0C46C" w14:textId="44C7D1C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8" w:history="1">
        <w:r w:rsidR="000B735F" w:rsidRPr="00A8177E">
          <w:rPr>
            <w:rStyle w:val="Hyperlink"/>
            <w:i/>
            <w:noProof/>
          </w:rPr>
          <w:t>Hình 4</w:t>
        </w:r>
        <w:r w:rsidR="000B735F" w:rsidRPr="00A8177E">
          <w:rPr>
            <w:rStyle w:val="Hyperlink"/>
            <w:i/>
            <w:noProof/>
          </w:rPr>
          <w:noBreakHyphen/>
          <w:t>13: Script Network_setup 2</w:t>
        </w:r>
        <w:r w:rsidR="000B735F">
          <w:rPr>
            <w:noProof/>
            <w:webHidden/>
          </w:rPr>
          <w:tab/>
        </w:r>
        <w:r w:rsidR="000B735F">
          <w:rPr>
            <w:noProof/>
            <w:webHidden/>
          </w:rPr>
          <w:fldChar w:fldCharType="begin"/>
        </w:r>
        <w:r w:rsidR="000B735F">
          <w:rPr>
            <w:noProof/>
            <w:webHidden/>
          </w:rPr>
          <w:instrText xml:space="preserve"> PAGEREF _Toc95768848 \h </w:instrText>
        </w:r>
        <w:r w:rsidR="000B735F">
          <w:rPr>
            <w:noProof/>
            <w:webHidden/>
          </w:rPr>
        </w:r>
        <w:r w:rsidR="000B735F">
          <w:rPr>
            <w:noProof/>
            <w:webHidden/>
          </w:rPr>
          <w:fldChar w:fldCharType="separate"/>
        </w:r>
        <w:r w:rsidR="000B735F">
          <w:rPr>
            <w:noProof/>
            <w:webHidden/>
          </w:rPr>
          <w:t>60</w:t>
        </w:r>
        <w:r w:rsidR="000B735F">
          <w:rPr>
            <w:noProof/>
            <w:webHidden/>
          </w:rPr>
          <w:fldChar w:fldCharType="end"/>
        </w:r>
      </w:hyperlink>
    </w:p>
    <w:p w14:paraId="4F0C513B" w14:textId="1322E331"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49" w:history="1">
        <w:r w:rsidR="000B735F" w:rsidRPr="00A8177E">
          <w:rPr>
            <w:rStyle w:val="Hyperlink"/>
            <w:i/>
            <w:noProof/>
          </w:rPr>
          <w:t>Hình 4</w:t>
        </w:r>
        <w:r w:rsidR="000B735F" w:rsidRPr="00A8177E">
          <w:rPr>
            <w:rStyle w:val="Hyperlink"/>
            <w:i/>
            <w:noProof/>
          </w:rPr>
          <w:noBreakHyphen/>
          <w:t>14: Scene Server_browser</w:t>
        </w:r>
        <w:r w:rsidR="000B735F">
          <w:rPr>
            <w:noProof/>
            <w:webHidden/>
          </w:rPr>
          <w:tab/>
        </w:r>
        <w:r w:rsidR="000B735F">
          <w:rPr>
            <w:noProof/>
            <w:webHidden/>
          </w:rPr>
          <w:fldChar w:fldCharType="begin"/>
        </w:r>
        <w:r w:rsidR="000B735F">
          <w:rPr>
            <w:noProof/>
            <w:webHidden/>
          </w:rPr>
          <w:instrText xml:space="preserve"> PAGEREF _Toc95768849 \h </w:instrText>
        </w:r>
        <w:r w:rsidR="000B735F">
          <w:rPr>
            <w:noProof/>
            <w:webHidden/>
          </w:rPr>
        </w:r>
        <w:r w:rsidR="000B735F">
          <w:rPr>
            <w:noProof/>
            <w:webHidden/>
          </w:rPr>
          <w:fldChar w:fldCharType="separate"/>
        </w:r>
        <w:r w:rsidR="000B735F">
          <w:rPr>
            <w:noProof/>
            <w:webHidden/>
          </w:rPr>
          <w:t>60</w:t>
        </w:r>
        <w:r w:rsidR="000B735F">
          <w:rPr>
            <w:noProof/>
            <w:webHidden/>
          </w:rPr>
          <w:fldChar w:fldCharType="end"/>
        </w:r>
      </w:hyperlink>
    </w:p>
    <w:p w14:paraId="26951C40" w14:textId="246E6D43"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0" w:history="1">
        <w:r w:rsidR="000B735F" w:rsidRPr="00A8177E">
          <w:rPr>
            <w:rStyle w:val="Hyperlink"/>
            <w:i/>
            <w:noProof/>
          </w:rPr>
          <w:t>Hình 4</w:t>
        </w:r>
        <w:r w:rsidR="000B735F" w:rsidRPr="00A8177E">
          <w:rPr>
            <w:rStyle w:val="Hyperlink"/>
            <w:i/>
            <w:noProof/>
          </w:rPr>
          <w:noBreakHyphen/>
          <w:t>15: Scene Player</w:t>
        </w:r>
        <w:r w:rsidR="000B735F">
          <w:rPr>
            <w:noProof/>
            <w:webHidden/>
          </w:rPr>
          <w:tab/>
        </w:r>
        <w:r w:rsidR="000B735F">
          <w:rPr>
            <w:noProof/>
            <w:webHidden/>
          </w:rPr>
          <w:fldChar w:fldCharType="begin"/>
        </w:r>
        <w:r w:rsidR="000B735F">
          <w:rPr>
            <w:noProof/>
            <w:webHidden/>
          </w:rPr>
          <w:instrText xml:space="preserve"> PAGEREF _Toc95768850 \h </w:instrText>
        </w:r>
        <w:r w:rsidR="000B735F">
          <w:rPr>
            <w:noProof/>
            <w:webHidden/>
          </w:rPr>
        </w:r>
        <w:r w:rsidR="000B735F">
          <w:rPr>
            <w:noProof/>
            <w:webHidden/>
          </w:rPr>
          <w:fldChar w:fldCharType="separate"/>
        </w:r>
        <w:r w:rsidR="000B735F">
          <w:rPr>
            <w:noProof/>
            <w:webHidden/>
          </w:rPr>
          <w:t>61</w:t>
        </w:r>
        <w:r w:rsidR="000B735F">
          <w:rPr>
            <w:noProof/>
            <w:webHidden/>
          </w:rPr>
          <w:fldChar w:fldCharType="end"/>
        </w:r>
      </w:hyperlink>
    </w:p>
    <w:p w14:paraId="41699898" w14:textId="22903A9C"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1" w:history="1">
        <w:r w:rsidR="000B735F" w:rsidRPr="00A8177E">
          <w:rPr>
            <w:rStyle w:val="Hyperlink"/>
            <w:i/>
            <w:noProof/>
          </w:rPr>
          <w:t>Hình 4</w:t>
        </w:r>
        <w:r w:rsidR="000B735F" w:rsidRPr="00A8177E">
          <w:rPr>
            <w:rStyle w:val="Hyperlink"/>
            <w:i/>
            <w:noProof/>
          </w:rPr>
          <w:noBreakHyphen/>
          <w:t>16: Script Player 1</w:t>
        </w:r>
        <w:r w:rsidR="000B735F">
          <w:rPr>
            <w:noProof/>
            <w:webHidden/>
          </w:rPr>
          <w:tab/>
        </w:r>
        <w:r w:rsidR="000B735F">
          <w:rPr>
            <w:noProof/>
            <w:webHidden/>
          </w:rPr>
          <w:fldChar w:fldCharType="begin"/>
        </w:r>
        <w:r w:rsidR="000B735F">
          <w:rPr>
            <w:noProof/>
            <w:webHidden/>
          </w:rPr>
          <w:instrText xml:space="preserve"> PAGEREF _Toc95768851 \h </w:instrText>
        </w:r>
        <w:r w:rsidR="000B735F">
          <w:rPr>
            <w:noProof/>
            <w:webHidden/>
          </w:rPr>
        </w:r>
        <w:r w:rsidR="000B735F">
          <w:rPr>
            <w:noProof/>
            <w:webHidden/>
          </w:rPr>
          <w:fldChar w:fldCharType="separate"/>
        </w:r>
        <w:r w:rsidR="000B735F">
          <w:rPr>
            <w:noProof/>
            <w:webHidden/>
          </w:rPr>
          <w:t>61</w:t>
        </w:r>
        <w:r w:rsidR="000B735F">
          <w:rPr>
            <w:noProof/>
            <w:webHidden/>
          </w:rPr>
          <w:fldChar w:fldCharType="end"/>
        </w:r>
      </w:hyperlink>
    </w:p>
    <w:p w14:paraId="0B0FD4CA" w14:textId="4071A9C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2" w:history="1">
        <w:r w:rsidR="000B735F" w:rsidRPr="00A8177E">
          <w:rPr>
            <w:rStyle w:val="Hyperlink"/>
            <w:i/>
            <w:noProof/>
          </w:rPr>
          <w:t>Hình 4</w:t>
        </w:r>
        <w:r w:rsidR="000B735F" w:rsidRPr="00A8177E">
          <w:rPr>
            <w:rStyle w:val="Hyperlink"/>
            <w:i/>
            <w:noProof/>
          </w:rPr>
          <w:noBreakHyphen/>
          <w:t>17: Script Player 2</w:t>
        </w:r>
        <w:r w:rsidR="000B735F">
          <w:rPr>
            <w:noProof/>
            <w:webHidden/>
          </w:rPr>
          <w:tab/>
        </w:r>
        <w:r w:rsidR="000B735F">
          <w:rPr>
            <w:noProof/>
            <w:webHidden/>
          </w:rPr>
          <w:fldChar w:fldCharType="begin"/>
        </w:r>
        <w:r w:rsidR="000B735F">
          <w:rPr>
            <w:noProof/>
            <w:webHidden/>
          </w:rPr>
          <w:instrText xml:space="preserve"> PAGEREF _Toc95768852 \h </w:instrText>
        </w:r>
        <w:r w:rsidR="000B735F">
          <w:rPr>
            <w:noProof/>
            <w:webHidden/>
          </w:rPr>
        </w:r>
        <w:r w:rsidR="000B735F">
          <w:rPr>
            <w:noProof/>
            <w:webHidden/>
          </w:rPr>
          <w:fldChar w:fldCharType="separate"/>
        </w:r>
        <w:r w:rsidR="000B735F">
          <w:rPr>
            <w:noProof/>
            <w:webHidden/>
          </w:rPr>
          <w:t>61</w:t>
        </w:r>
        <w:r w:rsidR="000B735F">
          <w:rPr>
            <w:noProof/>
            <w:webHidden/>
          </w:rPr>
          <w:fldChar w:fldCharType="end"/>
        </w:r>
      </w:hyperlink>
    </w:p>
    <w:p w14:paraId="79630D7D" w14:textId="1D9B666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3" w:history="1">
        <w:r w:rsidR="000B735F" w:rsidRPr="00A8177E">
          <w:rPr>
            <w:rStyle w:val="Hyperlink"/>
            <w:i/>
            <w:noProof/>
          </w:rPr>
          <w:t>Hình 4</w:t>
        </w:r>
        <w:r w:rsidR="000B735F" w:rsidRPr="00A8177E">
          <w:rPr>
            <w:rStyle w:val="Hyperlink"/>
            <w:i/>
            <w:noProof/>
          </w:rPr>
          <w:noBreakHyphen/>
          <w:t>18: Scene Game</w:t>
        </w:r>
        <w:r w:rsidR="000B735F">
          <w:rPr>
            <w:noProof/>
            <w:webHidden/>
          </w:rPr>
          <w:tab/>
        </w:r>
        <w:r w:rsidR="000B735F">
          <w:rPr>
            <w:noProof/>
            <w:webHidden/>
          </w:rPr>
          <w:fldChar w:fldCharType="begin"/>
        </w:r>
        <w:r w:rsidR="000B735F">
          <w:rPr>
            <w:noProof/>
            <w:webHidden/>
          </w:rPr>
          <w:instrText xml:space="preserve"> PAGEREF _Toc95768853 \h </w:instrText>
        </w:r>
        <w:r w:rsidR="000B735F">
          <w:rPr>
            <w:noProof/>
            <w:webHidden/>
          </w:rPr>
        </w:r>
        <w:r w:rsidR="000B735F">
          <w:rPr>
            <w:noProof/>
            <w:webHidden/>
          </w:rPr>
          <w:fldChar w:fldCharType="separate"/>
        </w:r>
        <w:r w:rsidR="000B735F">
          <w:rPr>
            <w:noProof/>
            <w:webHidden/>
          </w:rPr>
          <w:t>62</w:t>
        </w:r>
        <w:r w:rsidR="000B735F">
          <w:rPr>
            <w:noProof/>
            <w:webHidden/>
          </w:rPr>
          <w:fldChar w:fldCharType="end"/>
        </w:r>
      </w:hyperlink>
    </w:p>
    <w:p w14:paraId="680978E2" w14:textId="356E260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4" w:history="1">
        <w:r w:rsidR="000B735F" w:rsidRPr="00A8177E">
          <w:rPr>
            <w:rStyle w:val="Hyperlink"/>
            <w:i/>
            <w:noProof/>
          </w:rPr>
          <w:t>Hình 4</w:t>
        </w:r>
        <w:r w:rsidR="000B735F" w:rsidRPr="00A8177E">
          <w:rPr>
            <w:rStyle w:val="Hyperlink"/>
            <w:i/>
            <w:noProof/>
          </w:rPr>
          <w:noBreakHyphen/>
          <w:t>19: Scene Ninja Minigame</w:t>
        </w:r>
        <w:r w:rsidR="000B735F">
          <w:rPr>
            <w:noProof/>
            <w:webHidden/>
          </w:rPr>
          <w:tab/>
        </w:r>
        <w:r w:rsidR="000B735F">
          <w:rPr>
            <w:noProof/>
            <w:webHidden/>
          </w:rPr>
          <w:fldChar w:fldCharType="begin"/>
        </w:r>
        <w:r w:rsidR="000B735F">
          <w:rPr>
            <w:noProof/>
            <w:webHidden/>
          </w:rPr>
          <w:instrText xml:space="preserve"> PAGEREF _Toc95768854 \h </w:instrText>
        </w:r>
        <w:r w:rsidR="000B735F">
          <w:rPr>
            <w:noProof/>
            <w:webHidden/>
          </w:rPr>
        </w:r>
        <w:r w:rsidR="000B735F">
          <w:rPr>
            <w:noProof/>
            <w:webHidden/>
          </w:rPr>
          <w:fldChar w:fldCharType="separate"/>
        </w:r>
        <w:r w:rsidR="000B735F">
          <w:rPr>
            <w:noProof/>
            <w:webHidden/>
          </w:rPr>
          <w:t>63</w:t>
        </w:r>
        <w:r w:rsidR="000B735F">
          <w:rPr>
            <w:noProof/>
            <w:webHidden/>
          </w:rPr>
          <w:fldChar w:fldCharType="end"/>
        </w:r>
      </w:hyperlink>
    </w:p>
    <w:p w14:paraId="4E6F5556" w14:textId="172D4EAE"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5" w:history="1">
        <w:r w:rsidR="000B735F" w:rsidRPr="00A8177E">
          <w:rPr>
            <w:rStyle w:val="Hyperlink"/>
            <w:i/>
            <w:noProof/>
          </w:rPr>
          <w:t>Hình 4</w:t>
        </w:r>
        <w:r w:rsidR="000B735F" w:rsidRPr="00A8177E">
          <w:rPr>
            <w:rStyle w:val="Hyperlink"/>
            <w:i/>
            <w:noProof/>
          </w:rPr>
          <w:noBreakHyphen/>
          <w:t>20: Code Ninja Minigame</w:t>
        </w:r>
        <w:r w:rsidR="000B735F">
          <w:rPr>
            <w:noProof/>
            <w:webHidden/>
          </w:rPr>
          <w:tab/>
        </w:r>
        <w:r w:rsidR="000B735F">
          <w:rPr>
            <w:noProof/>
            <w:webHidden/>
          </w:rPr>
          <w:fldChar w:fldCharType="begin"/>
        </w:r>
        <w:r w:rsidR="000B735F">
          <w:rPr>
            <w:noProof/>
            <w:webHidden/>
          </w:rPr>
          <w:instrText xml:space="preserve"> PAGEREF _Toc95768855 \h </w:instrText>
        </w:r>
        <w:r w:rsidR="000B735F">
          <w:rPr>
            <w:noProof/>
            <w:webHidden/>
          </w:rPr>
        </w:r>
        <w:r w:rsidR="000B735F">
          <w:rPr>
            <w:noProof/>
            <w:webHidden/>
          </w:rPr>
          <w:fldChar w:fldCharType="separate"/>
        </w:r>
        <w:r w:rsidR="000B735F">
          <w:rPr>
            <w:noProof/>
            <w:webHidden/>
          </w:rPr>
          <w:t>63</w:t>
        </w:r>
        <w:r w:rsidR="000B735F">
          <w:rPr>
            <w:noProof/>
            <w:webHidden/>
          </w:rPr>
          <w:fldChar w:fldCharType="end"/>
        </w:r>
      </w:hyperlink>
    </w:p>
    <w:p w14:paraId="202998EA" w14:textId="644B6EB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6" w:history="1">
        <w:r w:rsidR="000B735F" w:rsidRPr="00A8177E">
          <w:rPr>
            <w:rStyle w:val="Hyperlink"/>
            <w:i/>
            <w:noProof/>
          </w:rPr>
          <w:t>Hình 4</w:t>
        </w:r>
        <w:r w:rsidR="000B735F" w:rsidRPr="00A8177E">
          <w:rPr>
            <w:rStyle w:val="Hyperlink"/>
            <w:i/>
            <w:noProof/>
          </w:rPr>
          <w:noBreakHyphen/>
          <w:t>21: Scene Mê cung minigame</w:t>
        </w:r>
        <w:r w:rsidR="000B735F">
          <w:rPr>
            <w:noProof/>
            <w:webHidden/>
          </w:rPr>
          <w:tab/>
        </w:r>
        <w:r w:rsidR="000B735F">
          <w:rPr>
            <w:noProof/>
            <w:webHidden/>
          </w:rPr>
          <w:fldChar w:fldCharType="begin"/>
        </w:r>
        <w:r w:rsidR="000B735F">
          <w:rPr>
            <w:noProof/>
            <w:webHidden/>
          </w:rPr>
          <w:instrText xml:space="preserve"> PAGEREF _Toc95768856 \h </w:instrText>
        </w:r>
        <w:r w:rsidR="000B735F">
          <w:rPr>
            <w:noProof/>
            <w:webHidden/>
          </w:rPr>
        </w:r>
        <w:r w:rsidR="000B735F">
          <w:rPr>
            <w:noProof/>
            <w:webHidden/>
          </w:rPr>
          <w:fldChar w:fldCharType="separate"/>
        </w:r>
        <w:r w:rsidR="000B735F">
          <w:rPr>
            <w:noProof/>
            <w:webHidden/>
          </w:rPr>
          <w:t>64</w:t>
        </w:r>
        <w:r w:rsidR="000B735F">
          <w:rPr>
            <w:noProof/>
            <w:webHidden/>
          </w:rPr>
          <w:fldChar w:fldCharType="end"/>
        </w:r>
      </w:hyperlink>
    </w:p>
    <w:p w14:paraId="76DC0639" w14:textId="7A7D63DE"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7" w:history="1">
        <w:r w:rsidR="000B735F" w:rsidRPr="00A8177E">
          <w:rPr>
            <w:rStyle w:val="Hyperlink"/>
            <w:i/>
            <w:noProof/>
          </w:rPr>
          <w:t>Hình 4</w:t>
        </w:r>
        <w:r w:rsidR="000B735F" w:rsidRPr="00A8177E">
          <w:rPr>
            <w:rStyle w:val="Hyperlink"/>
            <w:i/>
            <w:noProof/>
          </w:rPr>
          <w:noBreakHyphen/>
          <w:t>22: Code Mê cung minigame</w:t>
        </w:r>
        <w:r w:rsidR="000B735F">
          <w:rPr>
            <w:noProof/>
            <w:webHidden/>
          </w:rPr>
          <w:tab/>
        </w:r>
        <w:r w:rsidR="000B735F">
          <w:rPr>
            <w:noProof/>
            <w:webHidden/>
          </w:rPr>
          <w:fldChar w:fldCharType="begin"/>
        </w:r>
        <w:r w:rsidR="000B735F">
          <w:rPr>
            <w:noProof/>
            <w:webHidden/>
          </w:rPr>
          <w:instrText xml:space="preserve"> PAGEREF _Toc95768857 \h </w:instrText>
        </w:r>
        <w:r w:rsidR="000B735F">
          <w:rPr>
            <w:noProof/>
            <w:webHidden/>
          </w:rPr>
        </w:r>
        <w:r w:rsidR="000B735F">
          <w:rPr>
            <w:noProof/>
            <w:webHidden/>
          </w:rPr>
          <w:fldChar w:fldCharType="separate"/>
        </w:r>
        <w:r w:rsidR="000B735F">
          <w:rPr>
            <w:noProof/>
            <w:webHidden/>
          </w:rPr>
          <w:t>64</w:t>
        </w:r>
        <w:r w:rsidR="000B735F">
          <w:rPr>
            <w:noProof/>
            <w:webHidden/>
          </w:rPr>
          <w:fldChar w:fldCharType="end"/>
        </w:r>
      </w:hyperlink>
    </w:p>
    <w:p w14:paraId="71E7A1E7" w14:textId="7D4A91D9"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8" w:history="1">
        <w:r w:rsidR="000B735F" w:rsidRPr="00A8177E">
          <w:rPr>
            <w:rStyle w:val="Hyperlink"/>
            <w:i/>
            <w:noProof/>
          </w:rPr>
          <w:t>Hình 4</w:t>
        </w:r>
        <w:r w:rsidR="000B735F" w:rsidRPr="00A8177E">
          <w:rPr>
            <w:rStyle w:val="Hyperlink"/>
            <w:i/>
            <w:noProof/>
          </w:rPr>
          <w:noBreakHyphen/>
          <w:t>23: Scene flappy plane minigame</w:t>
        </w:r>
        <w:r w:rsidR="000B735F">
          <w:rPr>
            <w:noProof/>
            <w:webHidden/>
          </w:rPr>
          <w:tab/>
        </w:r>
        <w:r w:rsidR="000B735F">
          <w:rPr>
            <w:noProof/>
            <w:webHidden/>
          </w:rPr>
          <w:fldChar w:fldCharType="begin"/>
        </w:r>
        <w:r w:rsidR="000B735F">
          <w:rPr>
            <w:noProof/>
            <w:webHidden/>
          </w:rPr>
          <w:instrText xml:space="preserve"> PAGEREF _Toc95768858 \h </w:instrText>
        </w:r>
        <w:r w:rsidR="000B735F">
          <w:rPr>
            <w:noProof/>
            <w:webHidden/>
          </w:rPr>
        </w:r>
        <w:r w:rsidR="000B735F">
          <w:rPr>
            <w:noProof/>
            <w:webHidden/>
          </w:rPr>
          <w:fldChar w:fldCharType="separate"/>
        </w:r>
        <w:r w:rsidR="000B735F">
          <w:rPr>
            <w:noProof/>
            <w:webHidden/>
          </w:rPr>
          <w:t>65</w:t>
        </w:r>
        <w:r w:rsidR="000B735F">
          <w:rPr>
            <w:noProof/>
            <w:webHidden/>
          </w:rPr>
          <w:fldChar w:fldCharType="end"/>
        </w:r>
      </w:hyperlink>
    </w:p>
    <w:p w14:paraId="5E3B1C05" w14:textId="5CDF678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59" w:history="1">
        <w:r w:rsidR="000B735F" w:rsidRPr="00A8177E">
          <w:rPr>
            <w:rStyle w:val="Hyperlink"/>
            <w:i/>
            <w:noProof/>
          </w:rPr>
          <w:t>Hình 4</w:t>
        </w:r>
        <w:r w:rsidR="000B735F" w:rsidRPr="00A8177E">
          <w:rPr>
            <w:rStyle w:val="Hyperlink"/>
            <w:i/>
            <w:noProof/>
          </w:rPr>
          <w:noBreakHyphen/>
          <w:t>24: Code flappy plane minigame</w:t>
        </w:r>
        <w:r w:rsidR="000B735F">
          <w:rPr>
            <w:noProof/>
            <w:webHidden/>
          </w:rPr>
          <w:tab/>
        </w:r>
        <w:r w:rsidR="000B735F">
          <w:rPr>
            <w:noProof/>
            <w:webHidden/>
          </w:rPr>
          <w:fldChar w:fldCharType="begin"/>
        </w:r>
        <w:r w:rsidR="000B735F">
          <w:rPr>
            <w:noProof/>
            <w:webHidden/>
          </w:rPr>
          <w:instrText xml:space="preserve"> PAGEREF _Toc95768859 \h </w:instrText>
        </w:r>
        <w:r w:rsidR="000B735F">
          <w:rPr>
            <w:noProof/>
            <w:webHidden/>
          </w:rPr>
        </w:r>
        <w:r w:rsidR="000B735F">
          <w:rPr>
            <w:noProof/>
            <w:webHidden/>
          </w:rPr>
          <w:fldChar w:fldCharType="separate"/>
        </w:r>
        <w:r w:rsidR="000B735F">
          <w:rPr>
            <w:noProof/>
            <w:webHidden/>
          </w:rPr>
          <w:t>65</w:t>
        </w:r>
        <w:r w:rsidR="000B735F">
          <w:rPr>
            <w:noProof/>
            <w:webHidden/>
          </w:rPr>
          <w:fldChar w:fldCharType="end"/>
        </w:r>
      </w:hyperlink>
    </w:p>
    <w:p w14:paraId="1CAEC476" w14:textId="42B25C3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0" w:history="1">
        <w:r w:rsidR="000B735F" w:rsidRPr="00A8177E">
          <w:rPr>
            <w:rStyle w:val="Hyperlink"/>
            <w:i/>
            <w:noProof/>
          </w:rPr>
          <w:t>Hình 4</w:t>
        </w:r>
        <w:r w:rsidR="000B735F" w:rsidRPr="00A8177E">
          <w:rPr>
            <w:rStyle w:val="Hyperlink"/>
            <w:i/>
            <w:noProof/>
          </w:rPr>
          <w:noBreakHyphen/>
          <w:t>25: Scene boomer minigame</w:t>
        </w:r>
        <w:r w:rsidR="000B735F">
          <w:rPr>
            <w:noProof/>
            <w:webHidden/>
          </w:rPr>
          <w:tab/>
        </w:r>
        <w:r w:rsidR="000B735F">
          <w:rPr>
            <w:noProof/>
            <w:webHidden/>
          </w:rPr>
          <w:fldChar w:fldCharType="begin"/>
        </w:r>
        <w:r w:rsidR="000B735F">
          <w:rPr>
            <w:noProof/>
            <w:webHidden/>
          </w:rPr>
          <w:instrText xml:space="preserve"> PAGEREF _Toc95768860 \h </w:instrText>
        </w:r>
        <w:r w:rsidR="000B735F">
          <w:rPr>
            <w:noProof/>
            <w:webHidden/>
          </w:rPr>
        </w:r>
        <w:r w:rsidR="000B735F">
          <w:rPr>
            <w:noProof/>
            <w:webHidden/>
          </w:rPr>
          <w:fldChar w:fldCharType="separate"/>
        </w:r>
        <w:r w:rsidR="000B735F">
          <w:rPr>
            <w:noProof/>
            <w:webHidden/>
          </w:rPr>
          <w:t>66</w:t>
        </w:r>
        <w:r w:rsidR="000B735F">
          <w:rPr>
            <w:noProof/>
            <w:webHidden/>
          </w:rPr>
          <w:fldChar w:fldCharType="end"/>
        </w:r>
      </w:hyperlink>
    </w:p>
    <w:p w14:paraId="77B391C5" w14:textId="3C67EA3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1" w:history="1">
        <w:r w:rsidR="000B735F" w:rsidRPr="00A8177E">
          <w:rPr>
            <w:rStyle w:val="Hyperlink"/>
            <w:i/>
            <w:noProof/>
          </w:rPr>
          <w:t>Hình 4</w:t>
        </w:r>
        <w:r w:rsidR="000B735F" w:rsidRPr="00A8177E">
          <w:rPr>
            <w:rStyle w:val="Hyperlink"/>
            <w:i/>
            <w:noProof/>
          </w:rPr>
          <w:noBreakHyphen/>
          <w:t>26: Code boomer minigame</w:t>
        </w:r>
        <w:r w:rsidR="000B735F">
          <w:rPr>
            <w:noProof/>
            <w:webHidden/>
          </w:rPr>
          <w:tab/>
        </w:r>
        <w:r w:rsidR="000B735F">
          <w:rPr>
            <w:noProof/>
            <w:webHidden/>
          </w:rPr>
          <w:fldChar w:fldCharType="begin"/>
        </w:r>
        <w:r w:rsidR="000B735F">
          <w:rPr>
            <w:noProof/>
            <w:webHidden/>
          </w:rPr>
          <w:instrText xml:space="preserve"> PAGEREF _Toc95768861 \h </w:instrText>
        </w:r>
        <w:r w:rsidR="000B735F">
          <w:rPr>
            <w:noProof/>
            <w:webHidden/>
          </w:rPr>
        </w:r>
        <w:r w:rsidR="000B735F">
          <w:rPr>
            <w:noProof/>
            <w:webHidden/>
          </w:rPr>
          <w:fldChar w:fldCharType="separate"/>
        </w:r>
        <w:r w:rsidR="000B735F">
          <w:rPr>
            <w:noProof/>
            <w:webHidden/>
          </w:rPr>
          <w:t>66</w:t>
        </w:r>
        <w:r w:rsidR="000B735F">
          <w:rPr>
            <w:noProof/>
            <w:webHidden/>
          </w:rPr>
          <w:fldChar w:fldCharType="end"/>
        </w:r>
      </w:hyperlink>
    </w:p>
    <w:p w14:paraId="3EEC2788" w14:textId="2F2E1FA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2" w:history="1">
        <w:r w:rsidR="000B735F" w:rsidRPr="00A8177E">
          <w:rPr>
            <w:rStyle w:val="Hyperlink"/>
            <w:i/>
            <w:noProof/>
          </w:rPr>
          <w:t>Hình 4</w:t>
        </w:r>
        <w:r w:rsidR="000B735F" w:rsidRPr="00A8177E">
          <w:rPr>
            <w:rStyle w:val="Hyperlink"/>
            <w:i/>
            <w:noProof/>
          </w:rPr>
          <w:noBreakHyphen/>
          <w:t>27: Scene chế độ chơi một người.</w:t>
        </w:r>
        <w:r w:rsidR="000B735F">
          <w:rPr>
            <w:noProof/>
            <w:webHidden/>
          </w:rPr>
          <w:tab/>
        </w:r>
        <w:r w:rsidR="000B735F">
          <w:rPr>
            <w:noProof/>
            <w:webHidden/>
          </w:rPr>
          <w:fldChar w:fldCharType="begin"/>
        </w:r>
        <w:r w:rsidR="000B735F">
          <w:rPr>
            <w:noProof/>
            <w:webHidden/>
          </w:rPr>
          <w:instrText xml:space="preserve"> PAGEREF _Toc95768862 \h </w:instrText>
        </w:r>
        <w:r w:rsidR="000B735F">
          <w:rPr>
            <w:noProof/>
            <w:webHidden/>
          </w:rPr>
        </w:r>
        <w:r w:rsidR="000B735F">
          <w:rPr>
            <w:noProof/>
            <w:webHidden/>
          </w:rPr>
          <w:fldChar w:fldCharType="separate"/>
        </w:r>
        <w:r w:rsidR="000B735F">
          <w:rPr>
            <w:noProof/>
            <w:webHidden/>
          </w:rPr>
          <w:t>67</w:t>
        </w:r>
        <w:r w:rsidR="000B735F">
          <w:rPr>
            <w:noProof/>
            <w:webHidden/>
          </w:rPr>
          <w:fldChar w:fldCharType="end"/>
        </w:r>
      </w:hyperlink>
    </w:p>
    <w:p w14:paraId="04B554B7" w14:textId="19070EA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3" w:history="1">
        <w:r w:rsidR="000B735F" w:rsidRPr="00A8177E">
          <w:rPr>
            <w:rStyle w:val="Hyperlink"/>
            <w:i/>
            <w:noProof/>
          </w:rPr>
          <w:t>Hình 4</w:t>
        </w:r>
        <w:r w:rsidR="000B735F" w:rsidRPr="00A8177E">
          <w:rPr>
            <w:rStyle w:val="Hyperlink"/>
            <w:i/>
            <w:noProof/>
          </w:rPr>
          <w:noBreakHyphen/>
          <w:t>28: FileSystem chế độ một người chơi</w:t>
        </w:r>
        <w:r w:rsidR="000B735F">
          <w:rPr>
            <w:noProof/>
            <w:webHidden/>
          </w:rPr>
          <w:tab/>
        </w:r>
        <w:r w:rsidR="000B735F">
          <w:rPr>
            <w:noProof/>
            <w:webHidden/>
          </w:rPr>
          <w:fldChar w:fldCharType="begin"/>
        </w:r>
        <w:r w:rsidR="000B735F">
          <w:rPr>
            <w:noProof/>
            <w:webHidden/>
          </w:rPr>
          <w:instrText xml:space="preserve"> PAGEREF _Toc95768863 \h </w:instrText>
        </w:r>
        <w:r w:rsidR="000B735F">
          <w:rPr>
            <w:noProof/>
            <w:webHidden/>
          </w:rPr>
        </w:r>
        <w:r w:rsidR="000B735F">
          <w:rPr>
            <w:noProof/>
            <w:webHidden/>
          </w:rPr>
          <w:fldChar w:fldCharType="separate"/>
        </w:r>
        <w:r w:rsidR="000B735F">
          <w:rPr>
            <w:noProof/>
            <w:webHidden/>
          </w:rPr>
          <w:t>67</w:t>
        </w:r>
        <w:r w:rsidR="000B735F">
          <w:rPr>
            <w:noProof/>
            <w:webHidden/>
          </w:rPr>
          <w:fldChar w:fldCharType="end"/>
        </w:r>
      </w:hyperlink>
    </w:p>
    <w:p w14:paraId="3B7FAED2" w14:textId="1FA7AABE"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4" w:history="1">
        <w:r w:rsidR="000B735F" w:rsidRPr="00A8177E">
          <w:rPr>
            <w:rStyle w:val="Hyperlink"/>
            <w:i/>
            <w:noProof/>
          </w:rPr>
          <w:t>Hình 4</w:t>
        </w:r>
        <w:r w:rsidR="000B735F" w:rsidRPr="00A8177E">
          <w:rPr>
            <w:rStyle w:val="Hyperlink"/>
            <w:i/>
            <w:noProof/>
          </w:rPr>
          <w:noBreakHyphen/>
          <w:t>29: Thiết kế âm thanh 1</w:t>
        </w:r>
        <w:r w:rsidR="000B735F">
          <w:rPr>
            <w:noProof/>
            <w:webHidden/>
          </w:rPr>
          <w:tab/>
        </w:r>
        <w:r w:rsidR="000B735F">
          <w:rPr>
            <w:noProof/>
            <w:webHidden/>
          </w:rPr>
          <w:fldChar w:fldCharType="begin"/>
        </w:r>
        <w:r w:rsidR="000B735F">
          <w:rPr>
            <w:noProof/>
            <w:webHidden/>
          </w:rPr>
          <w:instrText xml:space="preserve"> PAGEREF _Toc95768864 \h </w:instrText>
        </w:r>
        <w:r w:rsidR="000B735F">
          <w:rPr>
            <w:noProof/>
            <w:webHidden/>
          </w:rPr>
        </w:r>
        <w:r w:rsidR="000B735F">
          <w:rPr>
            <w:noProof/>
            <w:webHidden/>
          </w:rPr>
          <w:fldChar w:fldCharType="separate"/>
        </w:r>
        <w:r w:rsidR="000B735F">
          <w:rPr>
            <w:noProof/>
            <w:webHidden/>
          </w:rPr>
          <w:t>67</w:t>
        </w:r>
        <w:r w:rsidR="000B735F">
          <w:rPr>
            <w:noProof/>
            <w:webHidden/>
          </w:rPr>
          <w:fldChar w:fldCharType="end"/>
        </w:r>
      </w:hyperlink>
    </w:p>
    <w:p w14:paraId="2C628CED" w14:textId="0CABF0C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5" w:history="1">
        <w:r w:rsidR="000B735F" w:rsidRPr="00A8177E">
          <w:rPr>
            <w:rStyle w:val="Hyperlink"/>
            <w:i/>
            <w:noProof/>
          </w:rPr>
          <w:t>Hình 4</w:t>
        </w:r>
        <w:r w:rsidR="000B735F" w:rsidRPr="00A8177E">
          <w:rPr>
            <w:rStyle w:val="Hyperlink"/>
            <w:i/>
            <w:noProof/>
          </w:rPr>
          <w:noBreakHyphen/>
          <w:t>30: Thiết kế âm thanh 2</w:t>
        </w:r>
        <w:r w:rsidR="000B735F">
          <w:rPr>
            <w:noProof/>
            <w:webHidden/>
          </w:rPr>
          <w:tab/>
        </w:r>
        <w:r w:rsidR="000B735F">
          <w:rPr>
            <w:noProof/>
            <w:webHidden/>
          </w:rPr>
          <w:fldChar w:fldCharType="begin"/>
        </w:r>
        <w:r w:rsidR="000B735F">
          <w:rPr>
            <w:noProof/>
            <w:webHidden/>
          </w:rPr>
          <w:instrText xml:space="preserve"> PAGEREF _Toc95768865 \h </w:instrText>
        </w:r>
        <w:r w:rsidR="000B735F">
          <w:rPr>
            <w:noProof/>
            <w:webHidden/>
          </w:rPr>
        </w:r>
        <w:r w:rsidR="000B735F">
          <w:rPr>
            <w:noProof/>
            <w:webHidden/>
          </w:rPr>
          <w:fldChar w:fldCharType="separate"/>
        </w:r>
        <w:r w:rsidR="000B735F">
          <w:rPr>
            <w:noProof/>
            <w:webHidden/>
          </w:rPr>
          <w:t>68</w:t>
        </w:r>
        <w:r w:rsidR="000B735F">
          <w:rPr>
            <w:noProof/>
            <w:webHidden/>
          </w:rPr>
          <w:fldChar w:fldCharType="end"/>
        </w:r>
      </w:hyperlink>
    </w:p>
    <w:p w14:paraId="5BC52362" w14:textId="28EAC3A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6" w:history="1">
        <w:r w:rsidR="000B735F" w:rsidRPr="00A8177E">
          <w:rPr>
            <w:rStyle w:val="Hyperlink"/>
            <w:i/>
            <w:noProof/>
          </w:rPr>
          <w:t>Hình 4</w:t>
        </w:r>
        <w:r w:rsidR="000B735F" w:rsidRPr="00A8177E">
          <w:rPr>
            <w:rStyle w:val="Hyperlink"/>
            <w:i/>
            <w:noProof/>
          </w:rPr>
          <w:noBreakHyphen/>
          <w:t>31: Script Network.gd</w:t>
        </w:r>
        <w:r w:rsidR="000B735F">
          <w:rPr>
            <w:noProof/>
            <w:webHidden/>
          </w:rPr>
          <w:tab/>
        </w:r>
        <w:r w:rsidR="000B735F">
          <w:rPr>
            <w:noProof/>
            <w:webHidden/>
          </w:rPr>
          <w:fldChar w:fldCharType="begin"/>
        </w:r>
        <w:r w:rsidR="000B735F">
          <w:rPr>
            <w:noProof/>
            <w:webHidden/>
          </w:rPr>
          <w:instrText xml:space="preserve"> PAGEREF _Toc95768866 \h </w:instrText>
        </w:r>
        <w:r w:rsidR="000B735F">
          <w:rPr>
            <w:noProof/>
            <w:webHidden/>
          </w:rPr>
        </w:r>
        <w:r w:rsidR="000B735F">
          <w:rPr>
            <w:noProof/>
            <w:webHidden/>
          </w:rPr>
          <w:fldChar w:fldCharType="separate"/>
        </w:r>
        <w:r w:rsidR="000B735F">
          <w:rPr>
            <w:noProof/>
            <w:webHidden/>
          </w:rPr>
          <w:t>68</w:t>
        </w:r>
        <w:r w:rsidR="000B735F">
          <w:rPr>
            <w:noProof/>
            <w:webHidden/>
          </w:rPr>
          <w:fldChar w:fldCharType="end"/>
        </w:r>
      </w:hyperlink>
    </w:p>
    <w:p w14:paraId="34EB44CA" w14:textId="27AB151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7" w:history="1">
        <w:r w:rsidR="000B735F" w:rsidRPr="00A8177E">
          <w:rPr>
            <w:rStyle w:val="Hyperlink"/>
            <w:i/>
            <w:noProof/>
          </w:rPr>
          <w:t>Hình 4</w:t>
        </w:r>
        <w:r w:rsidR="000B735F" w:rsidRPr="00A8177E">
          <w:rPr>
            <w:rStyle w:val="Hyperlink"/>
            <w:i/>
            <w:noProof/>
          </w:rPr>
          <w:noBreakHyphen/>
          <w:t>32: Input map</w:t>
        </w:r>
        <w:r w:rsidR="000B735F">
          <w:rPr>
            <w:noProof/>
            <w:webHidden/>
          </w:rPr>
          <w:tab/>
        </w:r>
        <w:r w:rsidR="000B735F">
          <w:rPr>
            <w:noProof/>
            <w:webHidden/>
          </w:rPr>
          <w:fldChar w:fldCharType="begin"/>
        </w:r>
        <w:r w:rsidR="000B735F">
          <w:rPr>
            <w:noProof/>
            <w:webHidden/>
          </w:rPr>
          <w:instrText xml:space="preserve"> PAGEREF _Toc95768867 \h </w:instrText>
        </w:r>
        <w:r w:rsidR="000B735F">
          <w:rPr>
            <w:noProof/>
            <w:webHidden/>
          </w:rPr>
        </w:r>
        <w:r w:rsidR="000B735F">
          <w:rPr>
            <w:noProof/>
            <w:webHidden/>
          </w:rPr>
          <w:fldChar w:fldCharType="separate"/>
        </w:r>
        <w:r w:rsidR="000B735F">
          <w:rPr>
            <w:noProof/>
            <w:webHidden/>
          </w:rPr>
          <w:t>69</w:t>
        </w:r>
        <w:r w:rsidR="000B735F">
          <w:rPr>
            <w:noProof/>
            <w:webHidden/>
          </w:rPr>
          <w:fldChar w:fldCharType="end"/>
        </w:r>
      </w:hyperlink>
    </w:p>
    <w:p w14:paraId="40BAB939" w14:textId="148D6D5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8" w:history="1">
        <w:r w:rsidR="000B735F" w:rsidRPr="00A8177E">
          <w:rPr>
            <w:rStyle w:val="Hyperlink"/>
            <w:i/>
            <w:noProof/>
          </w:rPr>
          <w:t>Hình 4</w:t>
        </w:r>
        <w:r w:rsidR="000B735F" w:rsidRPr="00A8177E">
          <w:rPr>
            <w:rStyle w:val="Hyperlink"/>
            <w:i/>
            <w:noProof/>
          </w:rPr>
          <w:noBreakHyphen/>
          <w:t>33: animation</w:t>
        </w:r>
        <w:r w:rsidR="000B735F">
          <w:rPr>
            <w:noProof/>
            <w:webHidden/>
          </w:rPr>
          <w:tab/>
        </w:r>
        <w:r w:rsidR="000B735F">
          <w:rPr>
            <w:noProof/>
            <w:webHidden/>
          </w:rPr>
          <w:fldChar w:fldCharType="begin"/>
        </w:r>
        <w:r w:rsidR="000B735F">
          <w:rPr>
            <w:noProof/>
            <w:webHidden/>
          </w:rPr>
          <w:instrText xml:space="preserve"> PAGEREF _Toc95768868 \h </w:instrText>
        </w:r>
        <w:r w:rsidR="000B735F">
          <w:rPr>
            <w:noProof/>
            <w:webHidden/>
          </w:rPr>
        </w:r>
        <w:r w:rsidR="000B735F">
          <w:rPr>
            <w:noProof/>
            <w:webHidden/>
          </w:rPr>
          <w:fldChar w:fldCharType="separate"/>
        </w:r>
        <w:r w:rsidR="000B735F">
          <w:rPr>
            <w:noProof/>
            <w:webHidden/>
          </w:rPr>
          <w:t>70</w:t>
        </w:r>
        <w:r w:rsidR="000B735F">
          <w:rPr>
            <w:noProof/>
            <w:webHidden/>
          </w:rPr>
          <w:fldChar w:fldCharType="end"/>
        </w:r>
      </w:hyperlink>
    </w:p>
    <w:p w14:paraId="56609041" w14:textId="432E0C3F"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69" w:history="1">
        <w:r w:rsidR="000B735F" w:rsidRPr="00A8177E">
          <w:rPr>
            <w:rStyle w:val="Hyperlink"/>
            <w:i/>
            <w:noProof/>
          </w:rPr>
          <w:t>Hình 4</w:t>
        </w:r>
        <w:r w:rsidR="000B735F" w:rsidRPr="00A8177E">
          <w:rPr>
            <w:rStyle w:val="Hyperlink"/>
            <w:i/>
            <w:noProof/>
          </w:rPr>
          <w:noBreakHyphen/>
          <w:t>34: Màn hình vào trò chơi</w:t>
        </w:r>
        <w:r w:rsidR="000B735F">
          <w:rPr>
            <w:noProof/>
            <w:webHidden/>
          </w:rPr>
          <w:tab/>
        </w:r>
        <w:r w:rsidR="000B735F">
          <w:rPr>
            <w:noProof/>
            <w:webHidden/>
          </w:rPr>
          <w:fldChar w:fldCharType="begin"/>
        </w:r>
        <w:r w:rsidR="000B735F">
          <w:rPr>
            <w:noProof/>
            <w:webHidden/>
          </w:rPr>
          <w:instrText xml:space="preserve"> PAGEREF _Toc95768869 \h </w:instrText>
        </w:r>
        <w:r w:rsidR="000B735F">
          <w:rPr>
            <w:noProof/>
            <w:webHidden/>
          </w:rPr>
        </w:r>
        <w:r w:rsidR="000B735F">
          <w:rPr>
            <w:noProof/>
            <w:webHidden/>
          </w:rPr>
          <w:fldChar w:fldCharType="separate"/>
        </w:r>
        <w:r w:rsidR="000B735F">
          <w:rPr>
            <w:noProof/>
            <w:webHidden/>
          </w:rPr>
          <w:t>70</w:t>
        </w:r>
        <w:r w:rsidR="000B735F">
          <w:rPr>
            <w:noProof/>
            <w:webHidden/>
          </w:rPr>
          <w:fldChar w:fldCharType="end"/>
        </w:r>
      </w:hyperlink>
    </w:p>
    <w:p w14:paraId="518AF191" w14:textId="03DB570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0" w:history="1">
        <w:r w:rsidR="000B735F" w:rsidRPr="00A8177E">
          <w:rPr>
            <w:rStyle w:val="Hyperlink"/>
            <w:i/>
            <w:noProof/>
          </w:rPr>
          <w:t>Hình 4</w:t>
        </w:r>
        <w:r w:rsidR="000B735F" w:rsidRPr="00A8177E">
          <w:rPr>
            <w:rStyle w:val="Hyperlink"/>
            <w:i/>
            <w:noProof/>
          </w:rPr>
          <w:noBreakHyphen/>
          <w:t>35: Create server</w:t>
        </w:r>
        <w:r w:rsidR="000B735F">
          <w:rPr>
            <w:noProof/>
            <w:webHidden/>
          </w:rPr>
          <w:tab/>
        </w:r>
        <w:r w:rsidR="000B735F">
          <w:rPr>
            <w:noProof/>
            <w:webHidden/>
          </w:rPr>
          <w:fldChar w:fldCharType="begin"/>
        </w:r>
        <w:r w:rsidR="000B735F">
          <w:rPr>
            <w:noProof/>
            <w:webHidden/>
          </w:rPr>
          <w:instrText xml:space="preserve"> PAGEREF _Toc95768870 \h </w:instrText>
        </w:r>
        <w:r w:rsidR="000B735F">
          <w:rPr>
            <w:noProof/>
            <w:webHidden/>
          </w:rPr>
        </w:r>
        <w:r w:rsidR="000B735F">
          <w:rPr>
            <w:noProof/>
            <w:webHidden/>
          </w:rPr>
          <w:fldChar w:fldCharType="separate"/>
        </w:r>
        <w:r w:rsidR="000B735F">
          <w:rPr>
            <w:noProof/>
            <w:webHidden/>
          </w:rPr>
          <w:t>71</w:t>
        </w:r>
        <w:r w:rsidR="000B735F">
          <w:rPr>
            <w:noProof/>
            <w:webHidden/>
          </w:rPr>
          <w:fldChar w:fldCharType="end"/>
        </w:r>
      </w:hyperlink>
    </w:p>
    <w:p w14:paraId="5A622D5A" w14:textId="0E6C9A1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1" w:history="1">
        <w:r w:rsidR="000B735F" w:rsidRPr="00A8177E">
          <w:rPr>
            <w:rStyle w:val="Hyperlink"/>
            <w:i/>
            <w:noProof/>
          </w:rPr>
          <w:t>Hình 4</w:t>
        </w:r>
        <w:r w:rsidR="000B735F" w:rsidRPr="00A8177E">
          <w:rPr>
            <w:rStyle w:val="Hyperlink"/>
            <w:i/>
            <w:noProof/>
          </w:rPr>
          <w:noBreakHyphen/>
          <w:t>36: Join server</w:t>
        </w:r>
        <w:r w:rsidR="000B735F">
          <w:rPr>
            <w:noProof/>
            <w:webHidden/>
          </w:rPr>
          <w:tab/>
        </w:r>
        <w:r w:rsidR="000B735F">
          <w:rPr>
            <w:noProof/>
            <w:webHidden/>
          </w:rPr>
          <w:fldChar w:fldCharType="begin"/>
        </w:r>
        <w:r w:rsidR="000B735F">
          <w:rPr>
            <w:noProof/>
            <w:webHidden/>
          </w:rPr>
          <w:instrText xml:space="preserve"> PAGEREF _Toc95768871 \h </w:instrText>
        </w:r>
        <w:r w:rsidR="000B735F">
          <w:rPr>
            <w:noProof/>
            <w:webHidden/>
          </w:rPr>
        </w:r>
        <w:r w:rsidR="000B735F">
          <w:rPr>
            <w:noProof/>
            <w:webHidden/>
          </w:rPr>
          <w:fldChar w:fldCharType="separate"/>
        </w:r>
        <w:r w:rsidR="000B735F">
          <w:rPr>
            <w:noProof/>
            <w:webHidden/>
          </w:rPr>
          <w:t>71</w:t>
        </w:r>
        <w:r w:rsidR="000B735F">
          <w:rPr>
            <w:noProof/>
            <w:webHidden/>
          </w:rPr>
          <w:fldChar w:fldCharType="end"/>
        </w:r>
      </w:hyperlink>
    </w:p>
    <w:p w14:paraId="0372C232" w14:textId="64F0CF94"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2" w:history="1">
        <w:r w:rsidR="000B735F" w:rsidRPr="00A8177E">
          <w:rPr>
            <w:rStyle w:val="Hyperlink"/>
            <w:i/>
            <w:noProof/>
          </w:rPr>
          <w:t>Hình 4</w:t>
        </w:r>
        <w:r w:rsidR="000B735F" w:rsidRPr="00A8177E">
          <w:rPr>
            <w:rStyle w:val="Hyperlink"/>
            <w:i/>
            <w:noProof/>
          </w:rPr>
          <w:noBreakHyphen/>
          <w:t>37: Sảnh chờ</w:t>
        </w:r>
        <w:r w:rsidR="000B735F">
          <w:rPr>
            <w:noProof/>
            <w:webHidden/>
          </w:rPr>
          <w:tab/>
        </w:r>
        <w:r w:rsidR="000B735F">
          <w:rPr>
            <w:noProof/>
            <w:webHidden/>
          </w:rPr>
          <w:fldChar w:fldCharType="begin"/>
        </w:r>
        <w:r w:rsidR="000B735F">
          <w:rPr>
            <w:noProof/>
            <w:webHidden/>
          </w:rPr>
          <w:instrText xml:space="preserve"> PAGEREF _Toc95768872 \h </w:instrText>
        </w:r>
        <w:r w:rsidR="000B735F">
          <w:rPr>
            <w:noProof/>
            <w:webHidden/>
          </w:rPr>
        </w:r>
        <w:r w:rsidR="000B735F">
          <w:rPr>
            <w:noProof/>
            <w:webHidden/>
          </w:rPr>
          <w:fldChar w:fldCharType="separate"/>
        </w:r>
        <w:r w:rsidR="000B735F">
          <w:rPr>
            <w:noProof/>
            <w:webHidden/>
          </w:rPr>
          <w:t>71</w:t>
        </w:r>
        <w:r w:rsidR="000B735F">
          <w:rPr>
            <w:noProof/>
            <w:webHidden/>
          </w:rPr>
          <w:fldChar w:fldCharType="end"/>
        </w:r>
      </w:hyperlink>
    </w:p>
    <w:p w14:paraId="6490AC3D" w14:textId="22453CB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3" w:history="1">
        <w:r w:rsidR="000B735F" w:rsidRPr="00A8177E">
          <w:rPr>
            <w:rStyle w:val="Hyperlink"/>
            <w:i/>
            <w:noProof/>
          </w:rPr>
          <w:t>Hình 4</w:t>
        </w:r>
        <w:r w:rsidR="000B735F" w:rsidRPr="00A8177E">
          <w:rPr>
            <w:rStyle w:val="Hyperlink"/>
            <w:i/>
            <w:noProof/>
          </w:rPr>
          <w:noBreakHyphen/>
          <w:t>38: Bản đồ cao nguyên</w:t>
        </w:r>
        <w:r w:rsidR="000B735F">
          <w:rPr>
            <w:noProof/>
            <w:webHidden/>
          </w:rPr>
          <w:tab/>
        </w:r>
        <w:r w:rsidR="000B735F">
          <w:rPr>
            <w:noProof/>
            <w:webHidden/>
          </w:rPr>
          <w:fldChar w:fldCharType="begin"/>
        </w:r>
        <w:r w:rsidR="000B735F">
          <w:rPr>
            <w:noProof/>
            <w:webHidden/>
          </w:rPr>
          <w:instrText xml:space="preserve"> PAGEREF _Toc95768873 \h </w:instrText>
        </w:r>
        <w:r w:rsidR="000B735F">
          <w:rPr>
            <w:noProof/>
            <w:webHidden/>
          </w:rPr>
        </w:r>
        <w:r w:rsidR="000B735F">
          <w:rPr>
            <w:noProof/>
            <w:webHidden/>
          </w:rPr>
          <w:fldChar w:fldCharType="separate"/>
        </w:r>
        <w:r w:rsidR="000B735F">
          <w:rPr>
            <w:noProof/>
            <w:webHidden/>
          </w:rPr>
          <w:t>72</w:t>
        </w:r>
        <w:r w:rsidR="000B735F">
          <w:rPr>
            <w:noProof/>
            <w:webHidden/>
          </w:rPr>
          <w:fldChar w:fldCharType="end"/>
        </w:r>
      </w:hyperlink>
    </w:p>
    <w:p w14:paraId="1D2C8338" w14:textId="63A276E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4" w:history="1">
        <w:r w:rsidR="000B735F" w:rsidRPr="00A8177E">
          <w:rPr>
            <w:rStyle w:val="Hyperlink"/>
            <w:i/>
            <w:noProof/>
          </w:rPr>
          <w:t>Hình 4</w:t>
        </w:r>
        <w:r w:rsidR="000B735F" w:rsidRPr="00A8177E">
          <w:rPr>
            <w:rStyle w:val="Hyperlink"/>
            <w:i/>
            <w:noProof/>
          </w:rPr>
          <w:noBreakHyphen/>
          <w:t>39: Bản đồ băng tuyết</w:t>
        </w:r>
        <w:r w:rsidR="000B735F">
          <w:rPr>
            <w:noProof/>
            <w:webHidden/>
          </w:rPr>
          <w:tab/>
        </w:r>
        <w:r w:rsidR="000B735F">
          <w:rPr>
            <w:noProof/>
            <w:webHidden/>
          </w:rPr>
          <w:fldChar w:fldCharType="begin"/>
        </w:r>
        <w:r w:rsidR="000B735F">
          <w:rPr>
            <w:noProof/>
            <w:webHidden/>
          </w:rPr>
          <w:instrText xml:space="preserve"> PAGEREF _Toc95768874 \h </w:instrText>
        </w:r>
        <w:r w:rsidR="000B735F">
          <w:rPr>
            <w:noProof/>
            <w:webHidden/>
          </w:rPr>
        </w:r>
        <w:r w:rsidR="000B735F">
          <w:rPr>
            <w:noProof/>
            <w:webHidden/>
          </w:rPr>
          <w:fldChar w:fldCharType="separate"/>
        </w:r>
        <w:r w:rsidR="000B735F">
          <w:rPr>
            <w:noProof/>
            <w:webHidden/>
          </w:rPr>
          <w:t>72</w:t>
        </w:r>
        <w:r w:rsidR="000B735F">
          <w:rPr>
            <w:noProof/>
            <w:webHidden/>
          </w:rPr>
          <w:fldChar w:fldCharType="end"/>
        </w:r>
      </w:hyperlink>
    </w:p>
    <w:p w14:paraId="4FB2B3C4" w14:textId="67D6ED6D"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5" w:history="1">
        <w:r w:rsidR="000B735F" w:rsidRPr="00A8177E">
          <w:rPr>
            <w:rStyle w:val="Hyperlink"/>
            <w:i/>
            <w:noProof/>
          </w:rPr>
          <w:t>Hình 4</w:t>
        </w:r>
        <w:r w:rsidR="000B735F" w:rsidRPr="00A8177E">
          <w:rPr>
            <w:rStyle w:val="Hyperlink"/>
            <w:i/>
            <w:noProof/>
          </w:rPr>
          <w:noBreakHyphen/>
          <w:t>40: Bản đồ đồng bằng</w:t>
        </w:r>
        <w:r w:rsidR="000B735F">
          <w:rPr>
            <w:noProof/>
            <w:webHidden/>
          </w:rPr>
          <w:tab/>
        </w:r>
        <w:r w:rsidR="000B735F">
          <w:rPr>
            <w:noProof/>
            <w:webHidden/>
          </w:rPr>
          <w:fldChar w:fldCharType="begin"/>
        </w:r>
        <w:r w:rsidR="000B735F">
          <w:rPr>
            <w:noProof/>
            <w:webHidden/>
          </w:rPr>
          <w:instrText xml:space="preserve"> PAGEREF _Toc95768875 \h </w:instrText>
        </w:r>
        <w:r w:rsidR="000B735F">
          <w:rPr>
            <w:noProof/>
            <w:webHidden/>
          </w:rPr>
        </w:r>
        <w:r w:rsidR="000B735F">
          <w:rPr>
            <w:noProof/>
            <w:webHidden/>
          </w:rPr>
          <w:fldChar w:fldCharType="separate"/>
        </w:r>
        <w:r w:rsidR="000B735F">
          <w:rPr>
            <w:noProof/>
            <w:webHidden/>
          </w:rPr>
          <w:t>72</w:t>
        </w:r>
        <w:r w:rsidR="000B735F">
          <w:rPr>
            <w:noProof/>
            <w:webHidden/>
          </w:rPr>
          <w:fldChar w:fldCharType="end"/>
        </w:r>
      </w:hyperlink>
    </w:p>
    <w:p w14:paraId="15A7376E" w14:textId="59CA1D2C"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6" w:history="1">
        <w:r w:rsidR="000B735F" w:rsidRPr="00A8177E">
          <w:rPr>
            <w:rStyle w:val="Hyperlink"/>
            <w:i/>
            <w:noProof/>
          </w:rPr>
          <w:t>Hình 4</w:t>
        </w:r>
        <w:r w:rsidR="000B735F" w:rsidRPr="00A8177E">
          <w:rPr>
            <w:rStyle w:val="Hyperlink"/>
            <w:i/>
            <w:noProof/>
          </w:rPr>
          <w:noBreakHyphen/>
          <w:t>41: Bản đồ núi lửa</w:t>
        </w:r>
        <w:r w:rsidR="000B735F">
          <w:rPr>
            <w:noProof/>
            <w:webHidden/>
          </w:rPr>
          <w:tab/>
        </w:r>
        <w:r w:rsidR="000B735F">
          <w:rPr>
            <w:noProof/>
            <w:webHidden/>
          </w:rPr>
          <w:fldChar w:fldCharType="begin"/>
        </w:r>
        <w:r w:rsidR="000B735F">
          <w:rPr>
            <w:noProof/>
            <w:webHidden/>
          </w:rPr>
          <w:instrText xml:space="preserve"> PAGEREF _Toc95768876 \h </w:instrText>
        </w:r>
        <w:r w:rsidR="000B735F">
          <w:rPr>
            <w:noProof/>
            <w:webHidden/>
          </w:rPr>
        </w:r>
        <w:r w:rsidR="000B735F">
          <w:rPr>
            <w:noProof/>
            <w:webHidden/>
          </w:rPr>
          <w:fldChar w:fldCharType="separate"/>
        </w:r>
        <w:r w:rsidR="000B735F">
          <w:rPr>
            <w:noProof/>
            <w:webHidden/>
          </w:rPr>
          <w:t>72</w:t>
        </w:r>
        <w:r w:rsidR="000B735F">
          <w:rPr>
            <w:noProof/>
            <w:webHidden/>
          </w:rPr>
          <w:fldChar w:fldCharType="end"/>
        </w:r>
      </w:hyperlink>
    </w:p>
    <w:p w14:paraId="4B06268A" w14:textId="0F77D6CD"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7" w:history="1">
        <w:r w:rsidR="000B735F" w:rsidRPr="00A8177E">
          <w:rPr>
            <w:rStyle w:val="Hyperlink"/>
            <w:i/>
            <w:noProof/>
          </w:rPr>
          <w:t>Hình 4</w:t>
        </w:r>
        <w:r w:rsidR="000B735F" w:rsidRPr="00A8177E">
          <w:rPr>
            <w:rStyle w:val="Hyperlink"/>
            <w:i/>
            <w:noProof/>
          </w:rPr>
          <w:noBreakHyphen/>
          <w:t>42: minigame ninja</w:t>
        </w:r>
        <w:r w:rsidR="000B735F">
          <w:rPr>
            <w:noProof/>
            <w:webHidden/>
          </w:rPr>
          <w:tab/>
        </w:r>
        <w:r w:rsidR="000B735F">
          <w:rPr>
            <w:noProof/>
            <w:webHidden/>
          </w:rPr>
          <w:fldChar w:fldCharType="begin"/>
        </w:r>
        <w:r w:rsidR="000B735F">
          <w:rPr>
            <w:noProof/>
            <w:webHidden/>
          </w:rPr>
          <w:instrText xml:space="preserve"> PAGEREF _Toc95768877 \h </w:instrText>
        </w:r>
        <w:r w:rsidR="000B735F">
          <w:rPr>
            <w:noProof/>
            <w:webHidden/>
          </w:rPr>
        </w:r>
        <w:r w:rsidR="000B735F">
          <w:rPr>
            <w:noProof/>
            <w:webHidden/>
          </w:rPr>
          <w:fldChar w:fldCharType="separate"/>
        </w:r>
        <w:r w:rsidR="000B735F">
          <w:rPr>
            <w:noProof/>
            <w:webHidden/>
          </w:rPr>
          <w:t>73</w:t>
        </w:r>
        <w:r w:rsidR="000B735F">
          <w:rPr>
            <w:noProof/>
            <w:webHidden/>
          </w:rPr>
          <w:fldChar w:fldCharType="end"/>
        </w:r>
      </w:hyperlink>
    </w:p>
    <w:p w14:paraId="46016316" w14:textId="0207A0EE"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8" w:history="1">
        <w:r w:rsidR="000B735F" w:rsidRPr="00A8177E">
          <w:rPr>
            <w:rStyle w:val="Hyperlink"/>
            <w:i/>
            <w:noProof/>
          </w:rPr>
          <w:t>Hình 4</w:t>
        </w:r>
        <w:r w:rsidR="000B735F" w:rsidRPr="00A8177E">
          <w:rPr>
            <w:rStyle w:val="Hyperlink"/>
            <w:i/>
            <w:noProof/>
          </w:rPr>
          <w:noBreakHyphen/>
          <w:t>43: minigame flappy plane</w:t>
        </w:r>
        <w:r w:rsidR="000B735F">
          <w:rPr>
            <w:noProof/>
            <w:webHidden/>
          </w:rPr>
          <w:tab/>
        </w:r>
        <w:r w:rsidR="000B735F">
          <w:rPr>
            <w:noProof/>
            <w:webHidden/>
          </w:rPr>
          <w:fldChar w:fldCharType="begin"/>
        </w:r>
        <w:r w:rsidR="000B735F">
          <w:rPr>
            <w:noProof/>
            <w:webHidden/>
          </w:rPr>
          <w:instrText xml:space="preserve"> PAGEREF _Toc95768878 \h </w:instrText>
        </w:r>
        <w:r w:rsidR="000B735F">
          <w:rPr>
            <w:noProof/>
            <w:webHidden/>
          </w:rPr>
        </w:r>
        <w:r w:rsidR="000B735F">
          <w:rPr>
            <w:noProof/>
            <w:webHidden/>
          </w:rPr>
          <w:fldChar w:fldCharType="separate"/>
        </w:r>
        <w:r w:rsidR="000B735F">
          <w:rPr>
            <w:noProof/>
            <w:webHidden/>
          </w:rPr>
          <w:t>73</w:t>
        </w:r>
        <w:r w:rsidR="000B735F">
          <w:rPr>
            <w:noProof/>
            <w:webHidden/>
          </w:rPr>
          <w:fldChar w:fldCharType="end"/>
        </w:r>
      </w:hyperlink>
    </w:p>
    <w:p w14:paraId="3E430C7F" w14:textId="26028FA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79" w:history="1">
        <w:r w:rsidR="000B735F" w:rsidRPr="00A8177E">
          <w:rPr>
            <w:rStyle w:val="Hyperlink"/>
            <w:i/>
            <w:noProof/>
          </w:rPr>
          <w:t>Hình 4</w:t>
        </w:r>
        <w:r w:rsidR="000B735F" w:rsidRPr="00A8177E">
          <w:rPr>
            <w:rStyle w:val="Hyperlink"/>
            <w:i/>
            <w:noProof/>
          </w:rPr>
          <w:noBreakHyphen/>
          <w:t>44: mê cung</w:t>
        </w:r>
        <w:r w:rsidR="000B735F">
          <w:rPr>
            <w:noProof/>
            <w:webHidden/>
          </w:rPr>
          <w:tab/>
        </w:r>
        <w:r w:rsidR="000B735F">
          <w:rPr>
            <w:noProof/>
            <w:webHidden/>
          </w:rPr>
          <w:fldChar w:fldCharType="begin"/>
        </w:r>
        <w:r w:rsidR="000B735F">
          <w:rPr>
            <w:noProof/>
            <w:webHidden/>
          </w:rPr>
          <w:instrText xml:space="preserve"> PAGEREF _Toc95768879 \h </w:instrText>
        </w:r>
        <w:r w:rsidR="000B735F">
          <w:rPr>
            <w:noProof/>
            <w:webHidden/>
          </w:rPr>
        </w:r>
        <w:r w:rsidR="000B735F">
          <w:rPr>
            <w:noProof/>
            <w:webHidden/>
          </w:rPr>
          <w:fldChar w:fldCharType="separate"/>
        </w:r>
        <w:r w:rsidR="000B735F">
          <w:rPr>
            <w:noProof/>
            <w:webHidden/>
          </w:rPr>
          <w:t>73</w:t>
        </w:r>
        <w:r w:rsidR="000B735F">
          <w:rPr>
            <w:noProof/>
            <w:webHidden/>
          </w:rPr>
          <w:fldChar w:fldCharType="end"/>
        </w:r>
      </w:hyperlink>
    </w:p>
    <w:p w14:paraId="2D43453F" w14:textId="2AA2609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0" w:history="1">
        <w:r w:rsidR="000B735F" w:rsidRPr="00A8177E">
          <w:rPr>
            <w:rStyle w:val="Hyperlink"/>
            <w:i/>
            <w:noProof/>
          </w:rPr>
          <w:t>Hình 4</w:t>
        </w:r>
        <w:r w:rsidR="000B735F" w:rsidRPr="00A8177E">
          <w:rPr>
            <w:rStyle w:val="Hyperlink"/>
            <w:i/>
            <w:noProof/>
          </w:rPr>
          <w:noBreakHyphen/>
          <w:t>45: minigame boomer</w:t>
        </w:r>
        <w:r w:rsidR="000B735F">
          <w:rPr>
            <w:noProof/>
            <w:webHidden/>
          </w:rPr>
          <w:tab/>
        </w:r>
        <w:r w:rsidR="000B735F">
          <w:rPr>
            <w:noProof/>
            <w:webHidden/>
          </w:rPr>
          <w:fldChar w:fldCharType="begin"/>
        </w:r>
        <w:r w:rsidR="000B735F">
          <w:rPr>
            <w:noProof/>
            <w:webHidden/>
          </w:rPr>
          <w:instrText xml:space="preserve"> PAGEREF _Toc95768880 \h </w:instrText>
        </w:r>
        <w:r w:rsidR="000B735F">
          <w:rPr>
            <w:noProof/>
            <w:webHidden/>
          </w:rPr>
        </w:r>
        <w:r w:rsidR="000B735F">
          <w:rPr>
            <w:noProof/>
            <w:webHidden/>
          </w:rPr>
          <w:fldChar w:fldCharType="separate"/>
        </w:r>
        <w:r w:rsidR="000B735F">
          <w:rPr>
            <w:noProof/>
            <w:webHidden/>
          </w:rPr>
          <w:t>73</w:t>
        </w:r>
        <w:r w:rsidR="000B735F">
          <w:rPr>
            <w:noProof/>
            <w:webHidden/>
          </w:rPr>
          <w:fldChar w:fldCharType="end"/>
        </w:r>
      </w:hyperlink>
    </w:p>
    <w:p w14:paraId="08C444F4" w14:textId="5254B57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1" w:history="1">
        <w:r w:rsidR="000B735F" w:rsidRPr="00A8177E">
          <w:rPr>
            <w:rStyle w:val="Hyperlink"/>
            <w:i/>
            <w:noProof/>
          </w:rPr>
          <w:t>Hình 4</w:t>
        </w:r>
        <w:r w:rsidR="000B735F" w:rsidRPr="00A8177E">
          <w:rPr>
            <w:rStyle w:val="Hyperlink"/>
            <w:i/>
            <w:noProof/>
          </w:rPr>
          <w:noBreakHyphen/>
          <w:t>46: Menu pause</w:t>
        </w:r>
        <w:r w:rsidR="000B735F">
          <w:rPr>
            <w:noProof/>
            <w:webHidden/>
          </w:rPr>
          <w:tab/>
        </w:r>
        <w:r w:rsidR="000B735F">
          <w:rPr>
            <w:noProof/>
            <w:webHidden/>
          </w:rPr>
          <w:fldChar w:fldCharType="begin"/>
        </w:r>
        <w:r w:rsidR="000B735F">
          <w:rPr>
            <w:noProof/>
            <w:webHidden/>
          </w:rPr>
          <w:instrText xml:space="preserve"> PAGEREF _Toc95768881 \h </w:instrText>
        </w:r>
        <w:r w:rsidR="000B735F">
          <w:rPr>
            <w:noProof/>
            <w:webHidden/>
          </w:rPr>
        </w:r>
        <w:r w:rsidR="000B735F">
          <w:rPr>
            <w:noProof/>
            <w:webHidden/>
          </w:rPr>
          <w:fldChar w:fldCharType="separate"/>
        </w:r>
        <w:r w:rsidR="000B735F">
          <w:rPr>
            <w:noProof/>
            <w:webHidden/>
          </w:rPr>
          <w:t>74</w:t>
        </w:r>
        <w:r w:rsidR="000B735F">
          <w:rPr>
            <w:noProof/>
            <w:webHidden/>
          </w:rPr>
          <w:fldChar w:fldCharType="end"/>
        </w:r>
      </w:hyperlink>
    </w:p>
    <w:p w14:paraId="6C95E78E" w14:textId="0D2C98A9"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2" w:history="1">
        <w:r w:rsidR="000B735F" w:rsidRPr="00A8177E">
          <w:rPr>
            <w:rStyle w:val="Hyperlink"/>
            <w:i/>
            <w:noProof/>
          </w:rPr>
          <w:t>Hình 4</w:t>
        </w:r>
        <w:r w:rsidR="000B735F" w:rsidRPr="00A8177E">
          <w:rPr>
            <w:rStyle w:val="Hyperlink"/>
            <w:i/>
            <w:noProof/>
          </w:rPr>
          <w:noBreakHyphen/>
          <w:t>47: Chế độ một người chơi</w:t>
        </w:r>
        <w:r w:rsidR="000B735F">
          <w:rPr>
            <w:noProof/>
            <w:webHidden/>
          </w:rPr>
          <w:tab/>
        </w:r>
        <w:r w:rsidR="000B735F">
          <w:rPr>
            <w:noProof/>
            <w:webHidden/>
          </w:rPr>
          <w:fldChar w:fldCharType="begin"/>
        </w:r>
        <w:r w:rsidR="000B735F">
          <w:rPr>
            <w:noProof/>
            <w:webHidden/>
          </w:rPr>
          <w:instrText xml:space="preserve"> PAGEREF _Toc95768882 \h </w:instrText>
        </w:r>
        <w:r w:rsidR="000B735F">
          <w:rPr>
            <w:noProof/>
            <w:webHidden/>
          </w:rPr>
        </w:r>
        <w:r w:rsidR="000B735F">
          <w:rPr>
            <w:noProof/>
            <w:webHidden/>
          </w:rPr>
          <w:fldChar w:fldCharType="separate"/>
        </w:r>
        <w:r w:rsidR="000B735F">
          <w:rPr>
            <w:noProof/>
            <w:webHidden/>
          </w:rPr>
          <w:t>74</w:t>
        </w:r>
        <w:r w:rsidR="000B735F">
          <w:rPr>
            <w:noProof/>
            <w:webHidden/>
          </w:rPr>
          <w:fldChar w:fldCharType="end"/>
        </w:r>
      </w:hyperlink>
    </w:p>
    <w:p w14:paraId="4DE12527" w14:textId="7D2ABB21"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3" w:history="1">
        <w:r w:rsidR="000B735F" w:rsidRPr="00A8177E">
          <w:rPr>
            <w:rStyle w:val="Hyperlink"/>
            <w:i/>
            <w:noProof/>
          </w:rPr>
          <w:t>Hình 4</w:t>
        </w:r>
        <w:r w:rsidR="000B735F" w:rsidRPr="00A8177E">
          <w:rPr>
            <w:rStyle w:val="Hyperlink"/>
            <w:i/>
            <w:noProof/>
          </w:rPr>
          <w:noBreakHyphen/>
          <w:t>48: Chế độ vòng bo tử thần</w:t>
        </w:r>
        <w:r w:rsidR="000B735F">
          <w:rPr>
            <w:noProof/>
            <w:webHidden/>
          </w:rPr>
          <w:tab/>
        </w:r>
        <w:r w:rsidR="000B735F">
          <w:rPr>
            <w:noProof/>
            <w:webHidden/>
          </w:rPr>
          <w:fldChar w:fldCharType="begin"/>
        </w:r>
        <w:r w:rsidR="000B735F">
          <w:rPr>
            <w:noProof/>
            <w:webHidden/>
          </w:rPr>
          <w:instrText xml:space="preserve"> PAGEREF _Toc95768883 \h </w:instrText>
        </w:r>
        <w:r w:rsidR="000B735F">
          <w:rPr>
            <w:noProof/>
            <w:webHidden/>
          </w:rPr>
        </w:r>
        <w:r w:rsidR="000B735F">
          <w:rPr>
            <w:noProof/>
            <w:webHidden/>
          </w:rPr>
          <w:fldChar w:fldCharType="separate"/>
        </w:r>
        <w:r w:rsidR="000B735F">
          <w:rPr>
            <w:noProof/>
            <w:webHidden/>
          </w:rPr>
          <w:t>74</w:t>
        </w:r>
        <w:r w:rsidR="000B735F">
          <w:rPr>
            <w:noProof/>
            <w:webHidden/>
          </w:rPr>
          <w:fldChar w:fldCharType="end"/>
        </w:r>
      </w:hyperlink>
    </w:p>
    <w:p w14:paraId="515B18AB" w14:textId="50273F5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4" w:history="1">
        <w:r w:rsidR="000B735F" w:rsidRPr="00A8177E">
          <w:rPr>
            <w:rStyle w:val="Hyperlink"/>
            <w:i/>
            <w:noProof/>
          </w:rPr>
          <w:t>Hình 4</w:t>
        </w:r>
        <w:r w:rsidR="000B735F" w:rsidRPr="00A8177E">
          <w:rPr>
            <w:rStyle w:val="Hyperlink"/>
            <w:i/>
            <w:noProof/>
          </w:rPr>
          <w:noBreakHyphen/>
          <w:t>49: Thông báo lỗi</w:t>
        </w:r>
        <w:r w:rsidR="000B735F">
          <w:rPr>
            <w:noProof/>
            <w:webHidden/>
          </w:rPr>
          <w:tab/>
        </w:r>
        <w:r w:rsidR="000B735F">
          <w:rPr>
            <w:noProof/>
            <w:webHidden/>
          </w:rPr>
          <w:fldChar w:fldCharType="begin"/>
        </w:r>
        <w:r w:rsidR="000B735F">
          <w:rPr>
            <w:noProof/>
            <w:webHidden/>
          </w:rPr>
          <w:instrText xml:space="preserve"> PAGEREF _Toc95768884 \h </w:instrText>
        </w:r>
        <w:r w:rsidR="000B735F">
          <w:rPr>
            <w:noProof/>
            <w:webHidden/>
          </w:rPr>
        </w:r>
        <w:r w:rsidR="000B735F">
          <w:rPr>
            <w:noProof/>
            <w:webHidden/>
          </w:rPr>
          <w:fldChar w:fldCharType="separate"/>
        </w:r>
        <w:r w:rsidR="000B735F">
          <w:rPr>
            <w:noProof/>
            <w:webHidden/>
          </w:rPr>
          <w:t>75</w:t>
        </w:r>
        <w:r w:rsidR="000B735F">
          <w:rPr>
            <w:noProof/>
            <w:webHidden/>
          </w:rPr>
          <w:fldChar w:fldCharType="end"/>
        </w:r>
      </w:hyperlink>
    </w:p>
    <w:p w14:paraId="629EE55D" w14:textId="49E3A0A9" w:rsidR="00F53C28" w:rsidRDefault="008175CC" w:rsidP="00991365">
      <w:pPr>
        <w:pStyle w:val="Heading1unnumbered"/>
      </w:pPr>
      <w:r>
        <w:rPr>
          <w:b w:val="0"/>
          <w:bCs w:val="0"/>
          <w:noProof/>
        </w:rPr>
        <w:fldChar w:fldCharType="end"/>
      </w:r>
    </w:p>
    <w:p w14:paraId="04D1FB87" w14:textId="77777777" w:rsidR="00F53C28" w:rsidRDefault="00F53C28">
      <w:pPr>
        <w:spacing w:before="0" w:after="200" w:line="276" w:lineRule="auto"/>
        <w:jc w:val="left"/>
        <w:rPr>
          <w:rFonts w:eastAsiaTheme="majorEastAsia" w:cstheme="majorBidi"/>
          <w:b/>
          <w:bCs/>
          <w:sz w:val="32"/>
          <w:szCs w:val="28"/>
        </w:rPr>
      </w:pPr>
      <w:r>
        <w:br w:type="page"/>
      </w:r>
    </w:p>
    <w:p w14:paraId="06AB1C40" w14:textId="77777777" w:rsidR="00E75F44" w:rsidRDefault="00251D11" w:rsidP="00991365">
      <w:pPr>
        <w:pStyle w:val="Heading1unnumbered"/>
      </w:pPr>
      <w:bookmarkStart w:id="4" w:name="_Toc95768769"/>
      <w:r>
        <w:lastRenderedPageBreak/>
        <w:t>DANH MỤC BẢNG BIỂU</w:t>
      </w:r>
      <w:bookmarkEnd w:id="4"/>
    </w:p>
    <w:p w14:paraId="0C8DE212" w14:textId="7C627516" w:rsidR="000B735F" w:rsidRDefault="008175CC">
      <w:pPr>
        <w:pStyle w:val="TableofFigures"/>
        <w:tabs>
          <w:tab w:val="right" w:leader="dot" w:pos="9347"/>
        </w:tabs>
        <w:rPr>
          <w:rFonts w:asciiTheme="minorHAnsi" w:eastAsiaTheme="minorEastAsia" w:hAnsiTheme="minorHAnsi" w:cstheme="minorBidi"/>
          <w:noProof/>
          <w:kern w:val="0"/>
          <w:sz w:val="22"/>
          <w:szCs w:val="22"/>
        </w:rPr>
      </w:pPr>
      <w:r>
        <w:fldChar w:fldCharType="begin"/>
      </w:r>
      <w:r>
        <w:instrText xml:space="preserve"> TOC \h \z \c "Table" </w:instrText>
      </w:r>
      <w:r>
        <w:fldChar w:fldCharType="separate"/>
      </w:r>
      <w:hyperlink w:anchor="_Toc95768885" w:history="1">
        <w:r w:rsidR="000B735F" w:rsidRPr="008D6681">
          <w:rPr>
            <w:rStyle w:val="Hyperlink"/>
            <w:i/>
            <w:noProof/>
          </w:rPr>
          <w:t>Bảng 3</w:t>
        </w:r>
        <w:r w:rsidR="000B735F" w:rsidRPr="008D6681">
          <w:rPr>
            <w:rStyle w:val="Hyperlink"/>
            <w:i/>
            <w:noProof/>
          </w:rPr>
          <w:noBreakHyphen/>
          <w:t>1: Thuộc tính Networked Multiplayer Enet</w:t>
        </w:r>
        <w:r w:rsidR="000B735F">
          <w:rPr>
            <w:noProof/>
            <w:webHidden/>
          </w:rPr>
          <w:tab/>
        </w:r>
        <w:r w:rsidR="000B735F">
          <w:rPr>
            <w:noProof/>
            <w:webHidden/>
          </w:rPr>
          <w:fldChar w:fldCharType="begin"/>
        </w:r>
        <w:r w:rsidR="000B735F">
          <w:rPr>
            <w:noProof/>
            <w:webHidden/>
          </w:rPr>
          <w:instrText xml:space="preserve"> PAGEREF _Toc95768885 \h </w:instrText>
        </w:r>
        <w:r w:rsidR="000B735F">
          <w:rPr>
            <w:noProof/>
            <w:webHidden/>
          </w:rPr>
        </w:r>
        <w:r w:rsidR="000B735F">
          <w:rPr>
            <w:noProof/>
            <w:webHidden/>
          </w:rPr>
          <w:fldChar w:fldCharType="separate"/>
        </w:r>
        <w:r w:rsidR="000B735F">
          <w:rPr>
            <w:noProof/>
            <w:webHidden/>
          </w:rPr>
          <w:t>40</w:t>
        </w:r>
        <w:r w:rsidR="000B735F">
          <w:rPr>
            <w:noProof/>
            <w:webHidden/>
          </w:rPr>
          <w:fldChar w:fldCharType="end"/>
        </w:r>
      </w:hyperlink>
    </w:p>
    <w:p w14:paraId="3A268436" w14:textId="57A2834F"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6" w:history="1">
        <w:r w:rsidR="000B735F" w:rsidRPr="008D6681">
          <w:rPr>
            <w:rStyle w:val="Hyperlink"/>
            <w:i/>
            <w:noProof/>
          </w:rPr>
          <w:t>Bảng 3</w:t>
        </w:r>
        <w:r w:rsidR="000B735F" w:rsidRPr="008D6681">
          <w:rPr>
            <w:rStyle w:val="Hyperlink"/>
            <w:i/>
            <w:noProof/>
          </w:rPr>
          <w:noBreakHyphen/>
          <w:t>2: Methods Networked Multiplayer Enet</w:t>
        </w:r>
        <w:r w:rsidR="000B735F">
          <w:rPr>
            <w:noProof/>
            <w:webHidden/>
          </w:rPr>
          <w:tab/>
        </w:r>
        <w:r w:rsidR="000B735F">
          <w:rPr>
            <w:noProof/>
            <w:webHidden/>
          </w:rPr>
          <w:fldChar w:fldCharType="begin"/>
        </w:r>
        <w:r w:rsidR="000B735F">
          <w:rPr>
            <w:noProof/>
            <w:webHidden/>
          </w:rPr>
          <w:instrText xml:space="preserve"> PAGEREF _Toc95768886 \h </w:instrText>
        </w:r>
        <w:r w:rsidR="000B735F">
          <w:rPr>
            <w:noProof/>
            <w:webHidden/>
          </w:rPr>
        </w:r>
        <w:r w:rsidR="000B735F">
          <w:rPr>
            <w:noProof/>
            <w:webHidden/>
          </w:rPr>
          <w:fldChar w:fldCharType="separate"/>
        </w:r>
        <w:r w:rsidR="000B735F">
          <w:rPr>
            <w:noProof/>
            <w:webHidden/>
          </w:rPr>
          <w:t>40</w:t>
        </w:r>
        <w:r w:rsidR="000B735F">
          <w:rPr>
            <w:noProof/>
            <w:webHidden/>
          </w:rPr>
          <w:fldChar w:fldCharType="end"/>
        </w:r>
      </w:hyperlink>
    </w:p>
    <w:p w14:paraId="72AAE3E1" w14:textId="3704697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7" w:history="1">
        <w:r w:rsidR="000B735F" w:rsidRPr="008D6681">
          <w:rPr>
            <w:rStyle w:val="Hyperlink"/>
            <w:i/>
            <w:noProof/>
          </w:rPr>
          <w:t>Bảng 4</w:t>
        </w:r>
        <w:r w:rsidR="000B735F" w:rsidRPr="008D6681">
          <w:rPr>
            <w:rStyle w:val="Hyperlink"/>
            <w:i/>
            <w:noProof/>
          </w:rPr>
          <w:noBreakHyphen/>
          <w:t>1: Mèo (Class)</w:t>
        </w:r>
        <w:r w:rsidR="000B735F">
          <w:rPr>
            <w:noProof/>
            <w:webHidden/>
          </w:rPr>
          <w:tab/>
        </w:r>
        <w:r w:rsidR="000B735F">
          <w:rPr>
            <w:noProof/>
            <w:webHidden/>
          </w:rPr>
          <w:fldChar w:fldCharType="begin"/>
        </w:r>
        <w:r w:rsidR="000B735F">
          <w:rPr>
            <w:noProof/>
            <w:webHidden/>
          </w:rPr>
          <w:instrText xml:space="preserve"> PAGEREF _Toc95768887 \h </w:instrText>
        </w:r>
        <w:r w:rsidR="000B735F">
          <w:rPr>
            <w:noProof/>
            <w:webHidden/>
          </w:rPr>
        </w:r>
        <w:r w:rsidR="000B735F">
          <w:rPr>
            <w:noProof/>
            <w:webHidden/>
          </w:rPr>
          <w:fldChar w:fldCharType="separate"/>
        </w:r>
        <w:r w:rsidR="000B735F">
          <w:rPr>
            <w:noProof/>
            <w:webHidden/>
          </w:rPr>
          <w:t>47</w:t>
        </w:r>
        <w:r w:rsidR="000B735F">
          <w:rPr>
            <w:noProof/>
            <w:webHidden/>
          </w:rPr>
          <w:fldChar w:fldCharType="end"/>
        </w:r>
      </w:hyperlink>
    </w:p>
    <w:p w14:paraId="20F52DE5" w14:textId="1E6FDD8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8" w:history="1">
        <w:r w:rsidR="000B735F" w:rsidRPr="008D6681">
          <w:rPr>
            <w:rStyle w:val="Hyperlink"/>
            <w:i/>
            <w:noProof/>
          </w:rPr>
          <w:t>Bảng 4</w:t>
        </w:r>
        <w:r w:rsidR="000B735F" w:rsidRPr="008D6681">
          <w:rPr>
            <w:rStyle w:val="Hyperlink"/>
            <w:i/>
            <w:noProof/>
          </w:rPr>
          <w:noBreakHyphen/>
          <w:t>2: Scene</w:t>
        </w:r>
        <w:r w:rsidR="000B735F">
          <w:rPr>
            <w:noProof/>
            <w:webHidden/>
          </w:rPr>
          <w:tab/>
        </w:r>
        <w:r w:rsidR="000B735F">
          <w:rPr>
            <w:noProof/>
            <w:webHidden/>
          </w:rPr>
          <w:fldChar w:fldCharType="begin"/>
        </w:r>
        <w:r w:rsidR="000B735F">
          <w:rPr>
            <w:noProof/>
            <w:webHidden/>
          </w:rPr>
          <w:instrText xml:space="preserve"> PAGEREF _Toc95768888 \h </w:instrText>
        </w:r>
        <w:r w:rsidR="000B735F">
          <w:rPr>
            <w:noProof/>
            <w:webHidden/>
          </w:rPr>
        </w:r>
        <w:r w:rsidR="000B735F">
          <w:rPr>
            <w:noProof/>
            <w:webHidden/>
          </w:rPr>
          <w:fldChar w:fldCharType="separate"/>
        </w:r>
        <w:r w:rsidR="000B735F">
          <w:rPr>
            <w:noProof/>
            <w:webHidden/>
          </w:rPr>
          <w:t>47</w:t>
        </w:r>
        <w:r w:rsidR="000B735F">
          <w:rPr>
            <w:noProof/>
            <w:webHidden/>
          </w:rPr>
          <w:fldChar w:fldCharType="end"/>
        </w:r>
      </w:hyperlink>
    </w:p>
    <w:p w14:paraId="78EE671B" w14:textId="5A5812D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89" w:history="1">
        <w:r w:rsidR="000B735F" w:rsidRPr="008D6681">
          <w:rPr>
            <w:rStyle w:val="Hyperlink"/>
            <w:i/>
            <w:noProof/>
          </w:rPr>
          <w:t>Bảng 4</w:t>
        </w:r>
        <w:r w:rsidR="000B735F" w:rsidRPr="008D6681">
          <w:rPr>
            <w:rStyle w:val="Hyperlink"/>
            <w:i/>
            <w:noProof/>
          </w:rPr>
          <w:noBreakHyphen/>
          <w:t>3: Biểu đồ User Case</w:t>
        </w:r>
        <w:r w:rsidR="000B735F">
          <w:rPr>
            <w:noProof/>
            <w:webHidden/>
          </w:rPr>
          <w:tab/>
        </w:r>
        <w:r w:rsidR="000B735F">
          <w:rPr>
            <w:noProof/>
            <w:webHidden/>
          </w:rPr>
          <w:fldChar w:fldCharType="begin"/>
        </w:r>
        <w:r w:rsidR="000B735F">
          <w:rPr>
            <w:noProof/>
            <w:webHidden/>
          </w:rPr>
          <w:instrText xml:space="preserve"> PAGEREF _Toc95768889 \h </w:instrText>
        </w:r>
        <w:r w:rsidR="000B735F">
          <w:rPr>
            <w:noProof/>
            <w:webHidden/>
          </w:rPr>
        </w:r>
        <w:r w:rsidR="000B735F">
          <w:rPr>
            <w:noProof/>
            <w:webHidden/>
          </w:rPr>
          <w:fldChar w:fldCharType="separate"/>
        </w:r>
        <w:r w:rsidR="000B735F">
          <w:rPr>
            <w:noProof/>
            <w:webHidden/>
          </w:rPr>
          <w:t>48</w:t>
        </w:r>
        <w:r w:rsidR="000B735F">
          <w:rPr>
            <w:noProof/>
            <w:webHidden/>
          </w:rPr>
          <w:fldChar w:fldCharType="end"/>
        </w:r>
      </w:hyperlink>
    </w:p>
    <w:p w14:paraId="6CF66A7F" w14:textId="3B9B094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0" w:history="1">
        <w:r w:rsidR="000B735F" w:rsidRPr="008D6681">
          <w:rPr>
            <w:rStyle w:val="Hyperlink"/>
            <w:i/>
            <w:noProof/>
          </w:rPr>
          <w:t>Bảng 4</w:t>
        </w:r>
        <w:r w:rsidR="000B735F" w:rsidRPr="008D6681">
          <w:rPr>
            <w:rStyle w:val="Hyperlink"/>
            <w:i/>
            <w:noProof/>
          </w:rPr>
          <w:noBreakHyphen/>
          <w:t>4: Đặc tả User Case vào trò chơi</w:t>
        </w:r>
        <w:r w:rsidR="000B735F">
          <w:rPr>
            <w:noProof/>
            <w:webHidden/>
          </w:rPr>
          <w:tab/>
        </w:r>
        <w:r w:rsidR="000B735F">
          <w:rPr>
            <w:noProof/>
            <w:webHidden/>
          </w:rPr>
          <w:fldChar w:fldCharType="begin"/>
        </w:r>
        <w:r w:rsidR="000B735F">
          <w:rPr>
            <w:noProof/>
            <w:webHidden/>
          </w:rPr>
          <w:instrText xml:space="preserve"> PAGEREF _Toc95768890 \h </w:instrText>
        </w:r>
        <w:r w:rsidR="000B735F">
          <w:rPr>
            <w:noProof/>
            <w:webHidden/>
          </w:rPr>
        </w:r>
        <w:r w:rsidR="000B735F">
          <w:rPr>
            <w:noProof/>
            <w:webHidden/>
          </w:rPr>
          <w:fldChar w:fldCharType="separate"/>
        </w:r>
        <w:r w:rsidR="000B735F">
          <w:rPr>
            <w:noProof/>
            <w:webHidden/>
          </w:rPr>
          <w:t>49</w:t>
        </w:r>
        <w:r w:rsidR="000B735F">
          <w:rPr>
            <w:noProof/>
            <w:webHidden/>
          </w:rPr>
          <w:fldChar w:fldCharType="end"/>
        </w:r>
      </w:hyperlink>
    </w:p>
    <w:p w14:paraId="4460755C" w14:textId="40677A7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1" w:history="1">
        <w:r w:rsidR="000B735F" w:rsidRPr="008D6681">
          <w:rPr>
            <w:rStyle w:val="Hyperlink"/>
            <w:i/>
            <w:noProof/>
          </w:rPr>
          <w:t>Bảng 4</w:t>
        </w:r>
        <w:r w:rsidR="000B735F" w:rsidRPr="008D6681">
          <w:rPr>
            <w:rStyle w:val="Hyperlink"/>
            <w:i/>
            <w:noProof/>
          </w:rPr>
          <w:noBreakHyphen/>
          <w:t>5: Đặc tả User Case thiết lập tùy chọn</w:t>
        </w:r>
        <w:r w:rsidR="000B735F">
          <w:rPr>
            <w:noProof/>
            <w:webHidden/>
          </w:rPr>
          <w:tab/>
        </w:r>
        <w:r w:rsidR="000B735F">
          <w:rPr>
            <w:noProof/>
            <w:webHidden/>
          </w:rPr>
          <w:fldChar w:fldCharType="begin"/>
        </w:r>
        <w:r w:rsidR="000B735F">
          <w:rPr>
            <w:noProof/>
            <w:webHidden/>
          </w:rPr>
          <w:instrText xml:space="preserve"> PAGEREF _Toc95768891 \h </w:instrText>
        </w:r>
        <w:r w:rsidR="000B735F">
          <w:rPr>
            <w:noProof/>
            <w:webHidden/>
          </w:rPr>
        </w:r>
        <w:r w:rsidR="000B735F">
          <w:rPr>
            <w:noProof/>
            <w:webHidden/>
          </w:rPr>
          <w:fldChar w:fldCharType="separate"/>
        </w:r>
        <w:r w:rsidR="000B735F">
          <w:rPr>
            <w:noProof/>
            <w:webHidden/>
          </w:rPr>
          <w:t>49</w:t>
        </w:r>
        <w:r w:rsidR="000B735F">
          <w:rPr>
            <w:noProof/>
            <w:webHidden/>
          </w:rPr>
          <w:fldChar w:fldCharType="end"/>
        </w:r>
      </w:hyperlink>
    </w:p>
    <w:p w14:paraId="43832190" w14:textId="07F18F7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2" w:history="1">
        <w:r w:rsidR="000B735F" w:rsidRPr="008D6681">
          <w:rPr>
            <w:rStyle w:val="Hyperlink"/>
            <w:i/>
            <w:noProof/>
          </w:rPr>
          <w:t>Bảng 4</w:t>
        </w:r>
        <w:r w:rsidR="000B735F" w:rsidRPr="008D6681">
          <w:rPr>
            <w:rStyle w:val="Hyperlink"/>
            <w:i/>
            <w:noProof/>
          </w:rPr>
          <w:noBreakHyphen/>
          <w:t>6: Đặc tả User Case di chuyển xe tăng</w:t>
        </w:r>
        <w:r w:rsidR="000B735F">
          <w:rPr>
            <w:noProof/>
            <w:webHidden/>
          </w:rPr>
          <w:tab/>
        </w:r>
        <w:r w:rsidR="000B735F">
          <w:rPr>
            <w:noProof/>
            <w:webHidden/>
          </w:rPr>
          <w:fldChar w:fldCharType="begin"/>
        </w:r>
        <w:r w:rsidR="000B735F">
          <w:rPr>
            <w:noProof/>
            <w:webHidden/>
          </w:rPr>
          <w:instrText xml:space="preserve"> PAGEREF _Toc95768892 \h </w:instrText>
        </w:r>
        <w:r w:rsidR="000B735F">
          <w:rPr>
            <w:noProof/>
            <w:webHidden/>
          </w:rPr>
        </w:r>
        <w:r w:rsidR="000B735F">
          <w:rPr>
            <w:noProof/>
            <w:webHidden/>
          </w:rPr>
          <w:fldChar w:fldCharType="separate"/>
        </w:r>
        <w:r w:rsidR="000B735F">
          <w:rPr>
            <w:noProof/>
            <w:webHidden/>
          </w:rPr>
          <w:t>50</w:t>
        </w:r>
        <w:r w:rsidR="000B735F">
          <w:rPr>
            <w:noProof/>
            <w:webHidden/>
          </w:rPr>
          <w:fldChar w:fldCharType="end"/>
        </w:r>
      </w:hyperlink>
    </w:p>
    <w:p w14:paraId="18AB74AC" w14:textId="3C12C8A1"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3" w:history="1">
        <w:r w:rsidR="000B735F" w:rsidRPr="008D6681">
          <w:rPr>
            <w:rStyle w:val="Hyperlink"/>
            <w:i/>
            <w:noProof/>
          </w:rPr>
          <w:t>Bảng 4</w:t>
        </w:r>
        <w:r w:rsidR="000B735F" w:rsidRPr="008D6681">
          <w:rPr>
            <w:rStyle w:val="Hyperlink"/>
            <w:i/>
            <w:noProof/>
          </w:rPr>
          <w:noBreakHyphen/>
          <w:t>7: Đặc tả User Case phát sinh bản đồ</w:t>
        </w:r>
        <w:r w:rsidR="000B735F">
          <w:rPr>
            <w:noProof/>
            <w:webHidden/>
          </w:rPr>
          <w:tab/>
        </w:r>
        <w:r w:rsidR="000B735F">
          <w:rPr>
            <w:noProof/>
            <w:webHidden/>
          </w:rPr>
          <w:fldChar w:fldCharType="begin"/>
        </w:r>
        <w:r w:rsidR="000B735F">
          <w:rPr>
            <w:noProof/>
            <w:webHidden/>
          </w:rPr>
          <w:instrText xml:space="preserve"> PAGEREF _Toc95768893 \h </w:instrText>
        </w:r>
        <w:r w:rsidR="000B735F">
          <w:rPr>
            <w:noProof/>
            <w:webHidden/>
          </w:rPr>
        </w:r>
        <w:r w:rsidR="000B735F">
          <w:rPr>
            <w:noProof/>
            <w:webHidden/>
          </w:rPr>
          <w:fldChar w:fldCharType="separate"/>
        </w:r>
        <w:r w:rsidR="000B735F">
          <w:rPr>
            <w:noProof/>
            <w:webHidden/>
          </w:rPr>
          <w:t>50</w:t>
        </w:r>
        <w:r w:rsidR="000B735F">
          <w:rPr>
            <w:noProof/>
            <w:webHidden/>
          </w:rPr>
          <w:fldChar w:fldCharType="end"/>
        </w:r>
      </w:hyperlink>
    </w:p>
    <w:p w14:paraId="04A7986B" w14:textId="05418FFE"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4" w:history="1">
        <w:r w:rsidR="000B735F" w:rsidRPr="008D6681">
          <w:rPr>
            <w:rStyle w:val="Hyperlink"/>
            <w:i/>
            <w:noProof/>
          </w:rPr>
          <w:t>Bảng 4</w:t>
        </w:r>
        <w:r w:rsidR="000B735F" w:rsidRPr="008D6681">
          <w:rPr>
            <w:rStyle w:val="Hyperlink"/>
            <w:i/>
            <w:noProof/>
          </w:rPr>
          <w:noBreakHyphen/>
          <w:t>8: Đặc tả User Case Minigame</w:t>
        </w:r>
        <w:r w:rsidR="000B735F">
          <w:rPr>
            <w:noProof/>
            <w:webHidden/>
          </w:rPr>
          <w:tab/>
        </w:r>
        <w:r w:rsidR="000B735F">
          <w:rPr>
            <w:noProof/>
            <w:webHidden/>
          </w:rPr>
          <w:fldChar w:fldCharType="begin"/>
        </w:r>
        <w:r w:rsidR="000B735F">
          <w:rPr>
            <w:noProof/>
            <w:webHidden/>
          </w:rPr>
          <w:instrText xml:space="preserve"> PAGEREF _Toc95768894 \h </w:instrText>
        </w:r>
        <w:r w:rsidR="000B735F">
          <w:rPr>
            <w:noProof/>
            <w:webHidden/>
          </w:rPr>
        </w:r>
        <w:r w:rsidR="000B735F">
          <w:rPr>
            <w:noProof/>
            <w:webHidden/>
          </w:rPr>
          <w:fldChar w:fldCharType="separate"/>
        </w:r>
        <w:r w:rsidR="000B735F">
          <w:rPr>
            <w:noProof/>
            <w:webHidden/>
          </w:rPr>
          <w:t>51</w:t>
        </w:r>
        <w:r w:rsidR="000B735F">
          <w:rPr>
            <w:noProof/>
            <w:webHidden/>
          </w:rPr>
          <w:fldChar w:fldCharType="end"/>
        </w:r>
      </w:hyperlink>
    </w:p>
    <w:p w14:paraId="2C8F019C" w14:textId="1377C5EF"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5" w:history="1">
        <w:r w:rsidR="000B735F" w:rsidRPr="008D6681">
          <w:rPr>
            <w:rStyle w:val="Hyperlink"/>
            <w:i/>
            <w:noProof/>
          </w:rPr>
          <w:t>Bảng 4</w:t>
        </w:r>
        <w:r w:rsidR="000B735F" w:rsidRPr="008D6681">
          <w:rPr>
            <w:rStyle w:val="Hyperlink"/>
            <w:i/>
            <w:noProof/>
          </w:rPr>
          <w:noBreakHyphen/>
          <w:t>9: Biểu đồ hoạt động vào trò chơi</w:t>
        </w:r>
        <w:r w:rsidR="000B735F">
          <w:rPr>
            <w:noProof/>
            <w:webHidden/>
          </w:rPr>
          <w:tab/>
        </w:r>
        <w:r w:rsidR="000B735F">
          <w:rPr>
            <w:noProof/>
            <w:webHidden/>
          </w:rPr>
          <w:fldChar w:fldCharType="begin"/>
        </w:r>
        <w:r w:rsidR="000B735F">
          <w:rPr>
            <w:noProof/>
            <w:webHidden/>
          </w:rPr>
          <w:instrText xml:space="preserve"> PAGEREF _Toc95768895 \h </w:instrText>
        </w:r>
        <w:r w:rsidR="000B735F">
          <w:rPr>
            <w:noProof/>
            <w:webHidden/>
          </w:rPr>
        </w:r>
        <w:r w:rsidR="000B735F">
          <w:rPr>
            <w:noProof/>
            <w:webHidden/>
          </w:rPr>
          <w:fldChar w:fldCharType="separate"/>
        </w:r>
        <w:r w:rsidR="000B735F">
          <w:rPr>
            <w:noProof/>
            <w:webHidden/>
          </w:rPr>
          <w:t>51</w:t>
        </w:r>
        <w:r w:rsidR="000B735F">
          <w:rPr>
            <w:noProof/>
            <w:webHidden/>
          </w:rPr>
          <w:fldChar w:fldCharType="end"/>
        </w:r>
      </w:hyperlink>
    </w:p>
    <w:p w14:paraId="053D951E" w14:textId="5AE1074B"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6" w:history="1">
        <w:r w:rsidR="000B735F" w:rsidRPr="008D6681">
          <w:rPr>
            <w:rStyle w:val="Hyperlink"/>
            <w:i/>
            <w:noProof/>
          </w:rPr>
          <w:t>Bảng 4</w:t>
        </w:r>
        <w:r w:rsidR="000B735F" w:rsidRPr="008D6681">
          <w:rPr>
            <w:rStyle w:val="Hyperlink"/>
            <w:i/>
            <w:noProof/>
          </w:rPr>
          <w:noBreakHyphen/>
          <w:t>10: Biểu đồ hoạt động di chuyển xe tăng</w:t>
        </w:r>
        <w:r w:rsidR="000B735F">
          <w:rPr>
            <w:noProof/>
            <w:webHidden/>
          </w:rPr>
          <w:tab/>
        </w:r>
        <w:r w:rsidR="000B735F">
          <w:rPr>
            <w:noProof/>
            <w:webHidden/>
          </w:rPr>
          <w:fldChar w:fldCharType="begin"/>
        </w:r>
        <w:r w:rsidR="000B735F">
          <w:rPr>
            <w:noProof/>
            <w:webHidden/>
          </w:rPr>
          <w:instrText xml:space="preserve"> PAGEREF _Toc95768896 \h </w:instrText>
        </w:r>
        <w:r w:rsidR="000B735F">
          <w:rPr>
            <w:noProof/>
            <w:webHidden/>
          </w:rPr>
        </w:r>
        <w:r w:rsidR="000B735F">
          <w:rPr>
            <w:noProof/>
            <w:webHidden/>
          </w:rPr>
          <w:fldChar w:fldCharType="separate"/>
        </w:r>
        <w:r w:rsidR="000B735F">
          <w:rPr>
            <w:noProof/>
            <w:webHidden/>
          </w:rPr>
          <w:t>52</w:t>
        </w:r>
        <w:r w:rsidR="000B735F">
          <w:rPr>
            <w:noProof/>
            <w:webHidden/>
          </w:rPr>
          <w:fldChar w:fldCharType="end"/>
        </w:r>
      </w:hyperlink>
    </w:p>
    <w:p w14:paraId="268E5267" w14:textId="0161242A"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7" w:history="1">
        <w:r w:rsidR="000B735F" w:rsidRPr="008D6681">
          <w:rPr>
            <w:rStyle w:val="Hyperlink"/>
            <w:i/>
            <w:noProof/>
          </w:rPr>
          <w:t>Bảng 4</w:t>
        </w:r>
        <w:r w:rsidR="000B735F" w:rsidRPr="008D6681">
          <w:rPr>
            <w:rStyle w:val="Hyperlink"/>
            <w:i/>
            <w:noProof/>
          </w:rPr>
          <w:noBreakHyphen/>
          <w:t>11: Biểu đồ hoạt động bắn đạn</w:t>
        </w:r>
        <w:r w:rsidR="000B735F">
          <w:rPr>
            <w:noProof/>
            <w:webHidden/>
          </w:rPr>
          <w:tab/>
        </w:r>
        <w:r w:rsidR="000B735F">
          <w:rPr>
            <w:noProof/>
            <w:webHidden/>
          </w:rPr>
          <w:fldChar w:fldCharType="begin"/>
        </w:r>
        <w:r w:rsidR="000B735F">
          <w:rPr>
            <w:noProof/>
            <w:webHidden/>
          </w:rPr>
          <w:instrText xml:space="preserve"> PAGEREF _Toc95768897 \h </w:instrText>
        </w:r>
        <w:r w:rsidR="000B735F">
          <w:rPr>
            <w:noProof/>
            <w:webHidden/>
          </w:rPr>
        </w:r>
        <w:r w:rsidR="000B735F">
          <w:rPr>
            <w:noProof/>
            <w:webHidden/>
          </w:rPr>
          <w:fldChar w:fldCharType="separate"/>
        </w:r>
        <w:r w:rsidR="000B735F">
          <w:rPr>
            <w:noProof/>
            <w:webHidden/>
          </w:rPr>
          <w:t>52</w:t>
        </w:r>
        <w:r w:rsidR="000B735F">
          <w:rPr>
            <w:noProof/>
            <w:webHidden/>
          </w:rPr>
          <w:fldChar w:fldCharType="end"/>
        </w:r>
      </w:hyperlink>
    </w:p>
    <w:p w14:paraId="3CFBFD3B" w14:textId="25D16071"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8" w:history="1">
        <w:r w:rsidR="000B735F" w:rsidRPr="008D6681">
          <w:rPr>
            <w:rStyle w:val="Hyperlink"/>
            <w:i/>
            <w:noProof/>
          </w:rPr>
          <w:t>Bảng 4</w:t>
        </w:r>
        <w:r w:rsidR="000B735F" w:rsidRPr="008D6681">
          <w:rPr>
            <w:rStyle w:val="Hyperlink"/>
            <w:i/>
            <w:noProof/>
          </w:rPr>
          <w:noBreakHyphen/>
          <w:t>12: Biểu đồ hoạt động thiết lập tùy chọn</w:t>
        </w:r>
        <w:r w:rsidR="000B735F">
          <w:rPr>
            <w:noProof/>
            <w:webHidden/>
          </w:rPr>
          <w:tab/>
        </w:r>
        <w:r w:rsidR="000B735F">
          <w:rPr>
            <w:noProof/>
            <w:webHidden/>
          </w:rPr>
          <w:fldChar w:fldCharType="begin"/>
        </w:r>
        <w:r w:rsidR="000B735F">
          <w:rPr>
            <w:noProof/>
            <w:webHidden/>
          </w:rPr>
          <w:instrText xml:space="preserve"> PAGEREF _Toc95768898 \h </w:instrText>
        </w:r>
        <w:r w:rsidR="000B735F">
          <w:rPr>
            <w:noProof/>
            <w:webHidden/>
          </w:rPr>
        </w:r>
        <w:r w:rsidR="000B735F">
          <w:rPr>
            <w:noProof/>
            <w:webHidden/>
          </w:rPr>
          <w:fldChar w:fldCharType="separate"/>
        </w:r>
        <w:r w:rsidR="000B735F">
          <w:rPr>
            <w:noProof/>
            <w:webHidden/>
          </w:rPr>
          <w:t>53</w:t>
        </w:r>
        <w:r w:rsidR="000B735F">
          <w:rPr>
            <w:noProof/>
            <w:webHidden/>
          </w:rPr>
          <w:fldChar w:fldCharType="end"/>
        </w:r>
      </w:hyperlink>
    </w:p>
    <w:p w14:paraId="2A2E82AC" w14:textId="56781CA9"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899" w:history="1">
        <w:r w:rsidR="000B735F" w:rsidRPr="008D6681">
          <w:rPr>
            <w:rStyle w:val="Hyperlink"/>
            <w:i/>
            <w:noProof/>
          </w:rPr>
          <w:t>Bảng 4</w:t>
        </w:r>
        <w:r w:rsidR="000B735F" w:rsidRPr="008D6681">
          <w:rPr>
            <w:rStyle w:val="Hyperlink"/>
            <w:i/>
            <w:noProof/>
          </w:rPr>
          <w:noBreakHyphen/>
          <w:t>13: Biểu đồ tuần tự bắt đầu trò chơi</w:t>
        </w:r>
        <w:r w:rsidR="000B735F">
          <w:rPr>
            <w:noProof/>
            <w:webHidden/>
          </w:rPr>
          <w:tab/>
        </w:r>
        <w:r w:rsidR="000B735F">
          <w:rPr>
            <w:noProof/>
            <w:webHidden/>
          </w:rPr>
          <w:fldChar w:fldCharType="begin"/>
        </w:r>
        <w:r w:rsidR="000B735F">
          <w:rPr>
            <w:noProof/>
            <w:webHidden/>
          </w:rPr>
          <w:instrText xml:space="preserve"> PAGEREF _Toc95768899 \h </w:instrText>
        </w:r>
        <w:r w:rsidR="000B735F">
          <w:rPr>
            <w:noProof/>
            <w:webHidden/>
          </w:rPr>
        </w:r>
        <w:r w:rsidR="000B735F">
          <w:rPr>
            <w:noProof/>
            <w:webHidden/>
          </w:rPr>
          <w:fldChar w:fldCharType="separate"/>
        </w:r>
        <w:r w:rsidR="000B735F">
          <w:rPr>
            <w:noProof/>
            <w:webHidden/>
          </w:rPr>
          <w:t>53</w:t>
        </w:r>
        <w:r w:rsidR="000B735F">
          <w:rPr>
            <w:noProof/>
            <w:webHidden/>
          </w:rPr>
          <w:fldChar w:fldCharType="end"/>
        </w:r>
      </w:hyperlink>
    </w:p>
    <w:p w14:paraId="5557C9D7" w14:textId="0E5D6DD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0" w:history="1">
        <w:r w:rsidR="000B735F" w:rsidRPr="008D6681">
          <w:rPr>
            <w:rStyle w:val="Hyperlink"/>
            <w:i/>
            <w:noProof/>
          </w:rPr>
          <w:t>Bảng 4</w:t>
        </w:r>
        <w:r w:rsidR="000B735F" w:rsidRPr="008D6681">
          <w:rPr>
            <w:rStyle w:val="Hyperlink"/>
            <w:i/>
            <w:noProof/>
          </w:rPr>
          <w:noBreakHyphen/>
          <w:t>14: Biểu đồ tuần tự điều khiển xe</w:t>
        </w:r>
        <w:r w:rsidR="000B735F">
          <w:rPr>
            <w:noProof/>
            <w:webHidden/>
          </w:rPr>
          <w:tab/>
        </w:r>
        <w:r w:rsidR="000B735F">
          <w:rPr>
            <w:noProof/>
            <w:webHidden/>
          </w:rPr>
          <w:fldChar w:fldCharType="begin"/>
        </w:r>
        <w:r w:rsidR="000B735F">
          <w:rPr>
            <w:noProof/>
            <w:webHidden/>
          </w:rPr>
          <w:instrText xml:space="preserve"> PAGEREF _Toc95768900 \h </w:instrText>
        </w:r>
        <w:r w:rsidR="000B735F">
          <w:rPr>
            <w:noProof/>
            <w:webHidden/>
          </w:rPr>
        </w:r>
        <w:r w:rsidR="000B735F">
          <w:rPr>
            <w:noProof/>
            <w:webHidden/>
          </w:rPr>
          <w:fldChar w:fldCharType="separate"/>
        </w:r>
        <w:r w:rsidR="000B735F">
          <w:rPr>
            <w:noProof/>
            <w:webHidden/>
          </w:rPr>
          <w:t>54</w:t>
        </w:r>
        <w:r w:rsidR="000B735F">
          <w:rPr>
            <w:noProof/>
            <w:webHidden/>
          </w:rPr>
          <w:fldChar w:fldCharType="end"/>
        </w:r>
      </w:hyperlink>
    </w:p>
    <w:p w14:paraId="23E71047" w14:textId="43FCB877"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1" w:history="1">
        <w:r w:rsidR="000B735F" w:rsidRPr="008D6681">
          <w:rPr>
            <w:rStyle w:val="Hyperlink"/>
            <w:i/>
            <w:noProof/>
          </w:rPr>
          <w:t>Bảng 4</w:t>
        </w:r>
        <w:r w:rsidR="000B735F" w:rsidRPr="008D6681">
          <w:rPr>
            <w:rStyle w:val="Hyperlink"/>
            <w:i/>
            <w:noProof/>
          </w:rPr>
          <w:noBreakHyphen/>
          <w:t>15: Biểu đồ tuần tự thiết lập tùy chọn</w:t>
        </w:r>
        <w:r w:rsidR="000B735F">
          <w:rPr>
            <w:noProof/>
            <w:webHidden/>
          </w:rPr>
          <w:tab/>
        </w:r>
        <w:r w:rsidR="000B735F">
          <w:rPr>
            <w:noProof/>
            <w:webHidden/>
          </w:rPr>
          <w:fldChar w:fldCharType="begin"/>
        </w:r>
        <w:r w:rsidR="000B735F">
          <w:rPr>
            <w:noProof/>
            <w:webHidden/>
          </w:rPr>
          <w:instrText xml:space="preserve"> PAGEREF _Toc95768901 \h </w:instrText>
        </w:r>
        <w:r w:rsidR="000B735F">
          <w:rPr>
            <w:noProof/>
            <w:webHidden/>
          </w:rPr>
        </w:r>
        <w:r w:rsidR="000B735F">
          <w:rPr>
            <w:noProof/>
            <w:webHidden/>
          </w:rPr>
          <w:fldChar w:fldCharType="separate"/>
        </w:r>
        <w:r w:rsidR="000B735F">
          <w:rPr>
            <w:noProof/>
            <w:webHidden/>
          </w:rPr>
          <w:t>55</w:t>
        </w:r>
        <w:r w:rsidR="000B735F">
          <w:rPr>
            <w:noProof/>
            <w:webHidden/>
          </w:rPr>
          <w:fldChar w:fldCharType="end"/>
        </w:r>
      </w:hyperlink>
    </w:p>
    <w:p w14:paraId="72683F18" w14:textId="6ECB37D8"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2" w:history="1">
        <w:r w:rsidR="000B735F" w:rsidRPr="008D6681">
          <w:rPr>
            <w:rStyle w:val="Hyperlink"/>
            <w:i/>
            <w:noProof/>
          </w:rPr>
          <w:t>Bảng 4</w:t>
        </w:r>
        <w:r w:rsidR="000B735F" w:rsidRPr="008D6681">
          <w:rPr>
            <w:rStyle w:val="Hyperlink"/>
            <w:i/>
            <w:noProof/>
          </w:rPr>
          <w:noBreakHyphen/>
          <w:t>16: Biểu đồ trạng thái nhân vật</w:t>
        </w:r>
        <w:r w:rsidR="000B735F">
          <w:rPr>
            <w:noProof/>
            <w:webHidden/>
          </w:rPr>
          <w:tab/>
        </w:r>
        <w:r w:rsidR="000B735F">
          <w:rPr>
            <w:noProof/>
            <w:webHidden/>
          </w:rPr>
          <w:fldChar w:fldCharType="begin"/>
        </w:r>
        <w:r w:rsidR="000B735F">
          <w:rPr>
            <w:noProof/>
            <w:webHidden/>
          </w:rPr>
          <w:instrText xml:space="preserve"> PAGEREF _Toc95768902 \h </w:instrText>
        </w:r>
        <w:r w:rsidR="000B735F">
          <w:rPr>
            <w:noProof/>
            <w:webHidden/>
          </w:rPr>
        </w:r>
        <w:r w:rsidR="000B735F">
          <w:rPr>
            <w:noProof/>
            <w:webHidden/>
          </w:rPr>
          <w:fldChar w:fldCharType="separate"/>
        </w:r>
        <w:r w:rsidR="000B735F">
          <w:rPr>
            <w:noProof/>
            <w:webHidden/>
          </w:rPr>
          <w:t>56</w:t>
        </w:r>
        <w:r w:rsidR="000B735F">
          <w:rPr>
            <w:noProof/>
            <w:webHidden/>
          </w:rPr>
          <w:fldChar w:fldCharType="end"/>
        </w:r>
      </w:hyperlink>
    </w:p>
    <w:p w14:paraId="24496A9D" w14:textId="3B70D060"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3" w:history="1">
        <w:r w:rsidR="000B735F" w:rsidRPr="008D6681">
          <w:rPr>
            <w:rStyle w:val="Hyperlink"/>
            <w:i/>
            <w:noProof/>
          </w:rPr>
          <w:t>Bảng 4</w:t>
        </w:r>
        <w:r w:rsidR="000B735F" w:rsidRPr="008D6681">
          <w:rPr>
            <w:rStyle w:val="Hyperlink"/>
            <w:i/>
            <w:noProof/>
          </w:rPr>
          <w:noBreakHyphen/>
          <w:t>17: Biểu đồ trạng thái phòng chơi</w:t>
        </w:r>
        <w:r w:rsidR="000B735F">
          <w:rPr>
            <w:noProof/>
            <w:webHidden/>
          </w:rPr>
          <w:tab/>
        </w:r>
        <w:r w:rsidR="000B735F">
          <w:rPr>
            <w:noProof/>
            <w:webHidden/>
          </w:rPr>
          <w:fldChar w:fldCharType="begin"/>
        </w:r>
        <w:r w:rsidR="000B735F">
          <w:rPr>
            <w:noProof/>
            <w:webHidden/>
          </w:rPr>
          <w:instrText xml:space="preserve"> PAGEREF _Toc95768903 \h </w:instrText>
        </w:r>
        <w:r w:rsidR="000B735F">
          <w:rPr>
            <w:noProof/>
            <w:webHidden/>
          </w:rPr>
        </w:r>
        <w:r w:rsidR="000B735F">
          <w:rPr>
            <w:noProof/>
            <w:webHidden/>
          </w:rPr>
          <w:fldChar w:fldCharType="separate"/>
        </w:r>
        <w:r w:rsidR="000B735F">
          <w:rPr>
            <w:noProof/>
            <w:webHidden/>
          </w:rPr>
          <w:t>56</w:t>
        </w:r>
        <w:r w:rsidR="000B735F">
          <w:rPr>
            <w:noProof/>
            <w:webHidden/>
          </w:rPr>
          <w:fldChar w:fldCharType="end"/>
        </w:r>
      </w:hyperlink>
    </w:p>
    <w:p w14:paraId="2F8BDC48" w14:textId="52512E36"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4" w:history="1">
        <w:r w:rsidR="000B735F" w:rsidRPr="008D6681">
          <w:rPr>
            <w:rStyle w:val="Hyperlink"/>
            <w:i/>
            <w:noProof/>
          </w:rPr>
          <w:t>Bảng 4</w:t>
        </w:r>
        <w:r w:rsidR="000B735F" w:rsidRPr="008D6681">
          <w:rPr>
            <w:rStyle w:val="Hyperlink"/>
            <w:i/>
            <w:noProof/>
          </w:rPr>
          <w:noBreakHyphen/>
          <w:t>18: Biểu đồ trạng thái minigame</w:t>
        </w:r>
        <w:r w:rsidR="000B735F">
          <w:rPr>
            <w:noProof/>
            <w:webHidden/>
          </w:rPr>
          <w:tab/>
        </w:r>
        <w:r w:rsidR="000B735F">
          <w:rPr>
            <w:noProof/>
            <w:webHidden/>
          </w:rPr>
          <w:fldChar w:fldCharType="begin"/>
        </w:r>
        <w:r w:rsidR="000B735F">
          <w:rPr>
            <w:noProof/>
            <w:webHidden/>
          </w:rPr>
          <w:instrText xml:space="preserve"> PAGEREF _Toc95768904 \h </w:instrText>
        </w:r>
        <w:r w:rsidR="000B735F">
          <w:rPr>
            <w:noProof/>
            <w:webHidden/>
          </w:rPr>
        </w:r>
        <w:r w:rsidR="000B735F">
          <w:rPr>
            <w:noProof/>
            <w:webHidden/>
          </w:rPr>
          <w:fldChar w:fldCharType="separate"/>
        </w:r>
        <w:r w:rsidR="000B735F">
          <w:rPr>
            <w:noProof/>
            <w:webHidden/>
          </w:rPr>
          <w:t>57</w:t>
        </w:r>
        <w:r w:rsidR="000B735F">
          <w:rPr>
            <w:noProof/>
            <w:webHidden/>
          </w:rPr>
          <w:fldChar w:fldCharType="end"/>
        </w:r>
      </w:hyperlink>
    </w:p>
    <w:p w14:paraId="238E886E" w14:textId="00F56E8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5" w:history="1">
        <w:r w:rsidR="000B735F" w:rsidRPr="008D6681">
          <w:rPr>
            <w:rStyle w:val="Hyperlink"/>
            <w:i/>
            <w:noProof/>
          </w:rPr>
          <w:t>Bảng 4</w:t>
        </w:r>
        <w:r w:rsidR="000B735F" w:rsidRPr="008D6681">
          <w:rPr>
            <w:rStyle w:val="Hyperlink"/>
            <w:i/>
            <w:noProof/>
          </w:rPr>
          <w:noBreakHyphen/>
          <w:t>19: Biểu đồ thành phần</w:t>
        </w:r>
        <w:r w:rsidR="000B735F">
          <w:rPr>
            <w:noProof/>
            <w:webHidden/>
          </w:rPr>
          <w:tab/>
        </w:r>
        <w:r w:rsidR="000B735F">
          <w:rPr>
            <w:noProof/>
            <w:webHidden/>
          </w:rPr>
          <w:fldChar w:fldCharType="begin"/>
        </w:r>
        <w:r w:rsidR="000B735F">
          <w:rPr>
            <w:noProof/>
            <w:webHidden/>
          </w:rPr>
          <w:instrText xml:space="preserve"> PAGEREF _Toc95768905 \h </w:instrText>
        </w:r>
        <w:r w:rsidR="000B735F">
          <w:rPr>
            <w:noProof/>
            <w:webHidden/>
          </w:rPr>
        </w:r>
        <w:r w:rsidR="000B735F">
          <w:rPr>
            <w:noProof/>
            <w:webHidden/>
          </w:rPr>
          <w:fldChar w:fldCharType="separate"/>
        </w:r>
        <w:r w:rsidR="000B735F">
          <w:rPr>
            <w:noProof/>
            <w:webHidden/>
          </w:rPr>
          <w:t>57</w:t>
        </w:r>
        <w:r w:rsidR="000B735F">
          <w:rPr>
            <w:noProof/>
            <w:webHidden/>
          </w:rPr>
          <w:fldChar w:fldCharType="end"/>
        </w:r>
      </w:hyperlink>
    </w:p>
    <w:p w14:paraId="2E14A85F" w14:textId="4832AF95"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6" w:history="1">
        <w:r w:rsidR="000B735F" w:rsidRPr="008D6681">
          <w:rPr>
            <w:rStyle w:val="Hyperlink"/>
            <w:i/>
            <w:noProof/>
          </w:rPr>
          <w:t>Bảng 4</w:t>
        </w:r>
        <w:r w:rsidR="000B735F" w:rsidRPr="008D6681">
          <w:rPr>
            <w:rStyle w:val="Hyperlink"/>
            <w:i/>
            <w:noProof/>
          </w:rPr>
          <w:noBreakHyphen/>
          <w:t>20: Biểu đồ triển khai</w:t>
        </w:r>
        <w:r w:rsidR="000B735F">
          <w:rPr>
            <w:noProof/>
            <w:webHidden/>
          </w:rPr>
          <w:tab/>
        </w:r>
        <w:r w:rsidR="000B735F">
          <w:rPr>
            <w:noProof/>
            <w:webHidden/>
          </w:rPr>
          <w:fldChar w:fldCharType="begin"/>
        </w:r>
        <w:r w:rsidR="000B735F">
          <w:rPr>
            <w:noProof/>
            <w:webHidden/>
          </w:rPr>
          <w:instrText xml:space="preserve"> PAGEREF _Toc95768906 \h </w:instrText>
        </w:r>
        <w:r w:rsidR="000B735F">
          <w:rPr>
            <w:noProof/>
            <w:webHidden/>
          </w:rPr>
        </w:r>
        <w:r w:rsidR="000B735F">
          <w:rPr>
            <w:noProof/>
            <w:webHidden/>
          </w:rPr>
          <w:fldChar w:fldCharType="separate"/>
        </w:r>
        <w:r w:rsidR="000B735F">
          <w:rPr>
            <w:noProof/>
            <w:webHidden/>
          </w:rPr>
          <w:t>58</w:t>
        </w:r>
        <w:r w:rsidR="000B735F">
          <w:rPr>
            <w:noProof/>
            <w:webHidden/>
          </w:rPr>
          <w:fldChar w:fldCharType="end"/>
        </w:r>
      </w:hyperlink>
    </w:p>
    <w:p w14:paraId="698C1821" w14:textId="3FA5C193" w:rsidR="000B735F" w:rsidRDefault="0088021C">
      <w:pPr>
        <w:pStyle w:val="TableofFigures"/>
        <w:tabs>
          <w:tab w:val="right" w:leader="dot" w:pos="9347"/>
        </w:tabs>
        <w:rPr>
          <w:rFonts w:asciiTheme="minorHAnsi" w:eastAsiaTheme="minorEastAsia" w:hAnsiTheme="minorHAnsi" w:cstheme="minorBidi"/>
          <w:noProof/>
          <w:kern w:val="0"/>
          <w:sz w:val="22"/>
          <w:szCs w:val="22"/>
        </w:rPr>
      </w:pPr>
      <w:hyperlink w:anchor="_Toc95768907" w:history="1">
        <w:r w:rsidR="000B735F" w:rsidRPr="008D6681">
          <w:rPr>
            <w:rStyle w:val="Hyperlink"/>
            <w:i/>
            <w:noProof/>
          </w:rPr>
          <w:t>Bảng 4</w:t>
        </w:r>
        <w:r w:rsidR="000B735F" w:rsidRPr="008D6681">
          <w:rPr>
            <w:rStyle w:val="Hyperlink"/>
            <w:i/>
            <w:noProof/>
          </w:rPr>
          <w:noBreakHyphen/>
          <w:t>21: Thực nghiệm hoạt động</w:t>
        </w:r>
        <w:r w:rsidR="000B735F">
          <w:rPr>
            <w:noProof/>
            <w:webHidden/>
          </w:rPr>
          <w:tab/>
        </w:r>
        <w:r w:rsidR="000B735F">
          <w:rPr>
            <w:noProof/>
            <w:webHidden/>
          </w:rPr>
          <w:fldChar w:fldCharType="begin"/>
        </w:r>
        <w:r w:rsidR="000B735F">
          <w:rPr>
            <w:noProof/>
            <w:webHidden/>
          </w:rPr>
          <w:instrText xml:space="preserve"> PAGEREF _Toc95768907 \h </w:instrText>
        </w:r>
        <w:r w:rsidR="000B735F">
          <w:rPr>
            <w:noProof/>
            <w:webHidden/>
          </w:rPr>
        </w:r>
        <w:r w:rsidR="000B735F">
          <w:rPr>
            <w:noProof/>
            <w:webHidden/>
          </w:rPr>
          <w:fldChar w:fldCharType="separate"/>
        </w:r>
        <w:r w:rsidR="000B735F">
          <w:rPr>
            <w:noProof/>
            <w:webHidden/>
          </w:rPr>
          <w:t>75</w:t>
        </w:r>
        <w:r w:rsidR="000B735F">
          <w:rPr>
            <w:noProof/>
            <w:webHidden/>
          </w:rPr>
          <w:fldChar w:fldCharType="end"/>
        </w:r>
      </w:hyperlink>
    </w:p>
    <w:p w14:paraId="3387E329" w14:textId="714559AB" w:rsidR="00B33F53" w:rsidRPr="00AA47CF" w:rsidRDefault="008175CC" w:rsidP="00D11BAD">
      <w:r>
        <w:rPr>
          <w:b/>
          <w:bCs/>
          <w:noProof/>
        </w:rPr>
        <w:fldChar w:fldCharType="end"/>
      </w:r>
      <w:r w:rsidR="00F26170" w:rsidRPr="00F26170">
        <w:t xml:space="preserve"> </w:t>
      </w:r>
    </w:p>
    <w:p w14:paraId="7F2263BF" w14:textId="77777777" w:rsidR="004B32F2" w:rsidRDefault="004B32F2" w:rsidP="00AA47CF">
      <w:r>
        <w:br w:type="page"/>
      </w:r>
    </w:p>
    <w:p w14:paraId="29329270" w14:textId="6DE7CD4C" w:rsidR="00EA54B0" w:rsidRDefault="00EA54B0" w:rsidP="00EA54B0">
      <w:pPr>
        <w:pStyle w:val="Heading1unnumbered"/>
      </w:pPr>
      <w:bookmarkStart w:id="5" w:name="_Toc95768770"/>
      <w:r>
        <w:lastRenderedPageBreak/>
        <w:t>TÓM TẮT ĐỀ TÀI</w:t>
      </w:r>
      <w:bookmarkEnd w:id="5"/>
    </w:p>
    <w:p w14:paraId="70BBC1FC" w14:textId="2795EE37" w:rsidR="005869C0" w:rsidRDefault="005869C0" w:rsidP="005869C0">
      <w:pPr>
        <w:ind w:firstLine="720"/>
      </w:pPr>
      <w:r w:rsidRPr="005869C0">
        <w:t xml:space="preserve">Đối với đề tài này nhóm sẽ tạo ra một trò chơi thực tế giải quyết những hạn chế của các thể loại trò chơi </w:t>
      </w:r>
      <w:r w:rsidR="001610A6">
        <w:t xml:space="preserve">tương </w:t>
      </w:r>
      <w:r w:rsidRPr="005869C0">
        <w:t>tự có mặt trước đó trên thị trường. Để hoàn thiện đề tài nhóm phải học làm quen và làm việc với godot engine, ngôn ngữ liên quan là gdscript, các vấn đề liên quan đến làm trò chơi 2D, bài toán kết nối tương thích trong một trò chơi đa người chơi. Để làm trực quan nhất tất cả các quá trình nhóm thực hiện thì bản báo cáo này gồm các chương sau</w:t>
      </w:r>
      <w:r>
        <w:t>:</w:t>
      </w:r>
    </w:p>
    <w:p w14:paraId="5B1C31D7" w14:textId="4F688BA9" w:rsidR="005869C0" w:rsidRDefault="005869C0" w:rsidP="005869C0">
      <w:pPr>
        <w:pStyle w:val="ListParagraph"/>
        <w:numPr>
          <w:ilvl w:val="0"/>
          <w:numId w:val="69"/>
        </w:numPr>
      </w:pPr>
      <w:r>
        <w:t>Chương 1: Tổng quan.</w:t>
      </w:r>
    </w:p>
    <w:p w14:paraId="1DE544A2" w14:textId="78C2BF90" w:rsidR="005869C0" w:rsidRDefault="005869C0" w:rsidP="005869C0">
      <w:pPr>
        <w:pStyle w:val="ListParagraph"/>
        <w:numPr>
          <w:ilvl w:val="0"/>
          <w:numId w:val="69"/>
        </w:numPr>
      </w:pPr>
      <w:r>
        <w:t>Chương 2: Khảo sát và xác định mục tiêu.</w:t>
      </w:r>
    </w:p>
    <w:p w14:paraId="623BEA1A" w14:textId="4B28CFEE" w:rsidR="005869C0" w:rsidRDefault="005869C0" w:rsidP="005869C0">
      <w:pPr>
        <w:pStyle w:val="ListParagraph"/>
        <w:numPr>
          <w:ilvl w:val="0"/>
          <w:numId w:val="69"/>
        </w:numPr>
      </w:pPr>
      <w:r>
        <w:t>Chương 3: Tổng quan về godot engine và bài toán kết nối các thiết bị.</w:t>
      </w:r>
    </w:p>
    <w:p w14:paraId="0045C0C1" w14:textId="4E0E9BEB" w:rsidR="005869C0" w:rsidRDefault="005869C0" w:rsidP="005869C0">
      <w:pPr>
        <w:pStyle w:val="ListParagraph"/>
        <w:numPr>
          <w:ilvl w:val="0"/>
          <w:numId w:val="69"/>
        </w:numPr>
      </w:pPr>
      <w:r>
        <w:t>Chương 4: Xây dưng trò chơi.</w:t>
      </w:r>
    </w:p>
    <w:p w14:paraId="3B69E46C" w14:textId="02553463" w:rsidR="005869C0" w:rsidRPr="005869C0" w:rsidRDefault="005869C0" w:rsidP="005869C0">
      <w:pPr>
        <w:spacing w:before="0" w:after="200" w:line="276" w:lineRule="auto"/>
        <w:jc w:val="left"/>
      </w:pPr>
      <w:r>
        <w:br w:type="page"/>
      </w:r>
    </w:p>
    <w:p w14:paraId="3A0F83E0" w14:textId="77777777" w:rsidR="00424822" w:rsidRDefault="002D0285" w:rsidP="004B32F2">
      <w:pPr>
        <w:pStyle w:val="Heading1"/>
      </w:pPr>
      <w:bookmarkStart w:id="6" w:name="_Toc95768771"/>
      <w:r>
        <w:lastRenderedPageBreak/>
        <w:t>TỔNG QUAN</w:t>
      </w:r>
      <w:bookmarkEnd w:id="6"/>
    </w:p>
    <w:p w14:paraId="0042F75B" w14:textId="77777777" w:rsidR="00D84378" w:rsidRDefault="006850B0" w:rsidP="00E7754F">
      <w:pPr>
        <w:pStyle w:val="Heading2"/>
      </w:pPr>
      <w:bookmarkStart w:id="7" w:name="_Toc95768772"/>
      <w:r>
        <w:t>Giới thiệu đề tài</w:t>
      </w:r>
      <w:bookmarkEnd w:id="7"/>
    </w:p>
    <w:p w14:paraId="2417FC68" w14:textId="2BDDB3EB" w:rsidR="00B33F53" w:rsidRDefault="006850B0" w:rsidP="00B33F53">
      <w:pPr>
        <w:ind w:firstLine="720"/>
      </w:pPr>
      <w:r>
        <w:t>Kể từ khi</w:t>
      </w:r>
      <w:r w:rsidRPr="006850B0">
        <w:t xml:space="preserve"> những chiếc máy máy tính đầu tiên được chế tạo vào những năm 1940, mọi người đã tạo ra các trò chơi để chơi trên máy tính. Năm 1958, một trong những trò chơi điện tử thực sự đầu tiên - được gọi là "Tennis for Two" - được tạo ra bằng cách sử dụng máy hiện sóng. Sau đó vào những năm 1970, sự phát triển của chip </w:t>
      </w:r>
      <w:proofErr w:type="gramStart"/>
      <w:r w:rsidRPr="006850B0">
        <w:t>vi</w:t>
      </w:r>
      <w:proofErr w:type="gramEnd"/>
      <w:r w:rsidRPr="006850B0">
        <w:t xml:space="preserve"> xử lý cho phép máy tính trở nên nhỏ hơn, ít tốn kém hơn và dễ sản xuất hơn nhiều. Tiếp đến là sự ra đời những chiếc máy tính cá nhân đầu tiên (chẳng hạ</w:t>
      </w:r>
      <w:r w:rsidR="00C4566D">
        <w:t>n như Apple II</w:t>
      </w:r>
      <w:r w:rsidRPr="006850B0">
        <w:t>) và máy chơi game (chẳng hạn như Atari 2600) đã có sẵn cho người tiêu dùng, cuối cùng đã đưa trò chơi điện tử đến mọi người tạo nên nền công nghiệp trò chơi điện tử phổ biến trên thế giới. Có nhiều thể loại trò chơi khác nhau như 2D, 3D, Mobile, Virtual Reality (VR), Augmented Reality (AR) cùng với các công cụ hỗ trợ mạnh mẽ như Unity, Unreal Engine, Godot hay Phaser tạo nền tảng giúp chúng ta thoả sức sáng tạo như một nhà phát triển thực thụ.</w:t>
      </w:r>
    </w:p>
    <w:p w14:paraId="473AEAEA" w14:textId="7B1B6E1D" w:rsidR="006850B0" w:rsidRDefault="006850B0" w:rsidP="00B33F53">
      <w:pPr>
        <w:ind w:firstLine="720"/>
      </w:pPr>
      <w:proofErr w:type="gramStart"/>
      <w:r>
        <w:t>Đến vớ</w:t>
      </w:r>
      <w:r w:rsidR="007F0340">
        <w:t xml:space="preserve">i </w:t>
      </w:r>
      <w:r>
        <w:t>môn</w:t>
      </w:r>
      <w:r w:rsidR="007F0340">
        <w:t xml:space="preserve"> học</w:t>
      </w:r>
      <w:r>
        <w:t xml:space="preserve"> </w:t>
      </w:r>
      <w:r w:rsidRPr="006850B0">
        <w:t>thực tập cơ sở chuyên ngành lần này dưới sự hướng dẫn của Ths. Thái Thị Thanh Vân, với những kiến thức đã được tiếp cận trước đó trên ghế nhà trường cùng với làn sóng phát triển trò chơi mạnh mẽ hiện nay nhóm đã có một ý tưởng phát triển một tựa game đa người chơi với tên đề tài đầy đủ là “Trò chơi bắn xe tăng đa người chơi với godot engine”.</w:t>
      </w:r>
      <w:proofErr w:type="gramEnd"/>
    </w:p>
    <w:p w14:paraId="3A52DFA9" w14:textId="77777777" w:rsidR="006850B0" w:rsidRDefault="006850B0" w:rsidP="006850B0">
      <w:pPr>
        <w:ind w:firstLine="720"/>
      </w:pPr>
      <w:r>
        <w:t xml:space="preserve">Thể loại game </w:t>
      </w:r>
      <w:proofErr w:type="gramStart"/>
      <w:r>
        <w:t>xe</w:t>
      </w:r>
      <w:proofErr w:type="gramEnd"/>
      <w:r>
        <w:t xml:space="preserve"> tăng chiến đấu là chủ đề trò chơi khá kinh điển và không ít lựa chọn:</w:t>
      </w:r>
    </w:p>
    <w:p w14:paraId="185B2945" w14:textId="77777777" w:rsidR="006850B0" w:rsidRDefault="006850B0" w:rsidP="00B02C82">
      <w:pPr>
        <w:pStyle w:val="ListParagraph"/>
        <w:numPr>
          <w:ilvl w:val="0"/>
          <w:numId w:val="5"/>
        </w:numPr>
      </w:pPr>
      <w:r>
        <w:t>Battle City:</w:t>
      </w:r>
    </w:p>
    <w:p w14:paraId="7C4AEB7E" w14:textId="77777777" w:rsidR="006850B0" w:rsidRDefault="006850B0" w:rsidP="006850B0">
      <w:pPr>
        <w:pStyle w:val="ListParagraph"/>
        <w:ind w:left="1080"/>
      </w:pPr>
      <w:r w:rsidRPr="006850B0">
        <w:t xml:space="preserve">Battle City là một tựa game bắn </w:t>
      </w:r>
      <w:proofErr w:type="gramStart"/>
      <w:r w:rsidRPr="006850B0">
        <w:t>xe</w:t>
      </w:r>
      <w:proofErr w:type="gramEnd"/>
      <w:r w:rsidRPr="006850B0">
        <w:t xml:space="preserve"> tăng cổ điển xuất hiện vào những năm 1990 và tồn tại cho đến tận nay. Đối với trò chơi này thì nhiệm vụ của người chơi rất đơn giản, chỉ cần bảo vệ con chim đại bàng và tiêu diệt hết số lượng kẻ địch hiện ra là sẽ chiến thắng.</w:t>
      </w:r>
    </w:p>
    <w:p w14:paraId="61394026" w14:textId="77777777" w:rsidR="00E958DE" w:rsidRDefault="00E958DE" w:rsidP="00B02C82">
      <w:pPr>
        <w:pStyle w:val="ListParagraph"/>
        <w:numPr>
          <w:ilvl w:val="0"/>
          <w:numId w:val="5"/>
        </w:numPr>
      </w:pPr>
      <w:r>
        <w:t>Armored Warfare:</w:t>
      </w:r>
    </w:p>
    <w:p w14:paraId="6C5EE9EA" w14:textId="77777777" w:rsidR="00E958DE" w:rsidRDefault="00E958DE" w:rsidP="00E958DE">
      <w:pPr>
        <w:pStyle w:val="ListParagraph"/>
        <w:ind w:left="1080"/>
      </w:pPr>
      <w:r w:rsidRPr="00E958DE">
        <w:t xml:space="preserve">Armored Warfare được đánh giá là game bắn </w:t>
      </w:r>
      <w:proofErr w:type="gramStart"/>
      <w:r w:rsidRPr="00E958DE">
        <w:t>xe</w:t>
      </w:r>
      <w:proofErr w:type="gramEnd"/>
      <w:r w:rsidRPr="00E958DE">
        <w:t xml:space="preserve"> tăng đời mới. Điểm khác biệt đáng chú ý nhất của Armored Warfare đó chính là những chiếc </w:t>
      </w:r>
      <w:proofErr w:type="gramStart"/>
      <w:r w:rsidRPr="00E958DE">
        <w:t>xe</w:t>
      </w:r>
      <w:proofErr w:type="gramEnd"/>
      <w:r w:rsidRPr="00E958DE">
        <w:t xml:space="preserve"> tăng hiện đại trong game. Ngoài ra, người chơi khi tham gia vào thế giới của game bắn </w:t>
      </w:r>
      <w:proofErr w:type="gramStart"/>
      <w:r w:rsidRPr="00E958DE">
        <w:t>xe</w:t>
      </w:r>
      <w:proofErr w:type="gramEnd"/>
      <w:r w:rsidRPr="00E958DE">
        <w:t xml:space="preserve"> tăng </w:t>
      </w:r>
      <w:r w:rsidRPr="00E958DE">
        <w:lastRenderedPageBreak/>
        <w:t>Armored Warfare còn được trải nghiệm những tính năng hiện đại và tuyệt vời hơn.</w:t>
      </w:r>
    </w:p>
    <w:p w14:paraId="1040965E" w14:textId="77777777" w:rsidR="00E958DE" w:rsidRDefault="00E958DE" w:rsidP="00B02C82">
      <w:pPr>
        <w:pStyle w:val="ListParagraph"/>
        <w:numPr>
          <w:ilvl w:val="0"/>
          <w:numId w:val="5"/>
        </w:numPr>
      </w:pPr>
      <w:r>
        <w:t>World of Tanks Bliz:</w:t>
      </w:r>
    </w:p>
    <w:p w14:paraId="18D55E68" w14:textId="77777777" w:rsidR="00E958DE" w:rsidRDefault="00E958DE" w:rsidP="00E958DE">
      <w:pPr>
        <w:pStyle w:val="ListParagraph"/>
        <w:ind w:left="1080"/>
      </w:pPr>
      <w:r w:rsidRPr="00E958DE">
        <w:t xml:space="preserve">World of Tanks Blitz là một tựa game </w:t>
      </w:r>
      <w:proofErr w:type="gramStart"/>
      <w:r w:rsidRPr="00E958DE">
        <w:t>xe</w:t>
      </w:r>
      <w:proofErr w:type="gramEnd"/>
      <w:r w:rsidRPr="00E958DE">
        <w:t xml:space="preserve"> tăng hành động vô cùng quen thuộc. World of Tanks cung cấp cho bạn 5 loại </w:t>
      </w:r>
      <w:proofErr w:type="gramStart"/>
      <w:r w:rsidRPr="00E958DE">
        <w:t>xe</w:t>
      </w:r>
      <w:proofErr w:type="gramEnd"/>
      <w:r w:rsidRPr="00E958DE">
        <w:t xml:space="preserve"> tăng cùng nhiều chế độ chơi như: độc lập tác chiến, chế độ thường xuyên hoặc chơi theo đợt.</w:t>
      </w:r>
    </w:p>
    <w:p w14:paraId="4C936F7B" w14:textId="77777777" w:rsidR="00E958DE" w:rsidRDefault="00E958DE" w:rsidP="00E958DE">
      <w:r>
        <w:tab/>
        <w:t xml:space="preserve">Nhìn </w:t>
      </w:r>
      <w:proofErr w:type="gramStart"/>
      <w:r>
        <w:t>chung</w:t>
      </w:r>
      <w:proofErr w:type="gramEnd"/>
      <w:r>
        <w:t xml:space="preserve"> thể</w:t>
      </w:r>
      <w:r w:rsidRPr="00E958DE">
        <w:t xml:space="preserve"> loại game lấy chủ đề xe tăng ra đời khá sớm nên có rất nhiều phiên bản trò chơi có trên thị trường. Tuy nhiên lối chơi game làm nhiệm vụ để vượt qua màn chơi được nhiều tựa game nổi tiếng đang áp dụng đã dần gây lên sự nhàm chán cho người chơi. </w:t>
      </w:r>
      <w:proofErr w:type="gramStart"/>
      <w:r w:rsidRPr="00E958DE">
        <w:t>Cùng lúc đó nhu cầu tương tác trực tiếp của các người chơi trong một trò chơi khiến một phần lớn trò chơi bắn xe tăng bị lu mờ trong mắt người dùng, yếu tố này cũng đã được khắc phục trong các phiên bản trò chơi bắn xe tăng mới nhất hiện nay nhưng đi theo đó là một nền tảng game với đồ họa nặng, thể loại chơi phức tạp đòi hỏi người chơi phải có một thiết bị chơi game chuyên dụng, và mất rất nhiều thời gian để người chơi có thể tiếp cận, hiểu để bám kịp tiến trình của trò chơi, mỗi một trò chơi này đều thường có một máy chủ để vận hành khi máy chủ bị lỗi, xảy ra vấn đề cũng khiến nhiều người chơi khó chịu.</w:t>
      </w:r>
      <w:proofErr w:type="gramEnd"/>
    </w:p>
    <w:p w14:paraId="4F28A843" w14:textId="77777777" w:rsidR="00E958DE" w:rsidRDefault="00E958DE" w:rsidP="00E958DE">
      <w:r>
        <w:tab/>
        <w:t xml:space="preserve">Để khắc phục những bất lợi đó </w:t>
      </w:r>
      <w:r w:rsidRPr="00E958DE">
        <w:t xml:space="preserve">nhóm đã nêu lên ý tưởng phát triển một tựa game bắn </w:t>
      </w:r>
      <w:proofErr w:type="gramStart"/>
      <w:r w:rsidRPr="00E958DE">
        <w:t>xe</w:t>
      </w:r>
      <w:proofErr w:type="gramEnd"/>
      <w:r w:rsidRPr="00E958DE">
        <w:t xml:space="preserve"> tăng nhiều người dùng theo thể loại game thuộc dạng đấu trường sinh tử. Nhìn chung game sẽ đưa một nhóm người chơi vào một bản đồ, người chơi sẽ bắn nhau trực tiếp với nhau để tìm ra người chiến thắng cuối cùng, game thuộc thể loại 2D với góc nhìn từ trên xuống, mọi người sẽ tương tác với nhau qua cùng một Network.</w:t>
      </w:r>
    </w:p>
    <w:p w14:paraId="65CBDF5D" w14:textId="77777777" w:rsidR="00E958DE" w:rsidRDefault="00E958DE" w:rsidP="00E958DE">
      <w:r>
        <w:tab/>
        <w:t xml:space="preserve">Lập trình trò chơi là một ngành </w:t>
      </w:r>
      <w:r w:rsidRPr="00E958DE">
        <w:t xml:space="preserve">tương đối mới với nhóm. Để tiếp cận dễ dàng hơn nhóm đã thống nhất chọn nền tảng công cụ Godot Engine cho phát triển dự </w:t>
      </w:r>
      <w:proofErr w:type="gramStart"/>
      <w:r w:rsidRPr="00E958DE">
        <w:t>án</w:t>
      </w:r>
      <w:proofErr w:type="gramEnd"/>
      <w:r w:rsidRPr="00E958DE">
        <w:t xml:space="preserve"> của nhóm. Godot Engine là một phần mềm mã nguồn mở với những tính năng nổi bật:</w:t>
      </w:r>
    </w:p>
    <w:p w14:paraId="5944E87F" w14:textId="77777777" w:rsidR="00883FF8" w:rsidRDefault="00883FF8" w:rsidP="00B02C82">
      <w:pPr>
        <w:pStyle w:val="ListParagraph"/>
        <w:numPr>
          <w:ilvl w:val="0"/>
          <w:numId w:val="5"/>
        </w:numPr>
      </w:pPr>
      <w:r>
        <w:t>Miễn phí và là phần mềm mã nguồn mở.</w:t>
      </w:r>
    </w:p>
    <w:p w14:paraId="419D35D3" w14:textId="77777777" w:rsidR="00883FF8" w:rsidRDefault="00883FF8" w:rsidP="00B02C82">
      <w:pPr>
        <w:pStyle w:val="ListParagraph"/>
        <w:numPr>
          <w:ilvl w:val="0"/>
          <w:numId w:val="5"/>
        </w:numPr>
      </w:pPr>
      <w:r>
        <w:t>Godot game engine hỗ trợ đa nền tảng.</w:t>
      </w:r>
    </w:p>
    <w:p w14:paraId="4726C627" w14:textId="77777777" w:rsidR="00883FF8" w:rsidRDefault="00883FF8" w:rsidP="00B02C82">
      <w:pPr>
        <w:pStyle w:val="ListParagraph"/>
        <w:numPr>
          <w:ilvl w:val="0"/>
          <w:numId w:val="5"/>
        </w:numPr>
      </w:pPr>
      <w:r>
        <w:t>Godot có ngôn ngữ lập trình riêng dễ học và hiệu suất cao là GDScript.</w:t>
      </w:r>
    </w:p>
    <w:p w14:paraId="358CB297" w14:textId="77777777" w:rsidR="00883FF8" w:rsidRDefault="00883FF8" w:rsidP="00B02C82">
      <w:pPr>
        <w:pStyle w:val="ListParagraph"/>
        <w:numPr>
          <w:ilvl w:val="0"/>
          <w:numId w:val="5"/>
        </w:numPr>
      </w:pPr>
      <w:r>
        <w:t>Godot hỗ trợ nhiều ngôn ngữ lập trình.</w:t>
      </w:r>
    </w:p>
    <w:p w14:paraId="71AC1E53" w14:textId="77777777" w:rsidR="00883FF8" w:rsidRDefault="00883FF8" w:rsidP="00B02C82">
      <w:pPr>
        <w:pStyle w:val="ListParagraph"/>
        <w:numPr>
          <w:ilvl w:val="0"/>
          <w:numId w:val="5"/>
        </w:numPr>
      </w:pPr>
      <w:r>
        <w:t>Hệ thống Node (nút) và Scene (cảnh).</w:t>
      </w:r>
    </w:p>
    <w:p w14:paraId="73143D53" w14:textId="77777777" w:rsidR="00883FF8" w:rsidRDefault="00883FF8" w:rsidP="00B02C82">
      <w:pPr>
        <w:pStyle w:val="ListParagraph"/>
        <w:numPr>
          <w:ilvl w:val="0"/>
          <w:numId w:val="5"/>
        </w:numPr>
      </w:pPr>
      <w:r>
        <w:t>Godot hỗ trợ phát triển trò chơi 2D và 3D.</w:t>
      </w:r>
    </w:p>
    <w:p w14:paraId="6A819DFF" w14:textId="77777777" w:rsidR="00883FF8" w:rsidRDefault="00883FF8" w:rsidP="00B02C82">
      <w:pPr>
        <w:pStyle w:val="ListParagraph"/>
        <w:numPr>
          <w:ilvl w:val="0"/>
          <w:numId w:val="5"/>
        </w:numPr>
      </w:pPr>
      <w:r>
        <w:t>Godot nhẹ và có IDE riêng.</w:t>
      </w:r>
    </w:p>
    <w:p w14:paraId="099741CA" w14:textId="77777777" w:rsidR="00883FF8" w:rsidRDefault="00883FF8" w:rsidP="00B02C82">
      <w:pPr>
        <w:pStyle w:val="ListParagraph"/>
        <w:numPr>
          <w:ilvl w:val="0"/>
          <w:numId w:val="5"/>
        </w:numPr>
      </w:pPr>
      <w:r>
        <w:t>Có tích hợp Templates và AssetLIB.</w:t>
      </w:r>
    </w:p>
    <w:p w14:paraId="0AC3A96B" w14:textId="77777777" w:rsidR="00883FF8" w:rsidRDefault="00883FF8" w:rsidP="00B02C82">
      <w:pPr>
        <w:pStyle w:val="ListParagraph"/>
        <w:numPr>
          <w:ilvl w:val="0"/>
          <w:numId w:val="5"/>
        </w:numPr>
      </w:pPr>
      <w:r>
        <w:lastRenderedPageBreak/>
        <w:t>Tích hợp trình gỡ lỗi.</w:t>
      </w:r>
    </w:p>
    <w:p w14:paraId="0F4728D8" w14:textId="77777777" w:rsidR="00883FF8" w:rsidRDefault="00883FF8" w:rsidP="00187A50">
      <w:pPr>
        <w:ind w:firstLine="720"/>
      </w:pPr>
      <w:r>
        <w:t xml:space="preserve">Với đề tài nhóm đã lựa chọn </w:t>
      </w:r>
      <w:r w:rsidRPr="00883FF8">
        <w:t>thì Godot Engine cung cấp một môi trường hoàn hả</w:t>
      </w:r>
      <w:r w:rsidR="00187A50">
        <w:t xml:space="preserve">o </w:t>
      </w:r>
      <w:r w:rsidRPr="00883FF8">
        <w:t>với các tính năng mạnh mẽ là nền tảng phát triển tối ưu nhất trong quá trình học tập và phát triển.</w:t>
      </w:r>
    </w:p>
    <w:p w14:paraId="37F69812" w14:textId="77777777" w:rsidR="0020002C" w:rsidRDefault="00883FF8" w:rsidP="0020002C">
      <w:pPr>
        <w:pStyle w:val="Heading2"/>
      </w:pPr>
      <w:bookmarkStart w:id="8" w:name="_Toc95768773"/>
      <w:r>
        <w:t>Ý nghĩa đề tài</w:t>
      </w:r>
      <w:bookmarkEnd w:id="8"/>
    </w:p>
    <w:p w14:paraId="0A34CDD3" w14:textId="77777777" w:rsidR="00883FF8" w:rsidRDefault="00883FF8" w:rsidP="00B02C82">
      <w:pPr>
        <w:pStyle w:val="ListParagraph"/>
        <w:numPr>
          <w:ilvl w:val="0"/>
          <w:numId w:val="6"/>
        </w:numPr>
      </w:pPr>
      <w:r>
        <w:t>Đề tài của nhóm sẽ tạo ra một trò chơi tiếp cận trực tiếp đối với các người chơi hiện nay với những nhu cầu rất mạnh mẽ từ người dùng là nhanh, gọn, tập trung mạnh vào khả năng tương tác với người chơi giúp mọi người có thể gắn kết lại với nhau.</w:t>
      </w:r>
    </w:p>
    <w:p w14:paraId="26C8BE9E" w14:textId="77777777" w:rsidR="00883FF8" w:rsidRDefault="00883FF8" w:rsidP="00B02C82">
      <w:pPr>
        <w:pStyle w:val="ListParagraph"/>
        <w:numPr>
          <w:ilvl w:val="0"/>
          <w:numId w:val="6"/>
        </w:numPr>
      </w:pPr>
      <w:r>
        <w:t>Trò chơi sẽ tạo thêm một lựa chọn không thể bỏ qua đối với những người chơi có ít thời gian, là một phương tiện giải trí lành mạnh cho mọi người.</w:t>
      </w:r>
    </w:p>
    <w:p w14:paraId="7E457841" w14:textId="77777777" w:rsidR="00B33F53" w:rsidRDefault="00883FF8" w:rsidP="00B02C82">
      <w:pPr>
        <w:pStyle w:val="ListParagraph"/>
        <w:numPr>
          <w:ilvl w:val="0"/>
          <w:numId w:val="6"/>
        </w:numPr>
      </w:pPr>
      <w:r>
        <w:t>Trò chơi cũng là nền tảng cho các phiên bản hoàn thiện hơn sau này từ đó hoàn thiện một thế giới game rộng mở với nhiều tính năng hơn.</w:t>
      </w:r>
    </w:p>
    <w:p w14:paraId="4A23530B" w14:textId="77777777" w:rsidR="00E46092" w:rsidRDefault="00883FF8" w:rsidP="00E46092">
      <w:pPr>
        <w:pStyle w:val="Heading2"/>
      </w:pPr>
      <w:bookmarkStart w:id="9" w:name="_Toc95768774"/>
      <w:r>
        <w:t>Mục tiêu đề tài</w:t>
      </w:r>
      <w:bookmarkEnd w:id="9"/>
    </w:p>
    <w:p w14:paraId="4835A988" w14:textId="77777777" w:rsidR="00883FF8" w:rsidRDefault="00883FF8" w:rsidP="00B02C82">
      <w:pPr>
        <w:pStyle w:val="ListParagraph"/>
        <w:numPr>
          <w:ilvl w:val="0"/>
          <w:numId w:val="7"/>
        </w:numPr>
      </w:pPr>
      <w:r>
        <w:t>Nghiên cứu công cụ lập trình Godot engine, các phương pháp để kết nối các thiết bị lại với nhau và ứng dụng cho phát triển trò chơi của nhóm.</w:t>
      </w:r>
    </w:p>
    <w:p w14:paraId="4DB5ACC2" w14:textId="77777777" w:rsidR="00883FF8" w:rsidRDefault="00883FF8" w:rsidP="00B02C82">
      <w:pPr>
        <w:pStyle w:val="ListParagraph"/>
        <w:numPr>
          <w:ilvl w:val="0"/>
          <w:numId w:val="7"/>
        </w:numPr>
      </w:pPr>
      <w:r>
        <w:t xml:space="preserve">Xây dựng hoàn chỉnh một trò chơi chạy trên window cụ thể trò chơi bắn </w:t>
      </w:r>
      <w:proofErr w:type="gramStart"/>
      <w:r>
        <w:t>xe</w:t>
      </w:r>
      <w:proofErr w:type="gramEnd"/>
      <w:r>
        <w:t xml:space="preserve"> tăng đa người chơi giao tiếp với nhau qua mạng LAN.</w:t>
      </w:r>
    </w:p>
    <w:p w14:paraId="4DB16CF6" w14:textId="77777777" w:rsidR="008E218C" w:rsidRDefault="00883FF8" w:rsidP="008E218C">
      <w:pPr>
        <w:pStyle w:val="Heading2"/>
      </w:pPr>
      <w:bookmarkStart w:id="10" w:name="_Toc95768775"/>
      <w:r>
        <w:t xml:space="preserve">Phạm </w:t>
      </w:r>
      <w:proofErr w:type="gramStart"/>
      <w:r>
        <w:t>vi</w:t>
      </w:r>
      <w:proofErr w:type="gramEnd"/>
      <w:r>
        <w:t xml:space="preserve"> đề tài</w:t>
      </w:r>
      <w:bookmarkEnd w:id="10"/>
    </w:p>
    <w:p w14:paraId="2AADF515" w14:textId="77777777" w:rsidR="00883FF8" w:rsidRDefault="00883FF8" w:rsidP="00B02C82">
      <w:pPr>
        <w:pStyle w:val="ListParagraph"/>
        <w:numPr>
          <w:ilvl w:val="0"/>
          <w:numId w:val="8"/>
        </w:numPr>
      </w:pPr>
      <w:r>
        <w:t>Không gian: thực tập tại học viện Kỹ Thuật Mật Mã.</w:t>
      </w:r>
    </w:p>
    <w:p w14:paraId="6E9FE6B1" w14:textId="77777777" w:rsidR="00883FF8" w:rsidRDefault="00883FF8" w:rsidP="00B02C82">
      <w:pPr>
        <w:pStyle w:val="ListParagraph"/>
        <w:numPr>
          <w:ilvl w:val="0"/>
          <w:numId w:val="8"/>
        </w:numPr>
      </w:pPr>
      <w:r>
        <w:t xml:space="preserve">Thời gian: </w:t>
      </w:r>
      <w:proofErr w:type="gramStart"/>
      <w:r>
        <w:t>2</w:t>
      </w:r>
      <w:proofErr w:type="gramEnd"/>
      <w:r>
        <w:t xml:space="preserve"> tháng.</w:t>
      </w:r>
    </w:p>
    <w:p w14:paraId="0761F9C2" w14:textId="77777777" w:rsidR="00883FF8" w:rsidRDefault="00883FF8" w:rsidP="00B02C82">
      <w:pPr>
        <w:pStyle w:val="ListParagraph"/>
        <w:numPr>
          <w:ilvl w:val="0"/>
          <w:numId w:val="8"/>
        </w:numPr>
      </w:pPr>
      <w:r>
        <w:t xml:space="preserve">Lĩnh vực: công nghệ thông tin nói </w:t>
      </w:r>
      <w:proofErr w:type="gramStart"/>
      <w:r>
        <w:t>chung</w:t>
      </w:r>
      <w:proofErr w:type="gramEnd"/>
      <w:r>
        <w:t>, phát triển phần mềm di động nói riêng.</w:t>
      </w:r>
    </w:p>
    <w:p w14:paraId="54B738DA" w14:textId="77777777" w:rsidR="00883FF8" w:rsidRDefault="00883FF8" w:rsidP="00104264">
      <w:pPr>
        <w:pStyle w:val="Heading2"/>
      </w:pPr>
      <w:bookmarkStart w:id="11" w:name="_Toc95768776"/>
      <w:r>
        <w:t>Kết luận chương 1</w:t>
      </w:r>
      <w:bookmarkEnd w:id="11"/>
    </w:p>
    <w:p w14:paraId="140CF7F0" w14:textId="77777777" w:rsidR="00746F1A" w:rsidRPr="00746F1A" w:rsidRDefault="00746F1A" w:rsidP="00746F1A">
      <w:pPr>
        <w:ind w:firstLine="720"/>
      </w:pPr>
      <w:r>
        <w:t xml:space="preserve">Đối với chương một, nhóm chúng em đã khái quát một cách tổng quát nhất các vấn đề liên quan đến đề tài đề ra xoay quanh các vấn đề: giới thiệu, ý nghĩa, mục tiêu, phạm </w:t>
      </w:r>
      <w:proofErr w:type="gramStart"/>
      <w:r>
        <w:t>vi</w:t>
      </w:r>
      <w:proofErr w:type="gramEnd"/>
      <w:r>
        <w:t>. Từ đó để nhóm có mục tiêu, phương hướng và động lực hoàn thành đề tài và mỗi người đọc báo cáo có cái nhìn bao quát nhất bám sát</w:t>
      </w:r>
      <w:r w:rsidR="00C54ADD">
        <w:t xml:space="preserve"> </w:t>
      </w:r>
      <w:proofErr w:type="gramStart"/>
      <w:r w:rsidR="00C54ADD">
        <w:t>theo</w:t>
      </w:r>
      <w:proofErr w:type="gramEnd"/>
      <w:r w:rsidR="00C54ADD">
        <w:t xml:space="preserve"> quá trình làm việc của nhóm.</w:t>
      </w:r>
    </w:p>
    <w:p w14:paraId="50906583" w14:textId="77777777" w:rsidR="00883FF8" w:rsidRDefault="00883FF8" w:rsidP="00883FF8">
      <w:pPr>
        <w:spacing w:before="0" w:after="200" w:line="276" w:lineRule="auto"/>
        <w:jc w:val="left"/>
      </w:pPr>
      <w:r>
        <w:br w:type="page"/>
      </w:r>
    </w:p>
    <w:p w14:paraId="4E933CB0" w14:textId="77777777" w:rsidR="00B77888" w:rsidRDefault="00104264" w:rsidP="00B77888">
      <w:pPr>
        <w:pStyle w:val="Heading1"/>
      </w:pPr>
      <w:bookmarkStart w:id="12" w:name="_Toc95768777"/>
      <w:r>
        <w:lastRenderedPageBreak/>
        <w:t>KHẢO SÁT VÀ XÁC ĐỊNH MỤC TIÊU</w:t>
      </w:r>
      <w:bookmarkEnd w:id="12"/>
      <w:r>
        <w:t xml:space="preserve"> </w:t>
      </w:r>
    </w:p>
    <w:p w14:paraId="4FE3ACEA" w14:textId="22230FE0" w:rsidR="00FC0237" w:rsidRPr="00FC0237" w:rsidRDefault="00FC0237" w:rsidP="00FC0237">
      <w:pPr>
        <w:pStyle w:val="Heading2"/>
      </w:pPr>
      <w:bookmarkStart w:id="13" w:name="_Toc95768778"/>
      <w:r>
        <w:t>Khảo sát hiện trạng của các trò chơi tương tự</w:t>
      </w:r>
      <w:bookmarkEnd w:id="13"/>
    </w:p>
    <w:p w14:paraId="3462FBF8" w14:textId="227CB00B" w:rsidR="00FC0237" w:rsidRDefault="00FC0237" w:rsidP="00FC0237">
      <w:pPr>
        <w:pStyle w:val="Heading3"/>
      </w:pPr>
      <w:bookmarkStart w:id="14" w:name="_Toc95768779"/>
      <w:r>
        <w:t>Khảo sát</w:t>
      </w:r>
      <w:bookmarkEnd w:id="14"/>
    </w:p>
    <w:p w14:paraId="247A4FC5" w14:textId="01198354" w:rsidR="00FC0237" w:rsidRDefault="00FC0237" w:rsidP="00FC0237">
      <w:pPr>
        <w:ind w:firstLine="720"/>
      </w:pPr>
      <w:r w:rsidRPr="00FC0237">
        <w:t>Game “Xe tăng”, là một trong nhữ</w:t>
      </w:r>
      <w:r w:rsidR="00C4566D">
        <w:t>ng trò chơi</w:t>
      </w:r>
      <w:r w:rsidRPr="00FC0237">
        <w:t xml:space="preserve"> rất hay và đến bây giờ vẫn còn hấp dẫn đối với nhiều người. Tuy có rất nhiề</w:t>
      </w:r>
      <w:r w:rsidR="00C4566D">
        <w:t>u trò chơi</w:t>
      </w:r>
      <w:r w:rsidRPr="00FC0237">
        <w:t xml:space="preserve"> hiện nay dự</w:t>
      </w:r>
      <w:r w:rsidR="00CF57AF">
        <w:t>a trên trò chơi</w:t>
      </w:r>
      <w:r w:rsidRPr="00FC0237">
        <w:t xml:space="preserve"> của Battle City nhưng lại không hay bằng bản cũ.</w:t>
      </w:r>
      <w:r>
        <w:t xml:space="preserve"> </w:t>
      </w:r>
      <w:r w:rsidRPr="00FC0237">
        <w:t>Ban đầ</w:t>
      </w:r>
      <w:r w:rsidR="00CF57AF">
        <w:t>u trò chơi</w:t>
      </w:r>
      <w:r w:rsidRPr="00FC0237">
        <w:t xml:space="preserve"> được Namco sản xuất cho các hệ máy Arcrade vớ</w:t>
      </w:r>
      <w:r w:rsidR="00CF57AF">
        <w:t>i tên Tank Battalion, nhưng trò chơi</w:t>
      </w:r>
      <w:r w:rsidRPr="00FC0237">
        <w:t xml:space="preserve"> này chỉ</w:t>
      </w:r>
      <w:r>
        <w:t xml:space="preserve"> chơi</w:t>
      </w:r>
      <w:r w:rsidRPr="00FC0237">
        <w:t xml:space="preserve"> được 1 người. Khi chuyể</w:t>
      </w:r>
      <w:r w:rsidR="00CF57AF">
        <w:t>n sang NES, trò chơi</w:t>
      </w:r>
      <w:r w:rsidRPr="00FC0237">
        <w:t xml:space="preserve"> được đổi tên thành Battle City, cải thiện về mặt đồ </w:t>
      </w:r>
      <w:proofErr w:type="gramStart"/>
      <w:r w:rsidRPr="00FC0237">
        <w:t>họa,</w:t>
      </w:r>
      <w:proofErr w:type="gramEnd"/>
      <w:r w:rsidRPr="00FC0237">
        <w:t xml:space="preserve"> đặc biệt là bổ sung thêm 2 người chơi.</w:t>
      </w:r>
      <w:r>
        <w:t xml:space="preserve"> </w:t>
      </w:r>
      <w:r w:rsidR="00CF57AF">
        <w:t>Trò chơi</w:t>
      </w:r>
      <w:r w:rsidRPr="00FC0237">
        <w:t xml:space="preserve"> còn đượ</w:t>
      </w:r>
      <w:r w:rsidR="00CF57AF">
        <w:t>c chuyển</w:t>
      </w:r>
      <w:r w:rsidRPr="00FC0237">
        <w:t xml:space="preserve"> sang hệ máy Gameboy. Vì sau có tất nhiều phiên bản mớ</w:t>
      </w:r>
      <w:r>
        <w:t>i hơn do người hâm mộ</w:t>
      </w:r>
      <w:r w:rsidRPr="00FC0237">
        <w:t xml:space="preserve"> làm bổ sung nhiều chức năng hơn thậm chí hiện nay vẫn có nhiều game bắn xe tăng trên PC phỏng theo game này điển hình như:</w:t>
      </w:r>
    </w:p>
    <w:p w14:paraId="012AFB61" w14:textId="40C59BD4" w:rsidR="00FC0237" w:rsidRDefault="00FC0237" w:rsidP="00B02C82">
      <w:pPr>
        <w:pStyle w:val="ListParagraph"/>
        <w:numPr>
          <w:ilvl w:val="0"/>
          <w:numId w:val="9"/>
        </w:numPr>
      </w:pPr>
      <w:r>
        <w:t>Armored Warfare:</w:t>
      </w:r>
    </w:p>
    <w:p w14:paraId="1C0064F6" w14:textId="77777777" w:rsidR="00D11BAD" w:rsidRDefault="00FC0237" w:rsidP="00D11BAD">
      <w:pPr>
        <w:pStyle w:val="ListParagraph"/>
        <w:keepNext/>
        <w:ind w:left="1080"/>
        <w:jc w:val="center"/>
      </w:pPr>
      <w:r>
        <w:rPr>
          <w:noProof/>
        </w:rPr>
        <w:drawing>
          <wp:inline distT="0" distB="0" distL="0" distR="0" wp14:anchorId="56DB0F7F" wp14:editId="746354E1">
            <wp:extent cx="4411980" cy="28543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0338" cy="2872671"/>
                    </a:xfrm>
                    <a:prstGeom prst="rect">
                      <a:avLst/>
                    </a:prstGeom>
                    <a:noFill/>
                  </pic:spPr>
                </pic:pic>
              </a:graphicData>
            </a:graphic>
          </wp:inline>
        </w:drawing>
      </w:r>
    </w:p>
    <w:p w14:paraId="77F7F2CC" w14:textId="2F995D22" w:rsidR="00FC0237" w:rsidRPr="00D11BAD" w:rsidRDefault="00D11BAD" w:rsidP="00D11BAD">
      <w:pPr>
        <w:pStyle w:val="Caption"/>
        <w:rPr>
          <w:b w:val="0"/>
          <w:i/>
        </w:rPr>
      </w:pPr>
      <w:bookmarkStart w:id="15" w:name="_Toc95768833"/>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2</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1</w:t>
      </w:r>
      <w:r>
        <w:rPr>
          <w:b w:val="0"/>
          <w:i/>
        </w:rPr>
        <w:fldChar w:fldCharType="end"/>
      </w:r>
      <w:r w:rsidRPr="00D11BAD">
        <w:rPr>
          <w:b w:val="0"/>
          <w:i/>
        </w:rPr>
        <w:t>: Armored Warfare</w:t>
      </w:r>
      <w:bookmarkEnd w:id="15"/>
    </w:p>
    <w:p w14:paraId="44492DD3" w14:textId="4898263C" w:rsidR="00FC0237" w:rsidRDefault="00FC0237" w:rsidP="00B02C82">
      <w:pPr>
        <w:pStyle w:val="ListParagraph"/>
        <w:numPr>
          <w:ilvl w:val="0"/>
          <w:numId w:val="10"/>
        </w:numPr>
      </w:pPr>
      <w:r>
        <w:t>Ưu điểm:</w:t>
      </w:r>
    </w:p>
    <w:p w14:paraId="2AEED016" w14:textId="77777777" w:rsidR="00FC0237" w:rsidRDefault="00FC0237" w:rsidP="00B02C82">
      <w:pPr>
        <w:pStyle w:val="ListParagraph"/>
        <w:numPr>
          <w:ilvl w:val="0"/>
          <w:numId w:val="11"/>
        </w:numPr>
      </w:pPr>
      <w:r>
        <w:t>Tựa game bắn xe tăng hoàn toàn miễn phí cho máy tính</w:t>
      </w:r>
    </w:p>
    <w:p w14:paraId="26B19610" w14:textId="77777777" w:rsidR="00FC0237" w:rsidRDefault="00FC0237" w:rsidP="00B02C82">
      <w:pPr>
        <w:pStyle w:val="ListParagraph"/>
        <w:numPr>
          <w:ilvl w:val="0"/>
          <w:numId w:val="11"/>
        </w:numPr>
      </w:pPr>
      <w:r>
        <w:t>Có thể chơi trực tuyến và ngoại tuyến</w:t>
      </w:r>
    </w:p>
    <w:p w14:paraId="05D6B4E4" w14:textId="77777777" w:rsidR="00FC0237" w:rsidRDefault="00FC0237" w:rsidP="00B02C82">
      <w:pPr>
        <w:pStyle w:val="ListParagraph"/>
        <w:numPr>
          <w:ilvl w:val="0"/>
          <w:numId w:val="11"/>
        </w:numPr>
      </w:pPr>
      <w:r>
        <w:t>Đồ hoạ bởi Crytek Engine 3 khá chắc chắn</w:t>
      </w:r>
    </w:p>
    <w:p w14:paraId="18E63079" w14:textId="0EC8934C" w:rsidR="00FC0237" w:rsidRDefault="00FC0237" w:rsidP="00B02C82">
      <w:pPr>
        <w:pStyle w:val="ListParagraph"/>
        <w:numPr>
          <w:ilvl w:val="0"/>
          <w:numId w:val="11"/>
        </w:numPr>
      </w:pPr>
      <w:r>
        <w:lastRenderedPageBreak/>
        <w:t>PvE tiêu chuẩn cho tối đa năm người chơi cùng chống lại các đối thủ AI,</w:t>
      </w:r>
      <w:r w:rsidR="00CF57AF">
        <w:t xml:space="preserve"> </w:t>
      </w:r>
      <w:r>
        <w:t>cũng có thể tham gia nhóm mười năm người tạo thành một tiểu đội đấu với tiểu độ</w:t>
      </w:r>
      <w:r w:rsidR="00CF57AF">
        <w:t>i xe tăng khác</w:t>
      </w:r>
    </w:p>
    <w:p w14:paraId="0FFFAB7C" w14:textId="11979411" w:rsidR="00FC0237" w:rsidRDefault="00FC0237" w:rsidP="00B02C82">
      <w:pPr>
        <w:pStyle w:val="ListParagraph"/>
        <w:numPr>
          <w:ilvl w:val="0"/>
          <w:numId w:val="10"/>
        </w:numPr>
      </w:pPr>
      <w:r>
        <w:t>Nhược điểm:</w:t>
      </w:r>
    </w:p>
    <w:p w14:paraId="7ED4A242" w14:textId="77777777" w:rsidR="00FC0237" w:rsidRDefault="00FC0237" w:rsidP="00B02C82">
      <w:pPr>
        <w:pStyle w:val="ListParagraph"/>
        <w:numPr>
          <w:ilvl w:val="0"/>
          <w:numId w:val="12"/>
        </w:numPr>
      </w:pPr>
      <w:r>
        <w:t>Cuộc trò chuyện vô tuyến đôi khi bị ngắt do sức nóng trận chiến</w:t>
      </w:r>
    </w:p>
    <w:p w14:paraId="3E61AC0C" w14:textId="77777777" w:rsidR="00FC0237" w:rsidRDefault="00FC0237" w:rsidP="00B02C82">
      <w:pPr>
        <w:pStyle w:val="ListParagraph"/>
        <w:numPr>
          <w:ilvl w:val="0"/>
          <w:numId w:val="12"/>
        </w:numPr>
      </w:pPr>
      <w:r>
        <w:t>Bị ngắt kết nối mạng khi thanh toán để lên cấp khi trận chiến kết thúc</w:t>
      </w:r>
    </w:p>
    <w:p w14:paraId="7F180958" w14:textId="2D496905" w:rsidR="00FC0237" w:rsidRDefault="00FC0237" w:rsidP="00B02C82">
      <w:pPr>
        <w:pStyle w:val="ListParagraph"/>
        <w:numPr>
          <w:ilvl w:val="0"/>
          <w:numId w:val="12"/>
        </w:numPr>
      </w:pPr>
      <w:r>
        <w:t>Lối chơi co giật nhanh không dành cho tất cả mọi người</w:t>
      </w:r>
    </w:p>
    <w:p w14:paraId="5059F824" w14:textId="351B4660" w:rsidR="00FC0237" w:rsidRDefault="00FC0237" w:rsidP="00B02C82">
      <w:pPr>
        <w:pStyle w:val="ListParagraph"/>
        <w:numPr>
          <w:ilvl w:val="0"/>
          <w:numId w:val="9"/>
        </w:numPr>
        <w:jc w:val="left"/>
      </w:pPr>
      <w:r>
        <w:t>World of Tanks Bliz</w:t>
      </w:r>
      <w:r w:rsidR="009C4113">
        <w:t>:</w:t>
      </w:r>
    </w:p>
    <w:p w14:paraId="578FBC87" w14:textId="77777777" w:rsidR="00E46E1A" w:rsidRDefault="00FC0237" w:rsidP="00E46E1A">
      <w:pPr>
        <w:pStyle w:val="ListParagraph"/>
        <w:keepNext/>
        <w:ind w:left="1080"/>
        <w:jc w:val="center"/>
      </w:pPr>
      <w:r>
        <w:rPr>
          <w:noProof/>
        </w:rPr>
        <w:drawing>
          <wp:inline distT="0" distB="0" distL="0" distR="0" wp14:anchorId="048DF8EC" wp14:editId="5F95DC3D">
            <wp:extent cx="4602480" cy="28200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06" cy="2836349"/>
                    </a:xfrm>
                    <a:prstGeom prst="rect">
                      <a:avLst/>
                    </a:prstGeom>
                    <a:noFill/>
                  </pic:spPr>
                </pic:pic>
              </a:graphicData>
            </a:graphic>
          </wp:inline>
        </w:drawing>
      </w:r>
    </w:p>
    <w:p w14:paraId="3D49A977" w14:textId="5A58F64C" w:rsidR="00FC0237" w:rsidRPr="00E46E1A" w:rsidRDefault="00E46E1A" w:rsidP="00E46E1A">
      <w:pPr>
        <w:pStyle w:val="Caption"/>
        <w:rPr>
          <w:b w:val="0"/>
          <w:i/>
        </w:rPr>
      </w:pPr>
      <w:bookmarkStart w:id="16" w:name="_Toc95768834"/>
      <w:r w:rsidRPr="00E46E1A">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2</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w:t>
      </w:r>
      <w:r w:rsidR="00D11BAD">
        <w:rPr>
          <w:b w:val="0"/>
          <w:i/>
        </w:rPr>
        <w:fldChar w:fldCharType="end"/>
      </w:r>
      <w:r w:rsidRPr="00E46E1A">
        <w:rPr>
          <w:b w:val="0"/>
          <w:i/>
        </w:rPr>
        <w:t>: World of Tanks Bliz</w:t>
      </w:r>
      <w:bookmarkEnd w:id="16"/>
    </w:p>
    <w:p w14:paraId="5963FFD1" w14:textId="34331CCF" w:rsidR="00787844" w:rsidRDefault="00787844" w:rsidP="00B02C82">
      <w:pPr>
        <w:pStyle w:val="ListParagraph"/>
        <w:numPr>
          <w:ilvl w:val="0"/>
          <w:numId w:val="10"/>
        </w:numPr>
      </w:pPr>
      <w:r>
        <w:t>Ưu điểm:</w:t>
      </w:r>
    </w:p>
    <w:p w14:paraId="31BF4F69" w14:textId="77777777" w:rsidR="00787844" w:rsidRDefault="00787844" w:rsidP="00B02C82">
      <w:pPr>
        <w:pStyle w:val="ListParagraph"/>
        <w:numPr>
          <w:ilvl w:val="0"/>
          <w:numId w:val="13"/>
        </w:numPr>
      </w:pPr>
      <w:r>
        <w:t>Chơi được trên cả máy tính và điện thoại</w:t>
      </w:r>
    </w:p>
    <w:p w14:paraId="13562A44" w14:textId="276B471B" w:rsidR="00787844" w:rsidRDefault="00787844" w:rsidP="00B02C82">
      <w:pPr>
        <w:pStyle w:val="ListParagraph"/>
        <w:numPr>
          <w:ilvl w:val="0"/>
          <w:numId w:val="13"/>
        </w:numPr>
      </w:pPr>
      <w:r>
        <w:t xml:space="preserve">Tích hợp nhiều ngôn ngữ Anh, Pháp, Đức, Tiếng </w:t>
      </w:r>
      <w:proofErr w:type="gramStart"/>
      <w:r>
        <w:t>Việt,..</w:t>
      </w:r>
      <w:proofErr w:type="gramEnd"/>
    </w:p>
    <w:p w14:paraId="6BA0323D" w14:textId="77777777" w:rsidR="00787844" w:rsidRDefault="00787844" w:rsidP="00B02C82">
      <w:pPr>
        <w:pStyle w:val="ListParagraph"/>
        <w:numPr>
          <w:ilvl w:val="0"/>
          <w:numId w:val="13"/>
        </w:numPr>
      </w:pPr>
      <w:r>
        <w:t>Hiệu ứng vật lý chân thực như bắn hay va chạm</w:t>
      </w:r>
    </w:p>
    <w:p w14:paraId="7BB44F8F" w14:textId="77777777" w:rsidR="00787844" w:rsidRDefault="00787844" w:rsidP="00B02C82">
      <w:pPr>
        <w:pStyle w:val="ListParagraph"/>
        <w:numPr>
          <w:ilvl w:val="0"/>
          <w:numId w:val="13"/>
        </w:numPr>
      </w:pPr>
      <w:r>
        <w:t>Đồ hoạ đẹp nhiều map không nhàm chán chủ yếu lấy bối cảnh thế chiến thứ hai</w:t>
      </w:r>
    </w:p>
    <w:p w14:paraId="4F5D1576" w14:textId="78337996" w:rsidR="00787844" w:rsidRDefault="00787844" w:rsidP="00B02C82">
      <w:pPr>
        <w:pStyle w:val="ListParagraph"/>
        <w:numPr>
          <w:ilvl w:val="0"/>
          <w:numId w:val="13"/>
        </w:numPr>
      </w:pPr>
      <w:r>
        <w:t>Lối chơi PvP 7vs7 sống còn với nhịp độ cực cao, lập đội với người chơi khác hoặc hệ thống tự ghép chiến đấu đến người cuối cùng.</w:t>
      </w:r>
    </w:p>
    <w:p w14:paraId="27E50EA3" w14:textId="71DDACFC" w:rsidR="00787844" w:rsidRDefault="00787844" w:rsidP="00B02C82">
      <w:pPr>
        <w:pStyle w:val="ListParagraph"/>
        <w:numPr>
          <w:ilvl w:val="0"/>
          <w:numId w:val="13"/>
        </w:numPr>
      </w:pPr>
      <w:r>
        <w:t>Điều khiển xoay vòng dễ dàng</w:t>
      </w:r>
    </w:p>
    <w:p w14:paraId="77C4A580" w14:textId="16E636E7" w:rsidR="00787844" w:rsidRDefault="00787844" w:rsidP="00B02C82">
      <w:pPr>
        <w:pStyle w:val="ListParagraph"/>
        <w:numPr>
          <w:ilvl w:val="0"/>
          <w:numId w:val="10"/>
        </w:numPr>
      </w:pPr>
      <w:r>
        <w:t>Nhược điểm:</w:t>
      </w:r>
    </w:p>
    <w:p w14:paraId="43A603D1" w14:textId="77777777" w:rsidR="00787844" w:rsidRDefault="00787844" w:rsidP="00B02C82">
      <w:pPr>
        <w:pStyle w:val="ListParagraph"/>
        <w:numPr>
          <w:ilvl w:val="0"/>
          <w:numId w:val="14"/>
        </w:numPr>
      </w:pPr>
      <w:r>
        <w:t>Khi chơi không trò chuyện được</w:t>
      </w:r>
    </w:p>
    <w:p w14:paraId="52ED338E" w14:textId="77777777" w:rsidR="00787844" w:rsidRDefault="00787844" w:rsidP="00B02C82">
      <w:pPr>
        <w:pStyle w:val="ListParagraph"/>
        <w:numPr>
          <w:ilvl w:val="0"/>
          <w:numId w:val="14"/>
        </w:numPr>
      </w:pPr>
      <w:r>
        <w:t>Tốc độ xe di chuyên nhanh hơn tốc độ ngoài đời thực</w:t>
      </w:r>
    </w:p>
    <w:p w14:paraId="70DFA520" w14:textId="6712E5B0" w:rsidR="00787844" w:rsidRDefault="00787844" w:rsidP="00B02C82">
      <w:pPr>
        <w:pStyle w:val="ListParagraph"/>
        <w:numPr>
          <w:ilvl w:val="0"/>
          <w:numId w:val="14"/>
        </w:numPr>
      </w:pPr>
      <w:r>
        <w:t>Chơi lâu thiết bị bị nóng và tự động chuyển nút hay lùi thời gian</w:t>
      </w:r>
    </w:p>
    <w:p w14:paraId="5B02829A" w14:textId="3E8AC31A" w:rsidR="00CF57AF" w:rsidRDefault="00CF57AF" w:rsidP="00CF57AF">
      <w:pPr>
        <w:pStyle w:val="ListParagraph"/>
        <w:numPr>
          <w:ilvl w:val="0"/>
          <w:numId w:val="9"/>
        </w:numPr>
      </w:pPr>
      <w:r>
        <w:lastRenderedPageBreak/>
        <w:t>Furious Tanks:</w:t>
      </w:r>
    </w:p>
    <w:p w14:paraId="342262B5" w14:textId="77777777" w:rsidR="00CF57AF" w:rsidRDefault="00CF57AF" w:rsidP="00CF57AF">
      <w:pPr>
        <w:pStyle w:val="ListParagraph"/>
        <w:keepNext/>
        <w:ind w:left="1080"/>
        <w:jc w:val="center"/>
      </w:pPr>
      <w:r>
        <w:rPr>
          <w:noProof/>
        </w:rPr>
        <w:drawing>
          <wp:inline distT="0" distB="0" distL="0" distR="0" wp14:anchorId="3FE5A171" wp14:editId="4EB19D53">
            <wp:extent cx="4690925" cy="2164080"/>
            <wp:effectExtent l="0" t="0" r="0" b="7620"/>
            <wp:docPr id="61" name="Picture 61" descr="game đại chiến xe tăng cuồng n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e đại chiến xe tăng cuồng n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7351" cy="2176271"/>
                    </a:xfrm>
                    <a:prstGeom prst="rect">
                      <a:avLst/>
                    </a:prstGeom>
                    <a:noFill/>
                    <a:ln>
                      <a:noFill/>
                    </a:ln>
                  </pic:spPr>
                </pic:pic>
              </a:graphicData>
            </a:graphic>
          </wp:inline>
        </w:drawing>
      </w:r>
    </w:p>
    <w:p w14:paraId="6C6B8A5E" w14:textId="1B96C5FC" w:rsidR="00CF57AF" w:rsidRDefault="00CF57AF" w:rsidP="00CF57AF">
      <w:pPr>
        <w:pStyle w:val="Caption"/>
        <w:rPr>
          <w:b w:val="0"/>
          <w:i/>
        </w:rPr>
      </w:pPr>
      <w:bookmarkStart w:id="17" w:name="_Toc95768835"/>
      <w:r w:rsidRPr="00CF57A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2</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w:t>
      </w:r>
      <w:r w:rsidR="00D11BAD">
        <w:rPr>
          <w:b w:val="0"/>
          <w:i/>
        </w:rPr>
        <w:fldChar w:fldCharType="end"/>
      </w:r>
      <w:r w:rsidRPr="00CF57AF">
        <w:rPr>
          <w:b w:val="0"/>
          <w:i/>
        </w:rPr>
        <w:t>: Furious Tanks</w:t>
      </w:r>
      <w:bookmarkEnd w:id="17"/>
    </w:p>
    <w:p w14:paraId="6ACB5E70" w14:textId="6E530233" w:rsidR="00CF57AF" w:rsidRDefault="00CF57AF" w:rsidP="00CF57AF">
      <w:pPr>
        <w:pStyle w:val="ListParagraph"/>
        <w:numPr>
          <w:ilvl w:val="0"/>
          <w:numId w:val="10"/>
        </w:numPr>
      </w:pPr>
      <w:r>
        <w:t>Ưu điểm:</w:t>
      </w:r>
    </w:p>
    <w:p w14:paraId="01884A0E" w14:textId="33E952D7" w:rsidR="00CF57AF" w:rsidRDefault="00CF57AF" w:rsidP="00CF57AF">
      <w:pPr>
        <w:pStyle w:val="ListParagraph"/>
        <w:numPr>
          <w:ilvl w:val="0"/>
          <w:numId w:val="66"/>
        </w:numPr>
      </w:pPr>
      <w:r>
        <w:t>Chế độ chơi đa dạng với 3 chế độ chơi là cá nhân, đồng đội và cướp bóc lãnh thổ. Cùng với nhiều lựa chọn địa hình đa dạ</w:t>
      </w:r>
      <w:r w:rsidR="00DB731B">
        <w:t>ng</w:t>
      </w:r>
    </w:p>
    <w:p w14:paraId="18E90FAA" w14:textId="40A98321" w:rsidR="00CF57AF" w:rsidRDefault="00CF57AF" w:rsidP="00CF57AF">
      <w:pPr>
        <w:pStyle w:val="ListParagraph"/>
        <w:numPr>
          <w:ilvl w:val="0"/>
          <w:numId w:val="66"/>
        </w:numPr>
      </w:pPr>
      <w:r>
        <w:t>Khả năng điều khiển đơn giản dễ dàng</w:t>
      </w:r>
      <w:r w:rsidR="00DB731B">
        <w:t>, các nút di chuyển ngắm, bắn cũng thiết kế phù hợp với thói quen của đại đa số người chơi cho trải nghiệm không thể tuyệt vời hơn</w:t>
      </w:r>
    </w:p>
    <w:p w14:paraId="42185B69" w14:textId="6EAB9A59" w:rsidR="00DB731B" w:rsidRDefault="00DB731B" w:rsidP="00CF57AF">
      <w:pPr>
        <w:pStyle w:val="ListParagraph"/>
        <w:numPr>
          <w:ilvl w:val="0"/>
          <w:numId w:val="66"/>
        </w:numPr>
      </w:pPr>
      <w:r>
        <w:t>Các chế độ nâng cấp cũng đa dạng hấp dẫn người chơi</w:t>
      </w:r>
    </w:p>
    <w:p w14:paraId="1770F5D1" w14:textId="5C2D9C4E" w:rsidR="00CF57AF" w:rsidRDefault="00CF57AF" w:rsidP="00CF57AF">
      <w:pPr>
        <w:pStyle w:val="ListParagraph"/>
        <w:numPr>
          <w:ilvl w:val="0"/>
          <w:numId w:val="10"/>
        </w:numPr>
      </w:pPr>
      <w:r>
        <w:t>Nhược điểm:</w:t>
      </w:r>
    </w:p>
    <w:p w14:paraId="5CD24EC0" w14:textId="229EFEEF" w:rsidR="00DB731B" w:rsidRDefault="00DB731B" w:rsidP="00DB731B">
      <w:pPr>
        <w:pStyle w:val="ListParagraph"/>
        <w:numPr>
          <w:ilvl w:val="0"/>
          <w:numId w:val="67"/>
        </w:numPr>
      </w:pPr>
      <w:r>
        <w:t>Đồ họa trò chơi nặng không phù hợp với nhiều người chơi</w:t>
      </w:r>
    </w:p>
    <w:p w14:paraId="7577D885" w14:textId="7480BA61" w:rsidR="00DB731B" w:rsidRDefault="00DB731B" w:rsidP="00DB731B">
      <w:pPr>
        <w:pStyle w:val="ListParagraph"/>
        <w:numPr>
          <w:ilvl w:val="0"/>
          <w:numId w:val="67"/>
        </w:numPr>
      </w:pPr>
      <w:r>
        <w:t>Rất nhiều quảng cáo trong trò chơi.</w:t>
      </w:r>
    </w:p>
    <w:p w14:paraId="097B1F44" w14:textId="2EE84F91" w:rsidR="00DB731B" w:rsidRPr="00CF57AF" w:rsidRDefault="00DB731B" w:rsidP="00DB731B">
      <w:pPr>
        <w:pStyle w:val="ListParagraph"/>
        <w:numPr>
          <w:ilvl w:val="0"/>
          <w:numId w:val="67"/>
        </w:numPr>
      </w:pPr>
      <w:r>
        <w:t>Khó mở một số yếu tố của hệ thống trò chơi</w:t>
      </w:r>
    </w:p>
    <w:p w14:paraId="6FAAD315" w14:textId="7757DEB2" w:rsidR="009C4113" w:rsidRDefault="009C4113" w:rsidP="009C4113">
      <w:pPr>
        <w:pStyle w:val="Heading3"/>
      </w:pPr>
      <w:bookmarkStart w:id="18" w:name="_Toc95768780"/>
      <w:r>
        <w:t>Yếu tố mang lại thành công cho một sản phẩ</w:t>
      </w:r>
      <w:r w:rsidR="00D0326A">
        <w:t>m trò chơi</w:t>
      </w:r>
      <w:bookmarkEnd w:id="18"/>
    </w:p>
    <w:p w14:paraId="05AFF1F7" w14:textId="45575350" w:rsidR="004708AC" w:rsidRDefault="009C4113" w:rsidP="004708AC">
      <w:pPr>
        <w:pStyle w:val="ListParagraph"/>
        <w:numPr>
          <w:ilvl w:val="0"/>
          <w:numId w:val="9"/>
        </w:numPr>
      </w:pPr>
      <w:r>
        <w:t>Lối chơi và cốt truyện: theo khảo sát tại các thị trường game lớn trên thế giới, phần lớn người chơi khi mua sản phẩm này thường tập trung vào phần chơi online / nhóm (Multiplayer) để có thể tham gia vào các trận đấu nảy lửa, chứ có rất ít các game thủ mua về để chơi phần chiến dịch (Campaign) củ</w:t>
      </w:r>
      <w:r w:rsidR="004708AC">
        <w:t>a game, n</w:t>
      </w:r>
      <w:r>
        <w:t>hưng điều này không có nghĩa là phần chơi chiến dịch và cốt truyện game lại là thứ bỏ</w:t>
      </w:r>
      <w:r w:rsidR="004708AC">
        <w:t xml:space="preserve"> đi, dù cho chúng ta vừa nói về tầm quan trọng của lối chơi lớn hơn so với cốt truyện, tuy nhiên cũng không có nghĩa cốt truyện không phải là một nhân tố quyết định cho sự thành công của game, một cốt truyện hay luôn có thể giúp người chơi cảm nhận sâu sắc hơn về thế giới mà nhà phát triển đã tạo ra</w:t>
      </w:r>
    </w:p>
    <w:p w14:paraId="0A20D454" w14:textId="292278B4" w:rsidR="004708AC" w:rsidRDefault="004708AC" w:rsidP="004708AC">
      <w:pPr>
        <w:pStyle w:val="ListParagraph"/>
        <w:numPr>
          <w:ilvl w:val="0"/>
          <w:numId w:val="9"/>
        </w:numPr>
      </w:pPr>
      <w:proofErr w:type="gramStart"/>
      <w:r>
        <w:lastRenderedPageBreak/>
        <w:t>Đồ họa đẹp, âm thanh chuẩn xác: game là một thế giới màu sắc được xây dựng nên từ những hình ảnh chuyển động</w:t>
      </w:r>
      <w:r w:rsidR="00D0326A">
        <w:t xml:space="preserve"> trên màn hình, </w:t>
      </w:r>
      <w:r>
        <w:t>vì vậy, một game thật sự thành công khi phương diện đồ họa và cả âm thanh được hoàn thiện nhất, với sự ra đời của các dòng Next-gen Console (tạm gọi là Console thế hệ mới) cũng như sự phát triển mạnh mẽ của công nghệ Game Engine, phương diện đồ họa cũng được xem là một trong các nhân tố hàng đầu để đánh giá Game, riêng với âm thanh, cần có một sự đầu tư tỉ mỉ trong khâu sản xuất, âm thanh cần có chất lượng tốt, có qua kiểm định và phải phù hợp với bối cảnh Game</w:t>
      </w:r>
      <w:r w:rsidR="00B17C0A">
        <w:t xml:space="preserve"> </w:t>
      </w:r>
      <w:r>
        <w:t>(với BGM), hoặc chuyển động của nhân vật (với SFX), cần phải chắc chắn rằng bạn sử dụng âm thanh trong game đúng lúc đúng chỗ, không phải cứ lạm dụng 1 đoạn nhạc ở bất kỳ chỗ nào của Game dù cho đoạn nhạc đó có hay, hoành tráng đến thế nào đi nữa, vì nó dễ gây chán đối với người chơi nếu cứ phải nghe đi nghe lại nhiều lần.</w:t>
      </w:r>
      <w:proofErr w:type="gramEnd"/>
    </w:p>
    <w:p w14:paraId="5DD24E8E" w14:textId="6AF1560B" w:rsidR="00D0326A" w:rsidRDefault="00D0326A" w:rsidP="00D0326A">
      <w:pPr>
        <w:pStyle w:val="ListParagraph"/>
        <w:numPr>
          <w:ilvl w:val="0"/>
          <w:numId w:val="9"/>
        </w:numPr>
      </w:pPr>
      <w:proofErr w:type="gramStart"/>
      <w:r>
        <w:t>Người chơi phải có một mục tiêu: không nên để cho độ khó của game quá thấp, vì nó sẽ gây ảnh hưởng đối với chính gameplay của bạn, bạn không thể mong chờ một người chơi tập trung khám phá hết các chế độ trong game, hay thậm chí là các chức năng hỗ trợ như rèn đồ, khảm ngọc, ... nếu họ có thể giết chết một con boss khi chỉ mới chơi.​</w:t>
      </w:r>
      <w:proofErr w:type="gramEnd"/>
    </w:p>
    <w:p w14:paraId="18D4F65D" w14:textId="5DAE778E" w:rsidR="00787844" w:rsidRDefault="00787844" w:rsidP="00787844">
      <w:pPr>
        <w:pStyle w:val="Heading3"/>
      </w:pPr>
      <w:bookmarkStart w:id="19" w:name="_Toc95768781"/>
      <w:r>
        <w:t>Yêu cầu của hệ thống trò chơi mới</w:t>
      </w:r>
      <w:bookmarkEnd w:id="19"/>
    </w:p>
    <w:p w14:paraId="092D626C" w14:textId="122F8CA5" w:rsidR="00787844" w:rsidRDefault="00787844" w:rsidP="00787844">
      <w:pPr>
        <w:ind w:firstLine="720"/>
      </w:pPr>
      <w:r>
        <w:t xml:space="preserve">Kết hợp những ưu điểm của các trò chơi đi trước và tránh những nhược điểm, hệ thống game sẽ làm </w:t>
      </w:r>
      <w:proofErr w:type="gramStart"/>
      <w:r>
        <w:t>theo</w:t>
      </w:r>
      <w:proofErr w:type="gramEnd"/>
      <w:r>
        <w:t xml:space="preserve"> thể loại đấu trường sinh tử cùng kết hợp với nhiều minigames, kết hợp hệ thống bản đồ, vật phẩm, khả năng nâng cấp sẽ tăng mạnh khả năng hứng thú của người chơi</w:t>
      </w:r>
      <w:r w:rsidR="003F7D71">
        <w:t>.</w:t>
      </w:r>
    </w:p>
    <w:p w14:paraId="62ADAE5E" w14:textId="1BF9AA9A" w:rsidR="00787844" w:rsidRDefault="00787844" w:rsidP="00B02C82">
      <w:pPr>
        <w:pStyle w:val="ListParagraph"/>
        <w:numPr>
          <w:ilvl w:val="0"/>
          <w:numId w:val="9"/>
        </w:numPr>
      </w:pPr>
      <w:r>
        <w:t>Khởi tạo:</w:t>
      </w:r>
    </w:p>
    <w:p w14:paraId="54129389" w14:textId="09F6E086" w:rsidR="00787844" w:rsidRDefault="00787844" w:rsidP="00B02C82">
      <w:pPr>
        <w:pStyle w:val="ListParagraph"/>
        <w:numPr>
          <w:ilvl w:val="0"/>
          <w:numId w:val="15"/>
        </w:numPr>
      </w:pPr>
      <w:r>
        <w:t xml:space="preserve">Hệ thống sẽ tạo ra một bản đồ theo 4 dạng địa hình chính đồng bằng, </w:t>
      </w:r>
      <w:r w:rsidR="00AE1016">
        <w:t>băng tuyết, cao nguyên, núi lửa sắp xếp theo đó là lượng vật phẩm, quái vật, chướng ngại vật phong phú làm tăng tương tác của các người chơi với nhau</w:t>
      </w:r>
    </w:p>
    <w:p w14:paraId="7D64DFC2" w14:textId="712EE012" w:rsidR="00AE1016" w:rsidRDefault="00AE1016" w:rsidP="00B02C82">
      <w:pPr>
        <w:pStyle w:val="ListParagraph"/>
        <w:numPr>
          <w:ilvl w:val="0"/>
          <w:numId w:val="15"/>
        </w:numPr>
      </w:pPr>
      <w:r>
        <w:t>Hệ thống tạo ra một kênh chat riêng để những người tham gia có thể giao tiếp trực tiếp với nhau</w:t>
      </w:r>
    </w:p>
    <w:p w14:paraId="2E570302" w14:textId="1724D337" w:rsidR="00AE1016" w:rsidRDefault="00AE1016" w:rsidP="00B02C82">
      <w:pPr>
        <w:pStyle w:val="ListParagraph"/>
        <w:numPr>
          <w:ilvl w:val="0"/>
          <w:numId w:val="15"/>
        </w:numPr>
      </w:pPr>
      <w:r>
        <w:t>Người chơi có thể tương tác thay đổi nhạc nền tùy theo ý thích của người chơi mong muốn ở phần menu trong game</w:t>
      </w:r>
    </w:p>
    <w:p w14:paraId="7AC7A5A4" w14:textId="4B7AD43C" w:rsidR="00AE1016" w:rsidRDefault="00AE1016" w:rsidP="00B02C82">
      <w:pPr>
        <w:pStyle w:val="ListParagraph"/>
        <w:numPr>
          <w:ilvl w:val="0"/>
          <w:numId w:val="9"/>
        </w:numPr>
      </w:pPr>
      <w:r>
        <w:lastRenderedPageBreak/>
        <w:t>Lối chơi:</w:t>
      </w:r>
    </w:p>
    <w:p w14:paraId="422CE1C8" w14:textId="30077DD2" w:rsidR="003F7D71" w:rsidRDefault="003F7D71" w:rsidP="003F7D71">
      <w:pPr>
        <w:pStyle w:val="ListParagraph"/>
        <w:numPr>
          <w:ilvl w:val="0"/>
          <w:numId w:val="68"/>
        </w:numPr>
      </w:pPr>
      <w:r>
        <w:t>Người chơi có thể chơi theo hai chế độ chơi là một người chơi và nhiều người chơi cùng vớ</w:t>
      </w:r>
      <w:r w:rsidR="00B52D2E">
        <w:t>i nhau</w:t>
      </w:r>
    </w:p>
    <w:p w14:paraId="36E48E83" w14:textId="5A44FC81" w:rsidR="00AE1016" w:rsidRDefault="00AE1016" w:rsidP="00B02C82">
      <w:pPr>
        <w:pStyle w:val="ListParagraph"/>
        <w:numPr>
          <w:ilvl w:val="0"/>
          <w:numId w:val="18"/>
        </w:numPr>
      </w:pPr>
      <w:r>
        <w:t>Tối đa một ván chơi sẽ có 6 người chơi, khi bắt đầu chơi những người chơi sẽ được rơi vào những vị trí riêng trên bản đồ ở đây ứng với từng vị trí mà người chơi sẽ có những ưu điểm và nhược điểm riêng</w:t>
      </w:r>
    </w:p>
    <w:p w14:paraId="7D6FAFD4" w14:textId="2942F611" w:rsidR="00181815" w:rsidRDefault="00181815" w:rsidP="00B02C82">
      <w:pPr>
        <w:pStyle w:val="ListParagraph"/>
        <w:numPr>
          <w:ilvl w:val="0"/>
          <w:numId w:val="18"/>
        </w:numPr>
      </w:pPr>
      <w:r>
        <w:t>Nhiệm vụ của người chơi là hủy diệt tất cả xe tăng cửa đối phương có mặt trên bản đồ</w:t>
      </w:r>
    </w:p>
    <w:p w14:paraId="08E6A18D" w14:textId="084B43BA" w:rsidR="00181815" w:rsidRDefault="003F7D71" w:rsidP="00B02C82">
      <w:pPr>
        <w:pStyle w:val="ListParagraph"/>
        <w:numPr>
          <w:ilvl w:val="0"/>
          <w:numId w:val="18"/>
        </w:numPr>
      </w:pPr>
      <w:r>
        <w:t>Sau 1</w:t>
      </w:r>
      <w:r w:rsidR="00181815">
        <w:t xml:space="preserve"> phút nếu vẫn chưa phân thắng bại dựa theo số người chơi trên bản đồ hệ thống sẽ phân ra 2 trường hợp: hệ thống sẽ tạo ra một vòng bo  thu nhỏ dần lại tâm những người chơi đứng ngoài vòng bo sẽ bị mất máu theo thời gian, hệ thống sẽ đưa các người chơi vào các minigame do hệ thống thiết lập từ trước luật chơi và cách thức di chuyển của các minigame sẽ khác nhau người chiến thắng minigame sẽ là người chiến thắng ván chơi đó</w:t>
      </w:r>
    </w:p>
    <w:p w14:paraId="4A71DAC3" w14:textId="74DB89B8" w:rsidR="00AF1990" w:rsidRDefault="00AF1990" w:rsidP="00B02C82">
      <w:pPr>
        <w:pStyle w:val="ListParagraph"/>
        <w:numPr>
          <w:ilvl w:val="0"/>
          <w:numId w:val="18"/>
        </w:numPr>
      </w:pPr>
      <w:r>
        <w:t>Ở chế độ chơi một người, người chơi phải tránh né những khối vuông nhiều màu sắc, nhiệm vụ ở đây là sống càng lâu và ghi càng nhiều điểm càng tố</w:t>
      </w:r>
      <w:r w:rsidR="00B52D2E">
        <w:t>t</w:t>
      </w:r>
    </w:p>
    <w:p w14:paraId="2F970147" w14:textId="620F6563" w:rsidR="00AE1016" w:rsidRDefault="00AE1016" w:rsidP="00B02C82">
      <w:pPr>
        <w:pStyle w:val="ListParagraph"/>
        <w:numPr>
          <w:ilvl w:val="0"/>
          <w:numId w:val="9"/>
        </w:numPr>
      </w:pPr>
      <w:r>
        <w:t>Di chuyển xe tăng:</w:t>
      </w:r>
    </w:p>
    <w:p w14:paraId="03B16CB9" w14:textId="52693919" w:rsidR="00AE1016" w:rsidRDefault="00AE1016" w:rsidP="00B02C82">
      <w:pPr>
        <w:pStyle w:val="ListParagraph"/>
        <w:numPr>
          <w:ilvl w:val="0"/>
          <w:numId w:val="16"/>
        </w:numPr>
      </w:pPr>
      <w:r>
        <w:t>Người chơi di chuyển xe tăng theo các nút trên bàn phím, phương hướng di chuyển linh hoạt 360 độ dựa theo vị trí quay của con trỏ chuột, tạo ra khả năng thích nghi đơn giản dễ dàng cho những người mớ</w:t>
      </w:r>
      <w:r w:rsidR="00B52D2E">
        <w:t>i tham gia</w:t>
      </w:r>
    </w:p>
    <w:p w14:paraId="2C5A7C5E" w14:textId="6F780ECA" w:rsidR="00AE1016" w:rsidRDefault="00AE1016" w:rsidP="00B02C82">
      <w:pPr>
        <w:pStyle w:val="ListParagraph"/>
        <w:numPr>
          <w:ilvl w:val="0"/>
          <w:numId w:val="16"/>
        </w:numPr>
      </w:pPr>
      <w:r>
        <w:t>Chú ý di chuyển xe cận thận có thể làm mất máu khi va chạm vào một số chướng ngại vật trên bản đồ</w:t>
      </w:r>
    </w:p>
    <w:p w14:paraId="6BDC542A" w14:textId="02B6A0E2" w:rsidR="00AE1016" w:rsidRDefault="00AE1016" w:rsidP="00B02C82">
      <w:pPr>
        <w:pStyle w:val="ListParagraph"/>
        <w:numPr>
          <w:ilvl w:val="0"/>
          <w:numId w:val="9"/>
        </w:numPr>
      </w:pPr>
      <w:r>
        <w:t>Bắn đạn:</w:t>
      </w:r>
    </w:p>
    <w:p w14:paraId="3346BFBD" w14:textId="0DFABC11" w:rsidR="00AE1016" w:rsidRDefault="00AE1016" w:rsidP="00B02C82">
      <w:pPr>
        <w:pStyle w:val="ListParagraph"/>
        <w:numPr>
          <w:ilvl w:val="0"/>
          <w:numId w:val="17"/>
        </w:numPr>
      </w:pPr>
      <w:r>
        <w:t>Mỗi lần chỉ có thể bắn ra được một viên đạn</w:t>
      </w:r>
    </w:p>
    <w:p w14:paraId="670DA13B" w14:textId="4EFB5067" w:rsidR="00AE1016" w:rsidRDefault="00AE1016" w:rsidP="00B02C82">
      <w:pPr>
        <w:pStyle w:val="ListParagraph"/>
        <w:numPr>
          <w:ilvl w:val="0"/>
          <w:numId w:val="17"/>
        </w:numPr>
      </w:pPr>
      <w:r>
        <w:t>Số lượng đạn không bị giới hạn đối với mỗi xe tăng</w:t>
      </w:r>
    </w:p>
    <w:p w14:paraId="4A1FB959" w14:textId="2476D848" w:rsidR="00181815" w:rsidRDefault="00181815" w:rsidP="00B02C82">
      <w:pPr>
        <w:pStyle w:val="ListParagraph"/>
        <w:numPr>
          <w:ilvl w:val="0"/>
          <w:numId w:val="9"/>
        </w:numPr>
      </w:pPr>
      <w:r>
        <w:t xml:space="preserve">Minigame: </w:t>
      </w:r>
    </w:p>
    <w:p w14:paraId="7E53F9D3" w14:textId="5BFE4A65" w:rsidR="00181815" w:rsidRDefault="00181815" w:rsidP="00B02C82">
      <w:pPr>
        <w:pStyle w:val="ListParagraph"/>
        <w:numPr>
          <w:ilvl w:val="0"/>
          <w:numId w:val="19"/>
        </w:numPr>
      </w:pPr>
      <w:r>
        <w:t>Ninja leo núi: hai người chơi còn lại trên bản đồ</w:t>
      </w:r>
      <w:r w:rsidR="00B52D2E">
        <w:t xml:space="preserve"> chính sau 1</w:t>
      </w:r>
      <w:r>
        <w:t xml:space="preserve"> phút sẽ được đưa vào một màn chơi ở đây mỗi người chơi sẽ đóng vai một ninja, nhiệm vụ ở đây là ai leo lên đỉnh núi nhanh nhất để đạt được viên ngọc trên đỉnh, người lấy được trước là người chiến thắng.</w:t>
      </w:r>
    </w:p>
    <w:p w14:paraId="0AB05B9E" w14:textId="38660850" w:rsidR="00E13654" w:rsidRDefault="00E13654" w:rsidP="00B02C82">
      <w:pPr>
        <w:pStyle w:val="ListParagraph"/>
        <w:numPr>
          <w:ilvl w:val="0"/>
          <w:numId w:val="19"/>
        </w:numPr>
      </w:pPr>
      <w:r>
        <w:lastRenderedPageBreak/>
        <w:t>Boomer: người chơi tham gia sẽ được sắp xếp ở các vị trí xác định trước đó, họ sẽ đi đặt boom để tiêu diệt những người chơi khác, số lượng boom là không giới hạn, người chơi sống sót cuối cùng là người dành được chiến thắng.</w:t>
      </w:r>
    </w:p>
    <w:p w14:paraId="3D59B995" w14:textId="435CB826" w:rsidR="00E13654" w:rsidRDefault="00E13654" w:rsidP="00B02C82">
      <w:pPr>
        <w:pStyle w:val="ListParagraph"/>
        <w:numPr>
          <w:ilvl w:val="0"/>
          <w:numId w:val="19"/>
        </w:numPr>
      </w:pPr>
      <w:r>
        <w:t>Mê cung: người chơi tham gia sẽ bị giới hạn về tầm nhìn, nhiệm vụ là vượt qua mê cung để tìm vật phẩm một cách nhanh nhất, khi tham gia người chơi phải vượt qua các chướng ngại vật đã bố trí trên bàn.</w:t>
      </w:r>
    </w:p>
    <w:p w14:paraId="5711746D" w14:textId="1E7DD027" w:rsidR="00E13654" w:rsidRDefault="00E13654" w:rsidP="00B02C82">
      <w:pPr>
        <w:pStyle w:val="ListParagraph"/>
        <w:numPr>
          <w:ilvl w:val="0"/>
          <w:numId w:val="19"/>
        </w:numPr>
      </w:pPr>
      <w:r>
        <w:t>Máy bay: tương tự như Flappy bird người chơi sẽ phải tránh né các ngọn núi, người chơi chiến thắng cuối cùng là người dành chiến thắng.</w:t>
      </w:r>
    </w:p>
    <w:p w14:paraId="5BA71DE4" w14:textId="0617610A" w:rsidR="00E13654" w:rsidRPr="00787844" w:rsidRDefault="00E13654" w:rsidP="00B02C82">
      <w:pPr>
        <w:pStyle w:val="ListParagraph"/>
        <w:numPr>
          <w:ilvl w:val="0"/>
          <w:numId w:val="19"/>
        </w:numPr>
      </w:pPr>
      <w:r>
        <w:t xml:space="preserve">Vòng </w:t>
      </w:r>
      <w:proofErr w:type="gramStart"/>
      <w:r>
        <w:t>bo</w:t>
      </w:r>
      <w:proofErr w:type="gramEnd"/>
      <w:r>
        <w:t xml:space="preserve"> tử thần: bản đồ chính sẽ xuất hiện vòng bo thu dần vào trong, nếu tiếp xúc trực tiếp với vòng bo người chơi sẽ bị tiêu diệt lập tức.</w:t>
      </w:r>
    </w:p>
    <w:p w14:paraId="30727131" w14:textId="76D69E81" w:rsidR="001D78C1" w:rsidRDefault="00181815" w:rsidP="001D78C1">
      <w:pPr>
        <w:pStyle w:val="Heading2"/>
      </w:pPr>
      <w:bookmarkStart w:id="20" w:name="_Toc95768782"/>
      <w:r>
        <w:t>Mục tiêu của trò chơi</w:t>
      </w:r>
      <w:bookmarkEnd w:id="20"/>
    </w:p>
    <w:p w14:paraId="21F6EDB9" w14:textId="77777777" w:rsidR="00CB5809" w:rsidRDefault="00181815" w:rsidP="00CB5809">
      <w:pPr>
        <w:ind w:firstLine="720"/>
      </w:pPr>
      <w:r w:rsidRPr="00181815">
        <w:t>Dùng các thiết bị phần mề</w:t>
      </w:r>
      <w:r>
        <w:t>m</w:t>
      </w:r>
      <w:r w:rsidRPr="00181815">
        <w:t>,</w:t>
      </w:r>
      <w:r>
        <w:t xml:space="preserve"> </w:t>
      </w:r>
      <w:r w:rsidRPr="00181815">
        <w:t>phần cứng để tạo ra một hệ thống tương tác với người chơi nhằm mục đích chính là giải trí,</w:t>
      </w:r>
      <w:r>
        <w:t xml:space="preserve"> </w:t>
      </w:r>
      <w:r w:rsidRPr="00181815">
        <w:t>nâng cao khả năng phản xạ,</w:t>
      </w:r>
      <w:r>
        <w:t xml:space="preserve"> </w:t>
      </w:r>
      <w:r w:rsidRPr="00181815">
        <w:t>cải thiện trí thông minh.</w:t>
      </w:r>
      <w:r>
        <w:t xml:space="preserve"> </w:t>
      </w:r>
      <w:r w:rsidRPr="00181815">
        <w:t xml:space="preserve">Khi Internet ra đời cho phép nhiều người chơi có thể chơi </w:t>
      </w:r>
      <w:proofErr w:type="gramStart"/>
      <w:r w:rsidRPr="00181815">
        <w:t>chung</w:t>
      </w:r>
      <w:proofErr w:type="gramEnd"/>
      <w:r w:rsidRPr="00181815">
        <w:t xml:space="preserve"> với nhau thì trò chơi còn có công dụng gắn kết bạn bè mọi nơi trên thế giới.</w:t>
      </w:r>
    </w:p>
    <w:p w14:paraId="4B11E45E" w14:textId="77777777" w:rsidR="00CB5809" w:rsidRDefault="00181815" w:rsidP="00CB5809">
      <w:pPr>
        <w:ind w:firstLine="720"/>
      </w:pPr>
      <w:r w:rsidRPr="00181815">
        <w:t>Mục tiêu khách quan:</w:t>
      </w:r>
      <w:r>
        <w:t xml:space="preserve"> </w:t>
      </w:r>
      <w:r w:rsidRPr="00181815">
        <w:t>tạo các phần thưởng</w:t>
      </w:r>
      <w:r>
        <w:t xml:space="preserve"> </w:t>
      </w:r>
      <w:r w:rsidRPr="00181815">
        <w:t>(nhận điể</w:t>
      </w:r>
      <w:r>
        <w:t>m</w:t>
      </w:r>
      <w:r w:rsidRPr="00181815">
        <w:t>,</w:t>
      </w:r>
      <w:r>
        <w:t xml:space="preserve"> </w:t>
      </w:r>
      <w:r w:rsidRPr="00181815">
        <w:t>tiền,</w:t>
      </w:r>
      <w:r>
        <w:t xml:space="preserve"> </w:t>
      </w:r>
      <w:r w:rsidRPr="00181815">
        <w:t>đạt được khả năng đặc biệt,</w:t>
      </w:r>
      <w:r w:rsidR="0040372C">
        <w:t xml:space="preserve"> </w:t>
      </w:r>
      <w:r w:rsidRPr="00181815">
        <w:t>v.v</w:t>
      </w:r>
      <w:proofErr w:type="gramStart"/>
      <w:r w:rsidRPr="00181815">
        <w:t>) ,</w:t>
      </w:r>
      <w:proofErr w:type="gramEnd"/>
      <w:r>
        <w:t xml:space="preserve"> </w:t>
      </w:r>
      <w:r w:rsidRPr="00181815">
        <w:t>hình phạt</w:t>
      </w:r>
      <w:r>
        <w:t xml:space="preserve"> </w:t>
      </w:r>
      <w:r w:rsidRPr="00181815">
        <w:t>(giảm sức khoẻ,</w:t>
      </w:r>
      <w:r>
        <w:t xml:space="preserve"> </w:t>
      </w:r>
      <w:r w:rsidRPr="00181815">
        <w:t>mất tài nguyên,</w:t>
      </w:r>
      <w:r>
        <w:t xml:space="preserve"> v.v)</w:t>
      </w:r>
      <w:r w:rsidRPr="00181815">
        <w:t>,</w:t>
      </w:r>
      <w:r>
        <w:t xml:space="preserve"> </w:t>
      </w:r>
      <w:r w:rsidRPr="00181815">
        <w:t>hiệu ứng hình ảnh bắt mắt trong trò chơi thu hút người chơi tham gia</w:t>
      </w:r>
      <w:r>
        <w:t>.</w:t>
      </w:r>
    </w:p>
    <w:p w14:paraId="6D1C2EE6" w14:textId="1EC6C8CB" w:rsidR="00181815" w:rsidRPr="00181815" w:rsidRDefault="00181815" w:rsidP="00CB5809">
      <w:pPr>
        <w:ind w:firstLine="720"/>
      </w:pPr>
      <w:r w:rsidRPr="00181815">
        <w:t>Mục tiêu chủ quan:</w:t>
      </w:r>
      <w:r w:rsidR="00C92F65">
        <w:t xml:space="preserve"> </w:t>
      </w:r>
      <w:r w:rsidRPr="00181815">
        <w:t>lập các thử</w:t>
      </w:r>
      <w:r w:rsidR="00C92F65">
        <w:t xml:space="preserve"> thách</w:t>
      </w:r>
      <w:r w:rsidRPr="00181815">
        <w:t>,</w:t>
      </w:r>
      <w:r w:rsidR="00C92F65">
        <w:t xml:space="preserve"> </w:t>
      </w:r>
      <w:r w:rsidRPr="00181815">
        <w:t xml:space="preserve">nhiệm vụ kích thích sự tò mò tìm tòi của người chơi thực hiện trò chơi đến cấp độ cuối cùng của trò chơi. </w:t>
      </w:r>
    </w:p>
    <w:p w14:paraId="42AD9D6E" w14:textId="5FC813D3" w:rsidR="003A22F5" w:rsidRDefault="0040372C" w:rsidP="00504D47">
      <w:pPr>
        <w:pStyle w:val="Heading2"/>
      </w:pPr>
      <w:bookmarkStart w:id="21" w:name="_Toc95768783"/>
      <w:r>
        <w:t>Yêu cầu hệ thống</w:t>
      </w:r>
      <w:bookmarkEnd w:id="21"/>
    </w:p>
    <w:p w14:paraId="19AD64F7" w14:textId="3D30DE10" w:rsidR="0040372C" w:rsidRDefault="0040372C" w:rsidP="0040372C">
      <w:pPr>
        <w:pStyle w:val="Heading3"/>
      </w:pPr>
      <w:bookmarkStart w:id="22" w:name="_Toc95768784"/>
      <w:r>
        <w:t>Yêu cầu chức năng</w:t>
      </w:r>
      <w:bookmarkEnd w:id="22"/>
    </w:p>
    <w:p w14:paraId="16C3F17E" w14:textId="5768BA32" w:rsidR="0040372C" w:rsidRDefault="0040372C" w:rsidP="0040372C">
      <w:pPr>
        <w:pStyle w:val="ListParagraph"/>
        <w:numPr>
          <w:ilvl w:val="0"/>
          <w:numId w:val="52"/>
        </w:numPr>
      </w:pPr>
      <w:r>
        <w:t>Người chơi có thể tạo tìm server kết nối với nhau.</w:t>
      </w:r>
    </w:p>
    <w:p w14:paraId="67BBF2E1" w14:textId="0FD8E966" w:rsidR="0040372C" w:rsidRDefault="0040372C" w:rsidP="0040372C">
      <w:pPr>
        <w:pStyle w:val="ListParagraph"/>
        <w:numPr>
          <w:ilvl w:val="0"/>
          <w:numId w:val="52"/>
        </w:numPr>
      </w:pPr>
      <w:r>
        <w:t>Người chơi tham gia nhắn tin trực tiếp với nhau.</w:t>
      </w:r>
    </w:p>
    <w:p w14:paraId="0F7EB46A" w14:textId="2E5C5ADB" w:rsidR="0040372C" w:rsidRDefault="0040372C" w:rsidP="0040372C">
      <w:pPr>
        <w:pStyle w:val="ListParagraph"/>
        <w:numPr>
          <w:ilvl w:val="0"/>
          <w:numId w:val="52"/>
        </w:numPr>
      </w:pPr>
      <w:r>
        <w:t>Có hệ thống menu tùy chỉnh các thông số trong trò chơi</w:t>
      </w:r>
      <w:r w:rsidR="00E13654">
        <w:t>.</w:t>
      </w:r>
    </w:p>
    <w:p w14:paraId="28164EDD" w14:textId="1F5C8331" w:rsidR="00E13654" w:rsidRDefault="00E13654" w:rsidP="0040372C">
      <w:pPr>
        <w:pStyle w:val="ListParagraph"/>
        <w:numPr>
          <w:ilvl w:val="0"/>
          <w:numId w:val="52"/>
        </w:numPr>
      </w:pPr>
      <w:r>
        <w:t>Chức năng giúp người chơi tìm người chơi nhanh chóng.</w:t>
      </w:r>
    </w:p>
    <w:p w14:paraId="3B21BFE0" w14:textId="598FAF96" w:rsidR="00B52D2E" w:rsidRPr="0040372C" w:rsidRDefault="00B52D2E" w:rsidP="0040372C">
      <w:pPr>
        <w:pStyle w:val="ListParagraph"/>
        <w:numPr>
          <w:ilvl w:val="0"/>
          <w:numId w:val="52"/>
        </w:numPr>
      </w:pPr>
      <w:r>
        <w:t>Trò chơi chơi được cả một người và đa người chơi.</w:t>
      </w:r>
    </w:p>
    <w:p w14:paraId="37BAD52A" w14:textId="7F2966B7" w:rsidR="0040372C" w:rsidRDefault="0040372C" w:rsidP="0040372C">
      <w:pPr>
        <w:pStyle w:val="Heading3"/>
      </w:pPr>
      <w:bookmarkStart w:id="23" w:name="_Toc95768785"/>
      <w:r>
        <w:t>Yêu cầu phi chức năng</w:t>
      </w:r>
      <w:bookmarkEnd w:id="23"/>
    </w:p>
    <w:p w14:paraId="72567656" w14:textId="5F63C068" w:rsidR="0040372C" w:rsidRDefault="0040372C" w:rsidP="0040372C">
      <w:pPr>
        <w:pStyle w:val="ListParagraph"/>
        <w:numPr>
          <w:ilvl w:val="0"/>
          <w:numId w:val="53"/>
        </w:numPr>
      </w:pPr>
      <w:r>
        <w:t>Tiến trình chơi game mượt mà, không bị lỗi hình ảnh.</w:t>
      </w:r>
    </w:p>
    <w:p w14:paraId="10D93984" w14:textId="389F9B04" w:rsidR="0040372C" w:rsidRDefault="0040372C" w:rsidP="0040372C">
      <w:pPr>
        <w:pStyle w:val="ListParagraph"/>
        <w:numPr>
          <w:ilvl w:val="0"/>
          <w:numId w:val="53"/>
        </w:numPr>
      </w:pPr>
      <w:r>
        <w:lastRenderedPageBreak/>
        <w:t>Đồ họa dễ nhìn, thao tác đơn giản trực quan dễ tiếp cận</w:t>
      </w:r>
      <w:r w:rsidR="00E13654">
        <w:t>.</w:t>
      </w:r>
    </w:p>
    <w:p w14:paraId="4A028522" w14:textId="1F312DBE" w:rsidR="00E13654" w:rsidRPr="0040372C" w:rsidRDefault="00E13654" w:rsidP="0040372C">
      <w:pPr>
        <w:pStyle w:val="ListParagraph"/>
        <w:numPr>
          <w:ilvl w:val="0"/>
          <w:numId w:val="53"/>
        </w:numPr>
      </w:pPr>
      <w:r>
        <w:t>Vật phẩm, khả năng nâng cấp, các minigame phải đa dạng và hấp dẫn.</w:t>
      </w:r>
    </w:p>
    <w:p w14:paraId="6D6CCDB0" w14:textId="6C76A5FB" w:rsidR="0040372C" w:rsidRDefault="0040372C" w:rsidP="0040372C">
      <w:pPr>
        <w:pStyle w:val="Heading3"/>
      </w:pPr>
      <w:bookmarkStart w:id="24" w:name="_Toc95768786"/>
      <w:r>
        <w:t xml:space="preserve">Phạm </w:t>
      </w:r>
      <w:proofErr w:type="gramStart"/>
      <w:r>
        <w:t>vi</w:t>
      </w:r>
      <w:proofErr w:type="gramEnd"/>
      <w:r>
        <w:t xml:space="preserve"> hoạt động</w:t>
      </w:r>
      <w:bookmarkEnd w:id="24"/>
    </w:p>
    <w:p w14:paraId="1ECA8B17" w14:textId="65AC1C9E" w:rsidR="00E13654" w:rsidRDefault="00E13654" w:rsidP="00E13654">
      <w:pPr>
        <w:pStyle w:val="ListParagraph"/>
        <w:numPr>
          <w:ilvl w:val="0"/>
          <w:numId w:val="54"/>
        </w:numPr>
      </w:pPr>
      <w:r>
        <w:t xml:space="preserve">Hoạt động trong phạm </w:t>
      </w:r>
      <w:proofErr w:type="gramStart"/>
      <w:r>
        <w:t>vi</w:t>
      </w:r>
      <w:proofErr w:type="gramEnd"/>
      <w:r>
        <w:t xml:space="preserve"> mạng LAN cá nhân.</w:t>
      </w:r>
    </w:p>
    <w:p w14:paraId="16D2C78C" w14:textId="17F552DB" w:rsidR="00E13654" w:rsidRPr="00E13654" w:rsidRDefault="00E13654" w:rsidP="00E13654">
      <w:pPr>
        <w:pStyle w:val="ListParagraph"/>
        <w:numPr>
          <w:ilvl w:val="0"/>
          <w:numId w:val="54"/>
        </w:numPr>
      </w:pPr>
      <w:r>
        <w:t>Thiết bị hoạt động trên Window 10.</w:t>
      </w:r>
    </w:p>
    <w:p w14:paraId="197D5211" w14:textId="26B7DACE" w:rsidR="00504D47" w:rsidRDefault="00504D47" w:rsidP="00504D47">
      <w:pPr>
        <w:pStyle w:val="Heading2"/>
      </w:pPr>
      <w:bookmarkStart w:id="25" w:name="_Toc95768787"/>
      <w:r>
        <w:t>Kết luận chương 2</w:t>
      </w:r>
      <w:bookmarkEnd w:id="25"/>
    </w:p>
    <w:p w14:paraId="7651D3BE" w14:textId="1229359E" w:rsidR="00E46E1A" w:rsidRDefault="00E46E1A" w:rsidP="00E46E1A">
      <w:pPr>
        <w:ind w:firstLine="720"/>
      </w:pPr>
      <w:proofErr w:type="gramStart"/>
      <w:r w:rsidRPr="00E46E1A">
        <w:t>Sau khi tìm hiểu mục đích và phân tích hệ thống trò chơi theo cả hai hướng chức năng và đối tượng cả nhóm sẽ bắt đầu tìm hiểu các công cụ để thiết kế mộ</w:t>
      </w:r>
      <w:r>
        <w:t xml:space="preserve">t trò chơi 2D </w:t>
      </w:r>
      <w:r w:rsidRPr="00E46E1A">
        <w:t>và phương thức kết nối nhiều người chơi với nhau trên nhiều nền tảng hệ điề</w:t>
      </w:r>
      <w:r>
        <w:t>u hành</w:t>
      </w:r>
      <w:r w:rsidRPr="00E46E1A">
        <w:t>,</w:t>
      </w:r>
      <w:r>
        <w:t xml:space="preserve"> </w:t>
      </w:r>
      <w:r w:rsidRPr="00E46E1A">
        <w:t>trên PC hay thiết bị di động,...Tất cả sẽ được trình bày chi tiết ở chương sau.</w:t>
      </w:r>
      <w:proofErr w:type="gramEnd"/>
    </w:p>
    <w:p w14:paraId="77C20620" w14:textId="6CAFD9F7" w:rsidR="00504D47" w:rsidRPr="00E46E1A" w:rsidRDefault="00E46E1A" w:rsidP="00504D47">
      <w:pPr>
        <w:spacing w:before="0" w:after="200" w:line="276" w:lineRule="auto"/>
        <w:jc w:val="left"/>
      </w:pPr>
      <w:r>
        <w:br w:type="page"/>
      </w:r>
    </w:p>
    <w:p w14:paraId="6972036A" w14:textId="77777777" w:rsidR="00504D47" w:rsidRDefault="00504D47" w:rsidP="00504D47">
      <w:pPr>
        <w:pStyle w:val="Heading1"/>
      </w:pPr>
      <w:bookmarkStart w:id="26" w:name="_Toc95768788"/>
      <w:r>
        <w:lastRenderedPageBreak/>
        <w:t>TỔNG QUAN VỀ GODOT ENGINE VÀ BÀI TOÁN KẾT NỐI CÁC THIẾT BỊ</w:t>
      </w:r>
      <w:bookmarkEnd w:id="26"/>
    </w:p>
    <w:p w14:paraId="55F9FB35" w14:textId="33E39640" w:rsidR="00504D47" w:rsidRDefault="00504D47" w:rsidP="00504D47">
      <w:pPr>
        <w:pStyle w:val="Heading2"/>
      </w:pPr>
      <w:bookmarkStart w:id="27" w:name="_Toc95768789"/>
      <w:r>
        <w:t xml:space="preserve">Tổng quan </w:t>
      </w:r>
      <w:proofErr w:type="gramStart"/>
      <w:r>
        <w:t>chung</w:t>
      </w:r>
      <w:proofErr w:type="gramEnd"/>
      <w:r>
        <w:t xml:space="preserve"> về lập trình trò chơi</w:t>
      </w:r>
      <w:bookmarkEnd w:id="27"/>
    </w:p>
    <w:p w14:paraId="3D07EAE5" w14:textId="68D551FB" w:rsidR="00FE1120" w:rsidRDefault="00FE1120" w:rsidP="00FE1120">
      <w:pPr>
        <w:ind w:firstLine="720"/>
      </w:pPr>
      <w:r w:rsidRPr="00FE1120">
        <w:t xml:space="preserve">Cùng với sự phát triển của đời sống kinh tế xã hội, nhu cầu giải trí bằng trò chơi điện tử (game) và số lượng game thủ tăng nhanh trong “thế giới ảo” đòi hỏi những tựa game có chất lượng ngày càng cao. Đây là tiềm năng rất lớn để ngành công nghiệp game phát triển, bao gồm phát hành, kinh doanh và cả việc đào tạo ra đội </w:t>
      </w:r>
      <w:proofErr w:type="gramStart"/>
      <w:r w:rsidRPr="00FE1120">
        <w:t>ngũ</w:t>
      </w:r>
      <w:proofErr w:type="gramEnd"/>
      <w:r w:rsidRPr="00FE1120">
        <w:t xml:space="preserve"> sản xuất, chế tạo game có trình độ cao.</w:t>
      </w:r>
    </w:p>
    <w:p w14:paraId="5AB6E705" w14:textId="250EAEE4" w:rsidR="00FE1120" w:rsidRPr="00FE1120" w:rsidRDefault="00FE1120" w:rsidP="00FE1120">
      <w:pPr>
        <w:ind w:firstLine="720"/>
      </w:pPr>
      <w:r w:rsidRPr="00FE1120">
        <w:t>Trong thế giới lậ</w:t>
      </w:r>
      <w:r w:rsidR="00B52D2E">
        <w:t>p trình trò chơi</w:t>
      </w:r>
      <w:r w:rsidRPr="00FE1120">
        <w:t xml:space="preserve">, khả năng sáng tạo là vô hạn. Để tạo ra một sản phẩm trò chơi điện tử cần có sự phối hợp chặt chẽ và </w:t>
      </w:r>
      <w:proofErr w:type="gramStart"/>
      <w:r w:rsidRPr="00FE1120">
        <w:t>ăn</w:t>
      </w:r>
      <w:proofErr w:type="gramEnd"/>
      <w:r w:rsidRPr="00FE1120">
        <w:t xml:space="preserve"> ý giữa rất nhiều lập trình viên, kỹ thuật viên... Mỗi sản phẩ</w:t>
      </w:r>
      <w:r w:rsidR="00B52D2E">
        <w:t>m trò chơi</w:t>
      </w:r>
      <w:r w:rsidRPr="00FE1120">
        <w:t xml:space="preserve"> là kết quả miệt mài của một tập thể và bao gồm nhiều công đoạn, từ khâu ý tưởng, xây dựng câu chuyện đến viết code, thiết kế đồ họa…</w:t>
      </w:r>
    </w:p>
    <w:p w14:paraId="72270A33" w14:textId="04DBB250" w:rsidR="00504D47" w:rsidRDefault="00504D47" w:rsidP="00504D47">
      <w:pPr>
        <w:pStyle w:val="Heading2"/>
      </w:pPr>
      <w:bookmarkStart w:id="28" w:name="_Toc95768790"/>
      <w:r>
        <w:t>Công cụ hỗ trợ lập trình trò chơi</w:t>
      </w:r>
      <w:bookmarkEnd w:id="28"/>
    </w:p>
    <w:p w14:paraId="7B546B65" w14:textId="1F3A00C7" w:rsidR="00FE1120" w:rsidRDefault="00FE1120" w:rsidP="00FE1120">
      <w:pPr>
        <w:ind w:firstLine="720"/>
      </w:pPr>
      <w:r w:rsidRPr="00FE1120">
        <w:t>Ngành công nghiệp game di động không ngừng tăng lên khi người dùng càng ngày càng gắn kết với các ứng dụng di động. Nhờ những đổi mới trong ngành cùng với một số nền tảng hỗ trợ, việc tạo và khởi chạy trò chơi trong các cửa hàng ứng dụng đã trở nên thực sự phổ biến đối với dân lập trình.</w:t>
      </w:r>
    </w:p>
    <w:p w14:paraId="0F3C973B" w14:textId="05F2F9C1" w:rsidR="00FE1120" w:rsidRDefault="00FE1120" w:rsidP="00FE1120">
      <w:pPr>
        <w:ind w:firstLine="720"/>
      </w:pPr>
      <w:r w:rsidRPr="00FE1120">
        <w:t>Các ứng dụng trò chơi điện thoại là một ngành công nghiệp thực sự tuyệt vời nếu được thực hiện đúng cách và khai thác triệt để. Sau đây là một số công cụ lập trình game hàng đầu được các lập trình viên sử dụng nhiều và rộ</w:t>
      </w:r>
      <w:r>
        <w:t>ng rãi</w:t>
      </w:r>
      <w:r w:rsidR="000B735F">
        <w:t>.</w:t>
      </w:r>
    </w:p>
    <w:p w14:paraId="1F6E1D59" w14:textId="5AECE2E0" w:rsidR="00FE1120" w:rsidRDefault="00FE1120" w:rsidP="00FE1120">
      <w:pPr>
        <w:pStyle w:val="Heading3"/>
      </w:pPr>
      <w:bookmarkStart w:id="29" w:name="_Toc95768791"/>
      <w:r>
        <w:t>Unity</w:t>
      </w:r>
      <w:bookmarkEnd w:id="29"/>
    </w:p>
    <w:p w14:paraId="582695B7" w14:textId="53B8518F" w:rsidR="00FE1120" w:rsidRDefault="00FE1120" w:rsidP="00FE1120">
      <w:pPr>
        <w:ind w:firstLine="720"/>
      </w:pPr>
      <w:r w:rsidRPr="00FE1120">
        <w:t xml:space="preserve">Trong số các công cụ </w:t>
      </w:r>
      <w:r>
        <w:t xml:space="preserve">phát tiển </w:t>
      </w:r>
      <w:r w:rsidRPr="00FE1120">
        <w:t xml:space="preserve">hàng đầu, Unity luôn được nhắc đến đầu tiên - một công cụ đa nền tảng được ra mắt bởi Unity Technologies. Nền tảng này giúp người dùng tạo trò chơi của riêng mình bằng các tính năng phát triển 2D và 3D. Unity cho phép ta nhập các dữ liệu từ nhiều ứng dụng 3D như Maya hoặc Blender và nó cung cấp cho người dùng một loạt các tài nguyên khác mà ta có thể được mua trực tiếp từ cửa hàng của Unity. Unity là một trong những nền tảng phát triển được sử dụng nhiều nhất, cung cấp mọi tài liệu trợ </w:t>
      </w:r>
      <w:r w:rsidRPr="00FE1120">
        <w:lastRenderedPageBreak/>
        <w:t>giúp và hướng dẫn. Có thể nói, đây là một trong những phần mềm tạo trò chơi nổi tiếng nhất trong số các nển tảng phát triển game.</w:t>
      </w:r>
    </w:p>
    <w:p w14:paraId="611DB250" w14:textId="38D89828" w:rsidR="00FE1120" w:rsidRDefault="00FE1120" w:rsidP="00FE1120">
      <w:pPr>
        <w:ind w:firstLine="720"/>
      </w:pPr>
      <w:r>
        <w:t>Các nền tăng hỗ trợ:</w:t>
      </w:r>
    </w:p>
    <w:p w14:paraId="6852116B" w14:textId="3CAC8A1A" w:rsidR="00FE1120" w:rsidRDefault="00FE1120" w:rsidP="00B02C82">
      <w:pPr>
        <w:pStyle w:val="ListParagraph"/>
        <w:numPr>
          <w:ilvl w:val="0"/>
          <w:numId w:val="20"/>
        </w:numPr>
      </w:pPr>
      <w:r>
        <w:t>IOS</w:t>
      </w:r>
    </w:p>
    <w:p w14:paraId="423AE46E" w14:textId="2CFA9CD3" w:rsidR="00FE1120" w:rsidRDefault="00FE1120" w:rsidP="00B02C82">
      <w:pPr>
        <w:pStyle w:val="ListParagraph"/>
        <w:numPr>
          <w:ilvl w:val="0"/>
          <w:numId w:val="20"/>
        </w:numPr>
      </w:pPr>
      <w:r>
        <w:t>Android</w:t>
      </w:r>
    </w:p>
    <w:p w14:paraId="255F1A01" w14:textId="0EEA2A1C" w:rsidR="00FE1120" w:rsidRDefault="00FE1120" w:rsidP="00B02C82">
      <w:pPr>
        <w:pStyle w:val="ListParagraph"/>
        <w:numPr>
          <w:ilvl w:val="0"/>
          <w:numId w:val="20"/>
        </w:numPr>
      </w:pPr>
      <w:r>
        <w:t>Windows Phone</w:t>
      </w:r>
    </w:p>
    <w:p w14:paraId="33DFEC64" w14:textId="698D3AD7" w:rsidR="00FE1120" w:rsidRDefault="00FE1120" w:rsidP="00B02C82">
      <w:pPr>
        <w:pStyle w:val="ListParagraph"/>
        <w:numPr>
          <w:ilvl w:val="0"/>
          <w:numId w:val="20"/>
        </w:numPr>
      </w:pPr>
      <w:r>
        <w:t>Tizen OS</w:t>
      </w:r>
    </w:p>
    <w:p w14:paraId="6A173A45" w14:textId="2D68A79E" w:rsidR="00FE1120" w:rsidRDefault="00FE1120" w:rsidP="00B02C82">
      <w:pPr>
        <w:pStyle w:val="ListParagraph"/>
        <w:numPr>
          <w:ilvl w:val="0"/>
          <w:numId w:val="20"/>
        </w:numPr>
      </w:pPr>
      <w:r>
        <w:t>Fire OS</w:t>
      </w:r>
    </w:p>
    <w:p w14:paraId="22F31624" w14:textId="6C9C70F4" w:rsidR="00FE1120" w:rsidRDefault="00FE1120" w:rsidP="00FE1120">
      <w:pPr>
        <w:pStyle w:val="ListParagraph"/>
      </w:pPr>
      <w:r>
        <w:t xml:space="preserve">Một số trò chơi nổi tiếng sử dụng nền tảng Unity: </w:t>
      </w:r>
      <w:r w:rsidRPr="00FE1120">
        <w:t>Lara Croft Go, Angry Birds 2, Pokémon Go.</w:t>
      </w:r>
    </w:p>
    <w:p w14:paraId="48A63827" w14:textId="726799F2" w:rsidR="00FE1120" w:rsidRDefault="00FE1120" w:rsidP="00FE1120">
      <w:pPr>
        <w:pStyle w:val="Heading3"/>
      </w:pPr>
      <w:bookmarkStart w:id="30" w:name="_Toc95768792"/>
      <w:r>
        <w:t>Unreal Engine</w:t>
      </w:r>
      <w:bookmarkEnd w:id="30"/>
    </w:p>
    <w:p w14:paraId="0C97CE24" w14:textId="6EA79082" w:rsidR="00FE1120" w:rsidRDefault="00FE1120" w:rsidP="00FE1120">
      <w:pPr>
        <w:ind w:firstLine="720"/>
      </w:pPr>
      <w:r w:rsidRPr="00FE1120">
        <w:t>Unreal Engine là nền tảng phù hợp cho cho người mới bắt đầu, vì không cần phải có bất kỳ kỹ năng lập trình nào nhờ các tính năng thân thiện với người dùng mà Unreal Engine mang lại. Nền tảng này cho phép người dùng thực hiện các thay đổi trong trò chơi của mình mà không cần lập trình hoặc thay đổi code. Một ưu điểm khác là Unreal Engine có thể làm việc với giao diện và thử nghiệm trò chơi ngay bên trong nền tảng này. Sử dụng Unreal Engine để thiết kế đồ họa 3D cũng khá ấn tượng và người dùng sẽ rất "cuốn" vào trò chơi của người sáng lập.</w:t>
      </w:r>
    </w:p>
    <w:p w14:paraId="2D5FCF54" w14:textId="29F37D85" w:rsidR="008175CC" w:rsidRDefault="008175CC" w:rsidP="00FE1120">
      <w:pPr>
        <w:ind w:firstLine="720"/>
      </w:pPr>
      <w:r>
        <w:t>Các nền tẳng hỗ trợ:</w:t>
      </w:r>
    </w:p>
    <w:p w14:paraId="65FA8991" w14:textId="77777777" w:rsidR="008175CC" w:rsidRDefault="008175CC" w:rsidP="00B02C82">
      <w:pPr>
        <w:pStyle w:val="ListParagraph"/>
        <w:numPr>
          <w:ilvl w:val="0"/>
          <w:numId w:val="21"/>
        </w:numPr>
      </w:pPr>
      <w:r>
        <w:t>Windows PC</w:t>
      </w:r>
    </w:p>
    <w:p w14:paraId="577C71F1" w14:textId="77777777" w:rsidR="008175CC" w:rsidRDefault="008175CC" w:rsidP="00B02C82">
      <w:pPr>
        <w:pStyle w:val="ListParagraph"/>
        <w:numPr>
          <w:ilvl w:val="0"/>
          <w:numId w:val="21"/>
        </w:numPr>
      </w:pPr>
      <w:r>
        <w:t>Sony PlayStation 4</w:t>
      </w:r>
    </w:p>
    <w:p w14:paraId="5C2C0477" w14:textId="77777777" w:rsidR="008175CC" w:rsidRDefault="008175CC" w:rsidP="00B02C82">
      <w:pPr>
        <w:pStyle w:val="ListParagraph"/>
        <w:numPr>
          <w:ilvl w:val="0"/>
          <w:numId w:val="21"/>
        </w:numPr>
      </w:pPr>
      <w:r>
        <w:t>Xbox One</w:t>
      </w:r>
    </w:p>
    <w:p w14:paraId="1FB421DF" w14:textId="77777777" w:rsidR="008175CC" w:rsidRDefault="008175CC" w:rsidP="00B02C82">
      <w:pPr>
        <w:pStyle w:val="ListParagraph"/>
        <w:numPr>
          <w:ilvl w:val="0"/>
          <w:numId w:val="21"/>
        </w:numPr>
      </w:pPr>
      <w:r>
        <w:t>Mac OS X</w:t>
      </w:r>
    </w:p>
    <w:p w14:paraId="5C843D47" w14:textId="77777777" w:rsidR="008175CC" w:rsidRDefault="008175CC" w:rsidP="00B02C82">
      <w:pPr>
        <w:pStyle w:val="ListParagraph"/>
        <w:numPr>
          <w:ilvl w:val="0"/>
          <w:numId w:val="21"/>
        </w:numPr>
      </w:pPr>
      <w:r>
        <w:t>iOS</w:t>
      </w:r>
    </w:p>
    <w:p w14:paraId="582FC1C1" w14:textId="77777777" w:rsidR="008175CC" w:rsidRDefault="008175CC" w:rsidP="00B02C82">
      <w:pPr>
        <w:pStyle w:val="ListParagraph"/>
        <w:numPr>
          <w:ilvl w:val="0"/>
          <w:numId w:val="21"/>
        </w:numPr>
      </w:pPr>
      <w:r>
        <w:t>Android</w:t>
      </w:r>
    </w:p>
    <w:p w14:paraId="3B28F7B5" w14:textId="77777777" w:rsidR="008175CC" w:rsidRDefault="008175CC" w:rsidP="00B02C82">
      <w:pPr>
        <w:pStyle w:val="ListParagraph"/>
        <w:numPr>
          <w:ilvl w:val="0"/>
          <w:numId w:val="21"/>
        </w:numPr>
      </w:pPr>
      <w:r>
        <w:t>VR platforms</w:t>
      </w:r>
    </w:p>
    <w:p w14:paraId="2DB3B87E" w14:textId="77777777" w:rsidR="008175CC" w:rsidRDefault="008175CC" w:rsidP="00B02C82">
      <w:pPr>
        <w:pStyle w:val="ListParagraph"/>
        <w:numPr>
          <w:ilvl w:val="0"/>
          <w:numId w:val="21"/>
        </w:numPr>
      </w:pPr>
      <w:r>
        <w:t>Linux</w:t>
      </w:r>
    </w:p>
    <w:p w14:paraId="62B9762A" w14:textId="77777777" w:rsidR="008175CC" w:rsidRDefault="008175CC" w:rsidP="00B02C82">
      <w:pPr>
        <w:pStyle w:val="ListParagraph"/>
        <w:numPr>
          <w:ilvl w:val="0"/>
          <w:numId w:val="21"/>
        </w:numPr>
      </w:pPr>
      <w:r>
        <w:t>SteamOS</w:t>
      </w:r>
    </w:p>
    <w:p w14:paraId="7FF71287" w14:textId="77777777" w:rsidR="008175CC" w:rsidRDefault="008175CC" w:rsidP="00B02C82">
      <w:pPr>
        <w:pStyle w:val="ListParagraph"/>
        <w:numPr>
          <w:ilvl w:val="0"/>
          <w:numId w:val="21"/>
        </w:numPr>
      </w:pPr>
      <w:r>
        <w:t>HTML5</w:t>
      </w:r>
    </w:p>
    <w:p w14:paraId="7D2317E7" w14:textId="1437B96F" w:rsidR="008175CC" w:rsidRDefault="008175CC" w:rsidP="008175CC">
      <w:pPr>
        <w:ind w:firstLine="720"/>
      </w:pPr>
      <w:r>
        <w:t xml:space="preserve">Unreal </w:t>
      </w:r>
      <w:r w:rsidRPr="008175CC">
        <w:t>Engine đã được sử dụng để phát triển nhiều trò chơi và loạt trò chơi bom tấn bao gồm Borderlands, Gears of War, BioShock, Mass Effect, và hàng trăm thứ khác.</w:t>
      </w:r>
    </w:p>
    <w:p w14:paraId="38D18688" w14:textId="7FA47DD1" w:rsidR="008175CC" w:rsidRDefault="008175CC" w:rsidP="008175CC">
      <w:pPr>
        <w:pStyle w:val="Heading3"/>
      </w:pPr>
      <w:bookmarkStart w:id="31" w:name="_Toc95768793"/>
      <w:r>
        <w:lastRenderedPageBreak/>
        <w:t>Buidbox</w:t>
      </w:r>
      <w:bookmarkEnd w:id="31"/>
    </w:p>
    <w:p w14:paraId="245FBDC1" w14:textId="4BB8C344" w:rsidR="008175CC" w:rsidRDefault="008175CC" w:rsidP="008175CC">
      <w:pPr>
        <w:ind w:firstLine="720"/>
      </w:pPr>
      <w:r>
        <w:t>Với Buildbox</w:t>
      </w:r>
      <w:r w:rsidRPr="008175CC">
        <w:t>, người dùng thể tạo các trò chơi của riêng mình trong một thời gian ngắn và dễ dàng. Người dùng không cần viết code mà chỉ đơn giản là chọn các hình ảnh, nhập chúng vào phần mềm, gán cho chúng một vai trò (nhân vật, đối tượng, trang trí, tăng sức mạnh, v.v.) và trò chơi sẽ bắt đầu. Ngoài ra, có thể thay đổi và kiểm tra chúng trong thời gian thực.</w:t>
      </w:r>
    </w:p>
    <w:p w14:paraId="0A27E07F" w14:textId="49AFB1F7" w:rsidR="008175CC" w:rsidRDefault="008175CC" w:rsidP="008175CC">
      <w:pPr>
        <w:ind w:firstLine="720"/>
      </w:pPr>
      <w:r>
        <w:t>Các nền tăng hỗ trợ:</w:t>
      </w:r>
    </w:p>
    <w:p w14:paraId="744B1D14" w14:textId="12C6933C" w:rsidR="008175CC" w:rsidRDefault="008175CC" w:rsidP="00B02C82">
      <w:pPr>
        <w:pStyle w:val="ListParagraph"/>
        <w:numPr>
          <w:ilvl w:val="0"/>
          <w:numId w:val="22"/>
        </w:numPr>
      </w:pPr>
      <w:r>
        <w:t>IOS</w:t>
      </w:r>
    </w:p>
    <w:p w14:paraId="670B20BD" w14:textId="5C3EFC44" w:rsidR="008175CC" w:rsidRDefault="008175CC" w:rsidP="008175CC">
      <w:pPr>
        <w:ind w:firstLine="720"/>
      </w:pPr>
      <w:r>
        <w:t xml:space="preserve">Một số </w:t>
      </w:r>
      <w:r w:rsidRPr="008175CC">
        <w:t xml:space="preserve">trò chơi sử dụng nền tảng </w:t>
      </w:r>
      <w:r w:rsidR="00B52D2E">
        <w:t>Buildbox: Timelight, Reached và</w:t>
      </w:r>
      <w:r w:rsidRPr="008175CC">
        <w:t xml:space="preserve"> cmnd/ctrl.</w:t>
      </w:r>
    </w:p>
    <w:p w14:paraId="780AA8EF" w14:textId="204BFE48" w:rsidR="008175CC" w:rsidRDefault="008175CC" w:rsidP="008175CC">
      <w:pPr>
        <w:pStyle w:val="Heading3"/>
      </w:pPr>
      <w:bookmarkStart w:id="32" w:name="_Toc95768794"/>
      <w:r>
        <w:t>Godot Engine</w:t>
      </w:r>
      <w:bookmarkEnd w:id="32"/>
    </w:p>
    <w:p w14:paraId="57699407" w14:textId="09A6C00C" w:rsidR="008175CC" w:rsidRDefault="008175CC" w:rsidP="008175CC">
      <w:pPr>
        <w:ind w:firstLine="720"/>
      </w:pPr>
      <w:r w:rsidRPr="008175CC">
        <w:t>Được phát triển với một ngôn ngữ lập trình riêng, Godot sử dụng GDScript. Đây là kết quả của thử nghiệm nội bộ của nhóm Godot, thay vì tạo ngôn ngữ mới, nó đã học hỏi các tính năng từ các ngôn ngữ khác như Python và Lua. Phần mềm này cũng hỗ trợ nhiều ngôn ngữ lập trình khác như C++, C#, làm việc trên VisualScript.</w:t>
      </w:r>
    </w:p>
    <w:p w14:paraId="5D224946" w14:textId="7905EBC8" w:rsidR="008175CC" w:rsidRDefault="008175CC" w:rsidP="008175CC">
      <w:pPr>
        <w:ind w:firstLine="720"/>
      </w:pPr>
      <w:r>
        <w:t>Hỗ trợ nền tảng:</w:t>
      </w:r>
    </w:p>
    <w:p w14:paraId="73335B27" w14:textId="1F379512" w:rsidR="008175CC" w:rsidRDefault="008175CC" w:rsidP="00B02C82">
      <w:pPr>
        <w:pStyle w:val="ListParagraph"/>
        <w:numPr>
          <w:ilvl w:val="0"/>
          <w:numId w:val="22"/>
        </w:numPr>
      </w:pPr>
      <w:r>
        <w:t>MacOS</w:t>
      </w:r>
    </w:p>
    <w:p w14:paraId="325E9075" w14:textId="65120817" w:rsidR="008175CC" w:rsidRDefault="008175CC" w:rsidP="00B02C82">
      <w:pPr>
        <w:pStyle w:val="ListParagraph"/>
        <w:numPr>
          <w:ilvl w:val="0"/>
          <w:numId w:val="22"/>
        </w:numPr>
      </w:pPr>
      <w:r>
        <w:t>Window</w:t>
      </w:r>
    </w:p>
    <w:p w14:paraId="7FCD3A8F" w14:textId="28DE2088" w:rsidR="0055467E" w:rsidRDefault="0055467E" w:rsidP="0055467E">
      <w:pPr>
        <w:pStyle w:val="Heading3"/>
      </w:pPr>
      <w:bookmarkStart w:id="33" w:name="_Toc95768795"/>
      <w:r w:rsidRPr="0055467E">
        <w:t>AppGameKit</w:t>
      </w:r>
      <w:bookmarkEnd w:id="33"/>
    </w:p>
    <w:p w14:paraId="5CA9C4CF" w14:textId="019E2916" w:rsidR="0055467E" w:rsidRDefault="0055467E" w:rsidP="0055467E">
      <w:pPr>
        <w:ind w:firstLine="720"/>
      </w:pPr>
      <w:r w:rsidRPr="0055467E">
        <w:t>AppGameKit cung cấp giải pháp cho tất cả các nhà phát triển từ người mới bắt đầu đến cả những chuyên gia. Đây cũng là một nền tảng thân thiện với người dùng sử dụng ngôn ngữ mã hoá tương tự như C ++. Một trong những đặc điểm có giá trị nhất của nó là đây là một nền tảng chéo, do đó trò chơi của người dùng sẽ có sẵn cho tất cả các nền tảng khác nhau cùng một lúc.</w:t>
      </w:r>
    </w:p>
    <w:p w14:paraId="2B9AE37F" w14:textId="5DA39226" w:rsidR="0055467E" w:rsidRDefault="0055467E" w:rsidP="0055467E">
      <w:pPr>
        <w:ind w:firstLine="720"/>
      </w:pPr>
      <w:r>
        <w:t>Các nền tảng hỗ trợ:</w:t>
      </w:r>
    </w:p>
    <w:p w14:paraId="5780F5FF" w14:textId="77777777" w:rsidR="0055467E" w:rsidRPr="0055467E" w:rsidRDefault="0055467E" w:rsidP="0055467E">
      <w:pPr>
        <w:pStyle w:val="ListParagraph"/>
        <w:numPr>
          <w:ilvl w:val="0"/>
          <w:numId w:val="63"/>
        </w:numPr>
      </w:pPr>
      <w:r w:rsidRPr="0055467E">
        <w:t>Windows Phone</w:t>
      </w:r>
    </w:p>
    <w:p w14:paraId="672A93FE" w14:textId="04DF1785" w:rsidR="0055467E" w:rsidRDefault="0055467E" w:rsidP="0055467E">
      <w:pPr>
        <w:pStyle w:val="ListParagraph"/>
        <w:numPr>
          <w:ilvl w:val="0"/>
          <w:numId w:val="63"/>
        </w:numPr>
      </w:pPr>
      <w:r>
        <w:t>iOS</w:t>
      </w:r>
    </w:p>
    <w:p w14:paraId="7D95F6DF" w14:textId="6BBF7F43" w:rsidR="0055467E" w:rsidRDefault="0055467E" w:rsidP="0055467E">
      <w:pPr>
        <w:pStyle w:val="ListParagraph"/>
        <w:numPr>
          <w:ilvl w:val="0"/>
          <w:numId w:val="63"/>
        </w:numPr>
      </w:pPr>
      <w:r>
        <w:t>Android</w:t>
      </w:r>
    </w:p>
    <w:p w14:paraId="3FBCA5C4" w14:textId="77777777" w:rsidR="0055467E" w:rsidRPr="0055467E" w:rsidRDefault="0055467E" w:rsidP="0055467E">
      <w:pPr>
        <w:pStyle w:val="ListParagraph"/>
        <w:numPr>
          <w:ilvl w:val="0"/>
          <w:numId w:val="63"/>
        </w:numPr>
      </w:pPr>
      <w:r w:rsidRPr="0055467E">
        <w:t>Blackberry</w:t>
      </w:r>
    </w:p>
    <w:p w14:paraId="2C821019" w14:textId="45BECD8E" w:rsidR="0055467E" w:rsidRPr="0055467E" w:rsidRDefault="0055467E" w:rsidP="0055467E">
      <w:pPr>
        <w:ind w:firstLine="720"/>
      </w:pPr>
      <w:r>
        <w:t>Một số</w:t>
      </w:r>
      <w:r w:rsidRPr="0055467E">
        <w:t xml:space="preserve"> trò chơi sử dụng AppGameKit: Skrobol, Bouncing Brendan và Na4.</w:t>
      </w:r>
    </w:p>
    <w:p w14:paraId="224FC780" w14:textId="58A3D08D" w:rsidR="0055467E" w:rsidRDefault="0055467E" w:rsidP="0055467E">
      <w:pPr>
        <w:pStyle w:val="Heading3"/>
      </w:pPr>
      <w:bookmarkStart w:id="34" w:name="_Toc95768796"/>
      <w:r w:rsidRPr="0055467E">
        <w:lastRenderedPageBreak/>
        <w:t>Marmalade SDK</w:t>
      </w:r>
      <w:bookmarkEnd w:id="34"/>
    </w:p>
    <w:p w14:paraId="79D2D568" w14:textId="2CACB7B0" w:rsidR="0055467E" w:rsidRDefault="0055467E" w:rsidP="0055467E">
      <w:pPr>
        <w:ind w:firstLine="720"/>
      </w:pPr>
      <w:r w:rsidRPr="0055467E">
        <w:t xml:space="preserve">Marmalade SDK cho phép xây dựng các trò chơi cho điện thoại di động và máy tính. Phần mềm này hoạt động với C++ và cho phép tạo ra cả các tựa game 2D và 3D. Ta có thể sử dụng các </w:t>
      </w:r>
      <w:proofErr w:type="gramStart"/>
      <w:r w:rsidRPr="0055467E">
        <w:t>thư</w:t>
      </w:r>
      <w:proofErr w:type="gramEnd"/>
      <w:r w:rsidRPr="0055467E">
        <w:t xml:space="preserve"> viện, code và công cụ khác nhau để giúp mình lập trình và thử nghiệm trò chơi của mình.</w:t>
      </w:r>
    </w:p>
    <w:p w14:paraId="790F9561" w14:textId="12731303" w:rsidR="0055467E" w:rsidRDefault="0055467E" w:rsidP="0055467E">
      <w:pPr>
        <w:ind w:firstLine="720"/>
      </w:pPr>
      <w:r>
        <w:t>Các nền tảng hỗ trợ:</w:t>
      </w:r>
    </w:p>
    <w:p w14:paraId="63AD23F8" w14:textId="1E180A0F" w:rsidR="0055467E" w:rsidRDefault="0055467E" w:rsidP="0055467E">
      <w:pPr>
        <w:pStyle w:val="ListParagraph"/>
        <w:numPr>
          <w:ilvl w:val="0"/>
          <w:numId w:val="64"/>
        </w:numPr>
      </w:pPr>
      <w:r>
        <w:t>iOS</w:t>
      </w:r>
    </w:p>
    <w:p w14:paraId="7005EEE2" w14:textId="77777777" w:rsidR="0055467E" w:rsidRPr="0055467E" w:rsidRDefault="0055467E" w:rsidP="0055467E">
      <w:pPr>
        <w:pStyle w:val="ListParagraph"/>
        <w:numPr>
          <w:ilvl w:val="0"/>
          <w:numId w:val="64"/>
        </w:numPr>
      </w:pPr>
      <w:r w:rsidRPr="0055467E">
        <w:t>Android</w:t>
      </w:r>
    </w:p>
    <w:p w14:paraId="34762442" w14:textId="77777777" w:rsidR="0055467E" w:rsidRPr="0055467E" w:rsidRDefault="0055467E" w:rsidP="0055467E">
      <w:pPr>
        <w:pStyle w:val="ListParagraph"/>
        <w:numPr>
          <w:ilvl w:val="0"/>
          <w:numId w:val="64"/>
        </w:numPr>
      </w:pPr>
      <w:r w:rsidRPr="0055467E">
        <w:t>Windows Phone</w:t>
      </w:r>
    </w:p>
    <w:p w14:paraId="10BB5544" w14:textId="77777777" w:rsidR="0055467E" w:rsidRPr="0055467E" w:rsidRDefault="0055467E" w:rsidP="0055467E">
      <w:pPr>
        <w:pStyle w:val="ListParagraph"/>
        <w:numPr>
          <w:ilvl w:val="0"/>
          <w:numId w:val="64"/>
        </w:numPr>
      </w:pPr>
      <w:r w:rsidRPr="0055467E">
        <w:t>Tizen OS</w:t>
      </w:r>
    </w:p>
    <w:p w14:paraId="2D6E3A59" w14:textId="77777777" w:rsidR="0055467E" w:rsidRPr="0055467E" w:rsidRDefault="0055467E" w:rsidP="0055467E">
      <w:pPr>
        <w:pStyle w:val="ListParagraph"/>
        <w:numPr>
          <w:ilvl w:val="0"/>
          <w:numId w:val="64"/>
        </w:numPr>
      </w:pPr>
      <w:r w:rsidRPr="0055467E">
        <w:t>Blackberry</w:t>
      </w:r>
    </w:p>
    <w:p w14:paraId="256E0234" w14:textId="77777777" w:rsidR="0055467E" w:rsidRPr="0055467E" w:rsidRDefault="0055467E" w:rsidP="0055467E">
      <w:pPr>
        <w:pStyle w:val="ListParagraph"/>
        <w:numPr>
          <w:ilvl w:val="0"/>
          <w:numId w:val="64"/>
        </w:numPr>
      </w:pPr>
      <w:r w:rsidRPr="0055467E">
        <w:t>Connected TV Platforms</w:t>
      </w:r>
    </w:p>
    <w:p w14:paraId="1B469201" w14:textId="5E0A4401" w:rsidR="0055467E" w:rsidRPr="0055467E" w:rsidRDefault="0055467E" w:rsidP="0055467E">
      <w:pPr>
        <w:ind w:firstLine="720"/>
      </w:pPr>
      <w:r w:rsidRPr="0055467E">
        <w:t>Một số trò chơi được phát triển bằng Marmalade engine: Plants vs Zombies 2, Metal Gear Solid Mobile, Doddle Jump, Worms, Cut the Rope, Need for Speed: Shift, Bejeweled Blitz…</w:t>
      </w:r>
    </w:p>
    <w:p w14:paraId="5B18E195" w14:textId="0E3C78CD" w:rsidR="0055467E" w:rsidRDefault="0055467E" w:rsidP="0055467E">
      <w:pPr>
        <w:pStyle w:val="Heading3"/>
      </w:pPr>
      <w:bookmarkStart w:id="35" w:name="_Toc95768797"/>
      <w:r w:rsidRPr="0055467E">
        <w:t>Fusion</w:t>
      </w:r>
      <w:bookmarkEnd w:id="35"/>
    </w:p>
    <w:p w14:paraId="7C44D796" w14:textId="7B97E4E9" w:rsidR="0055467E" w:rsidRDefault="0055467E" w:rsidP="0055467E">
      <w:pPr>
        <w:ind w:firstLine="720"/>
      </w:pPr>
      <w:r w:rsidRPr="0055467E">
        <w:t xml:space="preserve">Fusion có giao diện dễ sử dụng và người dùng không cần phải là một chuyên gia lập trình để có thể tạo ra một trò chơi với Fusion. Fusion có một </w:t>
      </w:r>
      <w:proofErr w:type="gramStart"/>
      <w:r w:rsidRPr="0055467E">
        <w:t>thư</w:t>
      </w:r>
      <w:proofErr w:type="gramEnd"/>
      <w:r w:rsidRPr="0055467E">
        <w:t xml:space="preserve"> viện đầy đủ đồ họa mà người dùng có thể sử dụng cho tựa game của mình. Nền tảng này cũng có thể được sử dụng để thiết kế các trò chơi 2D</w:t>
      </w:r>
      <w:r>
        <w:t>.</w:t>
      </w:r>
    </w:p>
    <w:p w14:paraId="0D35BB07" w14:textId="49CF3533" w:rsidR="0055467E" w:rsidRDefault="0055467E" w:rsidP="0055467E">
      <w:pPr>
        <w:ind w:firstLine="720"/>
      </w:pPr>
      <w:r>
        <w:t>Các nền tảng hỗ trợ:</w:t>
      </w:r>
    </w:p>
    <w:p w14:paraId="2D38C5BD" w14:textId="27B34AA6" w:rsidR="0055467E" w:rsidRDefault="0055467E" w:rsidP="0055467E">
      <w:pPr>
        <w:pStyle w:val="ListParagraph"/>
        <w:numPr>
          <w:ilvl w:val="0"/>
          <w:numId w:val="65"/>
        </w:numPr>
      </w:pPr>
      <w:r>
        <w:t>Ios</w:t>
      </w:r>
    </w:p>
    <w:p w14:paraId="3D28C99A" w14:textId="0C0F19C6" w:rsidR="0055467E" w:rsidRDefault="0055467E" w:rsidP="0055467E">
      <w:pPr>
        <w:pStyle w:val="ListParagraph"/>
        <w:numPr>
          <w:ilvl w:val="0"/>
          <w:numId w:val="65"/>
        </w:numPr>
      </w:pPr>
      <w:r>
        <w:t>Android</w:t>
      </w:r>
    </w:p>
    <w:p w14:paraId="3A5C857D" w14:textId="2F71AD10" w:rsidR="0055467E" w:rsidRDefault="0055467E" w:rsidP="0055467E">
      <w:pPr>
        <w:pStyle w:val="ListParagraph"/>
        <w:numPr>
          <w:ilvl w:val="0"/>
          <w:numId w:val="65"/>
        </w:numPr>
      </w:pPr>
      <w:r>
        <w:t>Windows</w:t>
      </w:r>
    </w:p>
    <w:p w14:paraId="37090A6B" w14:textId="52AC645D" w:rsidR="0055467E" w:rsidRPr="0055467E" w:rsidRDefault="0055467E" w:rsidP="0055467E">
      <w:pPr>
        <w:ind w:firstLine="720"/>
      </w:pPr>
      <w:r>
        <w:t>Một</w:t>
      </w:r>
      <w:r w:rsidRPr="0055467E">
        <w:t xml:space="preserve"> số game sử dụng Fusion: DISTRAINT, Quadle và Bit Odyssey</w:t>
      </w:r>
      <w:r>
        <w:t>.</w:t>
      </w:r>
    </w:p>
    <w:p w14:paraId="5EBF4096" w14:textId="4206FB98" w:rsidR="00504D47" w:rsidRDefault="00504D47" w:rsidP="00504D47">
      <w:pPr>
        <w:pStyle w:val="Heading2"/>
      </w:pPr>
      <w:bookmarkStart w:id="36" w:name="_Toc95768798"/>
      <w:r>
        <w:t>Tổng quan về Godot Engine</w:t>
      </w:r>
      <w:bookmarkEnd w:id="36"/>
    </w:p>
    <w:p w14:paraId="20EEC27F" w14:textId="4847B68F" w:rsidR="008175CC" w:rsidRDefault="008175CC" w:rsidP="008175CC">
      <w:pPr>
        <w:pStyle w:val="Heading3"/>
      </w:pPr>
      <w:bookmarkStart w:id="37" w:name="_Toc95768799"/>
      <w:r>
        <w:t>Godot Engine</w:t>
      </w:r>
      <w:bookmarkEnd w:id="37"/>
    </w:p>
    <w:p w14:paraId="023355E8" w14:textId="07FC8B74" w:rsidR="008175CC" w:rsidRDefault="008175CC" w:rsidP="008175CC">
      <w:pPr>
        <w:ind w:firstLine="720"/>
      </w:pPr>
      <w:r w:rsidRPr="008175CC">
        <w:t xml:space="preserve">Godot là một công cụ trò chơi đa nền tảng, miễn phí và mã nguồn mở được phát hành </w:t>
      </w:r>
      <w:proofErr w:type="gramStart"/>
      <w:r w:rsidRPr="008175CC">
        <w:t>theo</w:t>
      </w:r>
      <w:proofErr w:type="gramEnd"/>
      <w:r w:rsidRPr="008175CC">
        <w:t xml:space="preserve"> giấy phép củ</w:t>
      </w:r>
      <w:r>
        <w:t>a MIT</w:t>
      </w:r>
      <w:r w:rsidRPr="008175CC">
        <w:t xml:space="preserve">. Ban đầu nó được phát triển bởi các nhà phát triển phần mềm </w:t>
      </w:r>
      <w:r w:rsidRPr="008175CC">
        <w:lastRenderedPageBreak/>
        <w:t>người Argentina Juan Linietsky và Ariel Manzur cho một số công ty ở Mỹ Latinh trước khi phát hành rộng rãi. Môi trường phát triển chạy trên nhiều hệ điều hành bao gồ</w:t>
      </w:r>
      <w:r>
        <w:t>m Linux</w:t>
      </w:r>
      <w:r w:rsidRPr="008175CC">
        <w:t xml:space="preserve">, </w:t>
      </w:r>
      <w:proofErr w:type="gramStart"/>
      <w:r w:rsidRPr="008175CC">
        <w:t>BS</w:t>
      </w:r>
      <w:r>
        <w:t>Ds ,</w:t>
      </w:r>
      <w:proofErr w:type="gramEnd"/>
      <w:r>
        <w:t xml:space="preserve"> macOS và Microsoft Windows</w:t>
      </w:r>
      <w:r w:rsidRPr="008175CC">
        <w:t>. Nó được thiết kế để tạo cả 2D và 3D trò chơi nhắm mụ</w:t>
      </w:r>
      <w:r>
        <w:t>c tiêu PC</w:t>
      </w:r>
      <w:r w:rsidRPr="008175CC">
        <w:t>, thiết bị di động và nền tảng web.</w:t>
      </w:r>
    </w:p>
    <w:p w14:paraId="7E7E85ED" w14:textId="31B98858" w:rsidR="008175CC" w:rsidRDefault="008175CC" w:rsidP="008175CC">
      <w:pPr>
        <w:ind w:firstLine="720"/>
      </w:pPr>
      <w:r w:rsidRPr="008175CC">
        <w:t>Hầu hết mọi người có thể đã nghe nói về Unity. Nhiều công ty lớn và nhỏ sử dụng Unity. Thậm chí có thể game chúng ta đã và đang chơi có thể được phát triển bằ</w:t>
      </w:r>
      <w:r>
        <w:t xml:space="preserve">ng Unity, cho dù </w:t>
      </w:r>
      <w:r w:rsidRPr="008175CC">
        <w:t>nhận ra nó hay không.</w:t>
      </w:r>
    </w:p>
    <w:p w14:paraId="35B06EBD" w14:textId="616C341F" w:rsidR="008175CC" w:rsidRDefault="008175CC" w:rsidP="008175CC">
      <w:pPr>
        <w:ind w:firstLine="720"/>
      </w:pPr>
      <w:r w:rsidRPr="008175CC">
        <w:t xml:space="preserve">Mặc dù nó là phổ biến, Unity có một số nhược điểm, đặc biệt là cho người mới bắt đầu. Ví dụ, Unity được thiết kế cho 3D và có hỗ trợ 2D, nhưng không phải là rất tốt và ta luôn phải gặp khó khăn với nó. Người mới bắt đầu nên bắt đầu học phát triển game 2D, bởi vì làm game 3D phức tạp hơn gất nhiều game 2D. Một khi đã có khả năng nắm vững kiến thức về việc phát triển game 2D, nó sẽ dễ dàng hơn để để bắt đầu với làm game </w:t>
      </w:r>
      <w:r>
        <w:t>3D. Còn với</w:t>
      </w:r>
      <w:r w:rsidRPr="008175CC">
        <w:t xml:space="preserve"> Godot, thì cả 2D và 3D điều hổ trợ rất tốt, c</w:t>
      </w:r>
      <w:r>
        <w:t>ũ</w:t>
      </w:r>
      <w:r w:rsidRPr="008175CC">
        <w:t>ng chính vì thế Godot c</w:t>
      </w:r>
      <w:r>
        <w:t>ũ</w:t>
      </w:r>
      <w:r w:rsidRPr="008175CC">
        <w:t>ng là một nền tảng để bắt đầu học tốt hơn.</w:t>
      </w:r>
    </w:p>
    <w:p w14:paraId="0F18741D" w14:textId="41038988" w:rsidR="008175CC" w:rsidRDefault="008175CC" w:rsidP="008175CC">
      <w:pPr>
        <w:ind w:firstLine="720"/>
      </w:pPr>
      <w:r w:rsidRPr="008175CC">
        <w:t>Unity không phải tất cả điều miễn phí có những thứ buộc người dùng phải mua. Ngược lại Unity, Godot engine thì miễn phí 100%.</w:t>
      </w:r>
    </w:p>
    <w:p w14:paraId="44B16B7B" w14:textId="50B51031" w:rsidR="008175CC" w:rsidRDefault="008175CC" w:rsidP="008175CC">
      <w:pPr>
        <w:pStyle w:val="Heading3"/>
      </w:pPr>
      <w:bookmarkStart w:id="38" w:name="_Toc95768800"/>
      <w:r>
        <w:t>Ưu điểm</w:t>
      </w:r>
      <w:bookmarkEnd w:id="38"/>
    </w:p>
    <w:p w14:paraId="490558BB" w14:textId="62BF7D6D" w:rsidR="008175CC" w:rsidRDefault="008175CC" w:rsidP="008175CC">
      <w:pPr>
        <w:ind w:firstLine="720"/>
      </w:pPr>
      <w:r w:rsidRPr="008175CC">
        <w:t>Sau đây là danh sách các ưu điểm của Godot engine,</w:t>
      </w:r>
      <w:r>
        <w:t xml:space="preserve"> </w:t>
      </w:r>
      <w:r w:rsidRPr="008175CC">
        <w:t>là lý do để nhóm chọn Godot engine làm công cụ</w:t>
      </w:r>
      <w:r w:rsidR="000B735F">
        <w:t>:</w:t>
      </w:r>
    </w:p>
    <w:p w14:paraId="7D32B87D" w14:textId="77777777" w:rsidR="008175CC" w:rsidRPr="008175CC" w:rsidRDefault="008175CC" w:rsidP="00B02C82">
      <w:pPr>
        <w:pStyle w:val="ListParagraph"/>
        <w:numPr>
          <w:ilvl w:val="0"/>
          <w:numId w:val="23"/>
        </w:numPr>
      </w:pPr>
      <w:r w:rsidRPr="008175CC">
        <w:t>Miễn phí và là phần mềm mã nguồn mở:</w:t>
      </w:r>
    </w:p>
    <w:p w14:paraId="4E8CF868" w14:textId="77777777" w:rsidR="008175CC" w:rsidRPr="008175CC" w:rsidRDefault="008175CC" w:rsidP="00B02C82">
      <w:pPr>
        <w:pStyle w:val="ListParagraph"/>
        <w:numPr>
          <w:ilvl w:val="0"/>
          <w:numId w:val="19"/>
        </w:numPr>
      </w:pPr>
      <w:r w:rsidRPr="008175CC">
        <w:t>Một trong những lợi thế lớn Godot là nó là miễn phí 100%, người dùng sẽ không bao giờ phải trả bất cứ điều gì cho nó.</w:t>
      </w:r>
    </w:p>
    <w:p w14:paraId="680E7CDE" w14:textId="6047374E" w:rsidR="004F6D24" w:rsidRDefault="004F6D24" w:rsidP="00B02C82">
      <w:pPr>
        <w:pStyle w:val="ListParagraph"/>
        <w:numPr>
          <w:ilvl w:val="0"/>
          <w:numId w:val="19"/>
        </w:numPr>
      </w:pPr>
      <w:r>
        <w:t xml:space="preserve">Godot game engine là phần mềm mã nguồn mở được cấp giấy phép MIT. </w:t>
      </w:r>
      <w:proofErr w:type="gramStart"/>
      <w:r>
        <w:t>Nói ngắn gọn giấy phép này là: Tự do tải về và sử dụng Godot cho bất cứ mục đích, cá nhân, phi lợi nhuận, thương mại, hoặc ngược lại, tự do sửa đổi, phân phối, phân phối lại, và pha trộn Godot với nội dung của người dùng, vì lý do nào đó, cả hai phi thương mại và thương mại.</w:t>
      </w:r>
      <w:proofErr w:type="gramEnd"/>
    </w:p>
    <w:p w14:paraId="19D78213" w14:textId="66CF21F0" w:rsidR="004F6D24" w:rsidRDefault="004F6D24" w:rsidP="00B02C82">
      <w:pPr>
        <w:pStyle w:val="ListParagraph"/>
        <w:numPr>
          <w:ilvl w:val="0"/>
          <w:numId w:val="23"/>
        </w:numPr>
      </w:pPr>
      <w:r w:rsidRPr="004F6D24">
        <w:t>Godot game engine h</w:t>
      </w:r>
      <w:r>
        <w:t>ỗ</w:t>
      </w:r>
      <w:r w:rsidRPr="004F6D24">
        <w:t xml:space="preserve"> trợ đa nền tảng:</w:t>
      </w:r>
    </w:p>
    <w:p w14:paraId="3355F358" w14:textId="6B80EDFA" w:rsidR="004F6D24" w:rsidRDefault="004F6D24" w:rsidP="00B02C82">
      <w:pPr>
        <w:pStyle w:val="ListParagraph"/>
        <w:numPr>
          <w:ilvl w:val="0"/>
          <w:numId w:val="24"/>
        </w:numPr>
      </w:pPr>
      <w:r>
        <w:t>Đối vơi các biên tập viên: Windows, MacOS, X11</w:t>
      </w:r>
      <w:r w:rsidR="00D91B59">
        <w:t xml:space="preserve"> </w:t>
      </w:r>
      <w:r>
        <w:t>(Linux, *BSD)</w:t>
      </w:r>
    </w:p>
    <w:p w14:paraId="0737D6A2" w14:textId="2E6801B2" w:rsidR="004F6D24" w:rsidRPr="004F6D24" w:rsidRDefault="004F6D24" w:rsidP="00B02C82">
      <w:pPr>
        <w:pStyle w:val="ListParagraph"/>
        <w:numPr>
          <w:ilvl w:val="0"/>
          <w:numId w:val="24"/>
        </w:numPr>
      </w:pPr>
      <w:r>
        <w:t xml:space="preserve">Đối với xuất khẩu trò chơi của người dùng: Windows (và UWP), MacOS, X11, Android, iOS, Web </w:t>
      </w:r>
    </w:p>
    <w:p w14:paraId="7626168C" w14:textId="4021E0AE" w:rsidR="004F6D24" w:rsidRDefault="004F6D24" w:rsidP="00B02C82">
      <w:pPr>
        <w:pStyle w:val="ListParagraph"/>
        <w:numPr>
          <w:ilvl w:val="0"/>
          <w:numId w:val="23"/>
        </w:numPr>
      </w:pPr>
      <w:r w:rsidRPr="004F6D24">
        <w:lastRenderedPageBreak/>
        <w:t>Godot có ngôn ngữ lập trình riêng dễ học và hiệu suất cao là GDScript:</w:t>
      </w:r>
    </w:p>
    <w:p w14:paraId="2645EEBE" w14:textId="77777777" w:rsidR="004F6D24" w:rsidRPr="004F6D24" w:rsidRDefault="004F6D24" w:rsidP="00B02C82">
      <w:pPr>
        <w:pStyle w:val="ListParagraph"/>
        <w:numPr>
          <w:ilvl w:val="0"/>
          <w:numId w:val="25"/>
        </w:numPr>
      </w:pPr>
      <w:r w:rsidRPr="004F6D24">
        <w:t>GDScript là ngôn ngữ kịch bản tích hợp của Godot. Nó được xây dựng từ đầu để tối đa hóa tiềm năng và sức mạnh cả Godot mà không cần viết quá nhiều code. GDScript cung cấp cả cho cả hai người mới bắt đầu và các nhà phát triển chuyên nghiệp khả năng tận dụng tối đa thế mạnh của Godot một cách nhanh nhất.</w:t>
      </w:r>
    </w:p>
    <w:p w14:paraId="6EB53EBC" w14:textId="1F9576F4" w:rsidR="004F6D24" w:rsidRPr="004F6D24" w:rsidRDefault="004F6D24" w:rsidP="00B02C82">
      <w:pPr>
        <w:pStyle w:val="ListParagraph"/>
        <w:numPr>
          <w:ilvl w:val="0"/>
          <w:numId w:val="25"/>
        </w:numPr>
      </w:pPr>
      <w:r w:rsidRPr="004F6D24">
        <w:t>Ngôn ngữ kịch bản GDScript rất giống với Python (nó đã dựa vào Python và lua). Python là một lựa chọn tuyệt vời cho người mới bắt đầu, vì vậy nếu người dùng đã học Python hoặc mới bắt đầu học lập trình, Godot sẽ là dễ dàng để bắt đầu.</w:t>
      </w:r>
    </w:p>
    <w:p w14:paraId="6E812A81" w14:textId="2F726C5A" w:rsidR="004F6D24" w:rsidRDefault="004F6D24" w:rsidP="00B02C82">
      <w:pPr>
        <w:pStyle w:val="ListParagraph"/>
        <w:numPr>
          <w:ilvl w:val="0"/>
          <w:numId w:val="23"/>
        </w:numPr>
      </w:pPr>
      <w:r w:rsidRPr="004F6D24">
        <w:t>Godot hỗ trợ nhiều ngôn ngữ lập trình:</w:t>
      </w:r>
    </w:p>
    <w:p w14:paraId="38394056" w14:textId="77777777" w:rsidR="004F6D24" w:rsidRDefault="004F6D24" w:rsidP="00B02C82">
      <w:pPr>
        <w:pStyle w:val="ListParagraph"/>
        <w:numPr>
          <w:ilvl w:val="0"/>
          <w:numId w:val="26"/>
        </w:numPr>
      </w:pPr>
      <w:r>
        <w:t>Các ngôn ngữ hỗ trợ chính thức cho Godot là GDScript, Visual Scripting, C # và C ++.</w:t>
      </w:r>
    </w:p>
    <w:p w14:paraId="53B3783C" w14:textId="0765F285" w:rsidR="004F6D24" w:rsidRPr="004F6D24" w:rsidRDefault="004F6D24" w:rsidP="00B02C82">
      <w:pPr>
        <w:pStyle w:val="ListParagraph"/>
        <w:numPr>
          <w:ilvl w:val="0"/>
          <w:numId w:val="26"/>
        </w:numPr>
      </w:pPr>
      <w:r>
        <w:t xml:space="preserve">Ngoài ra Godot đang thử nghiệm với các ngôn ngữ như Go, R, Nim, Rust, Ruby, </w:t>
      </w:r>
      <w:proofErr w:type="gramStart"/>
      <w:r>
        <w:t>JavaScript</w:t>
      </w:r>
      <w:proofErr w:type="gramEnd"/>
      <w:r>
        <w:t>.</w:t>
      </w:r>
    </w:p>
    <w:p w14:paraId="5EBF5887" w14:textId="1598B396" w:rsidR="004F6D24" w:rsidRDefault="004F6D24" w:rsidP="00B02C82">
      <w:pPr>
        <w:pStyle w:val="ListParagraph"/>
        <w:numPr>
          <w:ilvl w:val="0"/>
          <w:numId w:val="23"/>
        </w:numPr>
      </w:pPr>
      <w:r w:rsidRPr="004F6D24">
        <w:t>Hệ thống Node (nút) và Scene (cảnh):</w:t>
      </w:r>
    </w:p>
    <w:p w14:paraId="3D3C410D" w14:textId="77777777" w:rsidR="004F6D24" w:rsidRDefault="004F6D24" w:rsidP="00B02C82">
      <w:pPr>
        <w:pStyle w:val="ListParagraph"/>
        <w:numPr>
          <w:ilvl w:val="0"/>
          <w:numId w:val="27"/>
        </w:numPr>
      </w:pPr>
      <w:r>
        <w:t xml:space="preserve">Trong Godot, mọi thứ đều là một Node. Một Node có thể đại diện cho một sprite, một animation (hình ảnh động), âm thanh hoặc bất cứ thứ gì khác trong dự </w:t>
      </w:r>
      <w:proofErr w:type="gramStart"/>
      <w:r>
        <w:t>án</w:t>
      </w:r>
      <w:proofErr w:type="gramEnd"/>
      <w:r>
        <w:t xml:space="preserve"> của người dùng. </w:t>
      </w:r>
    </w:p>
    <w:p w14:paraId="4B987600" w14:textId="77777777" w:rsidR="004F6D24" w:rsidRDefault="004F6D24" w:rsidP="00B02C82">
      <w:pPr>
        <w:pStyle w:val="ListParagraph"/>
        <w:numPr>
          <w:ilvl w:val="0"/>
          <w:numId w:val="27"/>
        </w:numPr>
      </w:pPr>
      <w:r>
        <w:t xml:space="preserve">Một đặc điểm rất quan trọng của Node là chúng có thể được gán cho các Node khác nhỏ nhỏ hơn, tạo cấu trúc cây. Trong một cây, mỗi nút có thể có một (và chỉ một) cha mẹ và bất kỳ số lượng con nào. Một Node có thể kế thừa hành </w:t>
      </w:r>
      <w:proofErr w:type="gramStart"/>
      <w:r>
        <w:t>vi</w:t>
      </w:r>
      <w:proofErr w:type="gramEnd"/>
      <w:r>
        <w:t xml:space="preserve"> và thuộc tính từ cha của nó, cho phép người dùng sắp xếp chúng theo cách logic.</w:t>
      </w:r>
    </w:p>
    <w:p w14:paraId="1E2E4348" w14:textId="1EAFE24C" w:rsidR="004F6D24" w:rsidRDefault="004F6D24" w:rsidP="00B02C82">
      <w:pPr>
        <w:pStyle w:val="ListParagraph"/>
        <w:numPr>
          <w:ilvl w:val="0"/>
          <w:numId w:val="27"/>
        </w:numPr>
      </w:pPr>
      <w:r>
        <w:t>Một nhóm các nút được sắp xếp trong một cây được gọi là Scene .Trong Godot, các Scene có thể được lưu / tải, sao chép và thậm chí có thể sinh ra các Scene khác. Chạy một trò chơi có nghĩa là chạy một Scene. Tất cả công việc của người dùng trong Godot sẽ được thiết lập và tổ chức các Scene.</w:t>
      </w:r>
    </w:p>
    <w:p w14:paraId="5C894B02" w14:textId="1E2E1B18" w:rsidR="005E12DC" w:rsidRDefault="005E12DC" w:rsidP="00B02C82">
      <w:pPr>
        <w:pStyle w:val="ListParagraph"/>
        <w:numPr>
          <w:ilvl w:val="0"/>
          <w:numId w:val="23"/>
        </w:numPr>
      </w:pPr>
      <w:r>
        <w:t>Godot hỗ trợ phát triển trò chơi 2D và 3D:</w:t>
      </w:r>
    </w:p>
    <w:p w14:paraId="0678EF17" w14:textId="77777777" w:rsidR="005E12DC" w:rsidRDefault="005E12DC" w:rsidP="00B02C82">
      <w:pPr>
        <w:pStyle w:val="ListParagraph"/>
        <w:numPr>
          <w:ilvl w:val="0"/>
          <w:numId w:val="28"/>
        </w:numPr>
      </w:pPr>
      <w:r>
        <w:t xml:space="preserve">Như đã nói ở trên Godot hỗ trợ rất tốt cho việc phát triển cho game 2D (không cần tạo không gian 2D giả, một thế giới 3D được thể hiện </w:t>
      </w:r>
      <w:proofErr w:type="gramStart"/>
      <w:r>
        <w:t>theo</w:t>
      </w:r>
      <w:proofErr w:type="gramEnd"/>
      <w:r>
        <w:t xml:space="preserve"> hai chiều) và game 3D. Hỗ trợ 3D yếu hơn Unreal Engine và Unity. Tuy </w:t>
      </w:r>
      <w:r>
        <w:lastRenderedPageBreak/>
        <w:t>nhiên, trừ việc ta đang xây dựng một trò chơi AAA với đồ họa hàng đầu, ta sẽ không gặp phải bất kỳ giới hạn nào khi sử dụng trên Godot.</w:t>
      </w:r>
    </w:p>
    <w:p w14:paraId="69D23B56" w14:textId="37D84E86" w:rsidR="005E12DC" w:rsidRPr="004F6D24" w:rsidRDefault="005E12DC" w:rsidP="00B02C82">
      <w:pPr>
        <w:pStyle w:val="ListParagraph"/>
        <w:numPr>
          <w:ilvl w:val="0"/>
          <w:numId w:val="28"/>
        </w:numPr>
      </w:pPr>
      <w:r>
        <w:t>Phần lớn người mới bắt đầu học làm game thường bắt đầu là game 2D và sau đó mới bắt dầu chuyể</w:t>
      </w:r>
      <w:r w:rsidR="00D91B59">
        <w:t>n sang game 3D. Uni</w:t>
      </w:r>
      <w:r>
        <w:t>ty và Unreal Engine thì chủ yếu hổ trợ tốt cho game 3D, còn 2D không h</w:t>
      </w:r>
      <w:r w:rsidR="00D91B59">
        <w:t>ỗ</w:t>
      </w:r>
      <w:r>
        <w:t xml:space="preserve"> trợ được tốt lấm. Cho nên Godot thật sự dễ để bắt đầu học hơn.</w:t>
      </w:r>
    </w:p>
    <w:p w14:paraId="0E67FC74" w14:textId="4C812A0B" w:rsidR="005E12DC" w:rsidRDefault="004F6D24" w:rsidP="00B02C82">
      <w:pPr>
        <w:pStyle w:val="ListParagraph"/>
        <w:numPr>
          <w:ilvl w:val="0"/>
          <w:numId w:val="23"/>
        </w:numPr>
      </w:pPr>
      <w:r w:rsidRPr="004F6D24">
        <w:t>Godot nhẹ và có IDE riêng:</w:t>
      </w:r>
    </w:p>
    <w:p w14:paraId="1603D500" w14:textId="77777777" w:rsidR="005E12DC" w:rsidRDefault="005E12DC" w:rsidP="00B02C82">
      <w:pPr>
        <w:pStyle w:val="ListParagraph"/>
        <w:numPr>
          <w:ilvl w:val="0"/>
          <w:numId w:val="29"/>
        </w:numPr>
      </w:pPr>
      <w:r>
        <w:t>File thực thi Godot tiêu chuẩn chỉ hơn 60MB, có thể chạy trên các hệ thống có công suất thấp.</w:t>
      </w:r>
    </w:p>
    <w:p w14:paraId="1236C1D7" w14:textId="45E7EA63" w:rsidR="005E12DC" w:rsidRPr="004F6D24" w:rsidRDefault="005E12DC" w:rsidP="00B02C82">
      <w:pPr>
        <w:pStyle w:val="ListParagraph"/>
        <w:numPr>
          <w:ilvl w:val="0"/>
          <w:numId w:val="29"/>
        </w:numPr>
      </w:pPr>
      <w:r>
        <w:t>Godot có IDE tích hợp, tuy không có các tính năng thú vị như các IDE khác như Live Share của VSCode nhưng nó lý tưởng để sử dụng với Godot. Tuy nhiên, không bắt buộc phải sử dụng IDE tích hợp trong công cụ này và có thể sử dụng các IDE hoặc trình chỉnh sửa văn bản khác để lập trình trong GoDot.</w:t>
      </w:r>
    </w:p>
    <w:p w14:paraId="5A5AAF6E" w14:textId="52C08DA1" w:rsidR="004F6D24" w:rsidRDefault="004F6D24" w:rsidP="00B02C82">
      <w:pPr>
        <w:pStyle w:val="ListParagraph"/>
        <w:numPr>
          <w:ilvl w:val="0"/>
          <w:numId w:val="23"/>
        </w:numPr>
      </w:pPr>
      <w:r w:rsidRPr="004F6D24">
        <w:t>Tích hợp Templates mẫu và  AssetLIB</w:t>
      </w:r>
    </w:p>
    <w:p w14:paraId="714C092D" w14:textId="77777777" w:rsidR="005E12DC" w:rsidRDefault="005E12DC" w:rsidP="00B02C82">
      <w:pPr>
        <w:pStyle w:val="ListParagraph"/>
        <w:numPr>
          <w:ilvl w:val="0"/>
          <w:numId w:val="30"/>
        </w:numPr>
      </w:pPr>
      <w:r>
        <w:t>Có nhiều Templates mẩu để người dùng có thể bắt đầu học sử dụng Godot để phát triển game dể dàng hơn.</w:t>
      </w:r>
    </w:p>
    <w:p w14:paraId="400640E4" w14:textId="68EB306C" w:rsidR="005E12DC" w:rsidRPr="004F6D24" w:rsidRDefault="005E12DC" w:rsidP="00B02C82">
      <w:pPr>
        <w:pStyle w:val="ListParagraph"/>
        <w:numPr>
          <w:ilvl w:val="0"/>
          <w:numId w:val="30"/>
        </w:numPr>
      </w:pPr>
      <w:r>
        <w:t>Godot tích hợp s</w:t>
      </w:r>
      <w:r w:rsidR="00D91B59">
        <w:t>ẵn</w:t>
      </w:r>
      <w:r>
        <w:t xml:space="preserve"> AssetLIB chứa nhiều tài nguyên phát triển game được phận loại và miễn phí để người dùng sử dụng.</w:t>
      </w:r>
    </w:p>
    <w:p w14:paraId="2C2BBFFE" w14:textId="12F5406D" w:rsidR="008175CC" w:rsidRDefault="004F6D24" w:rsidP="00B02C82">
      <w:pPr>
        <w:pStyle w:val="ListParagraph"/>
        <w:numPr>
          <w:ilvl w:val="0"/>
          <w:numId w:val="23"/>
        </w:numPr>
      </w:pPr>
      <w:r w:rsidRPr="004F6D24">
        <w:t>Tích hợp trình gỡ lỗi:</w:t>
      </w:r>
    </w:p>
    <w:p w14:paraId="65B5415B" w14:textId="42C3DB24" w:rsidR="005E12DC" w:rsidRPr="008175CC" w:rsidRDefault="005E12DC" w:rsidP="00B02C82">
      <w:pPr>
        <w:pStyle w:val="ListParagraph"/>
        <w:numPr>
          <w:ilvl w:val="0"/>
          <w:numId w:val="31"/>
        </w:numPr>
      </w:pPr>
      <w:r w:rsidRPr="005E12DC">
        <w:t xml:space="preserve">Trình gỡ lỗi được tích hợp là rất tốt cho việc cải thiện hiệu suất, bằng cách loại bỏ tắc nghẽn và lỗi bất kỳ khác, có thể làm chậm lại việc phát triển sản phẩm game của người dùng. Người dùng có thể vừa chạy dự </w:t>
      </w:r>
      <w:proofErr w:type="gramStart"/>
      <w:r w:rsidRPr="005E12DC">
        <w:t>án</w:t>
      </w:r>
      <w:proofErr w:type="gramEnd"/>
      <w:r w:rsidRPr="005E12DC">
        <w:t xml:space="preserve"> vừa sửa lỗi, do đó công việc phát triển game của người dùng sẽ</w:t>
      </w:r>
      <w:r w:rsidR="00805007">
        <w:t xml:space="preserve"> giữ</w:t>
      </w:r>
      <w:r w:rsidRPr="005E12DC">
        <w:t xml:space="preserve"> tiến độ nhanh và hiệu quả hơn.</w:t>
      </w:r>
    </w:p>
    <w:p w14:paraId="16328A92" w14:textId="4A1521FD" w:rsidR="008175CC" w:rsidRDefault="008175CC" w:rsidP="008175CC">
      <w:pPr>
        <w:pStyle w:val="Heading3"/>
      </w:pPr>
      <w:bookmarkStart w:id="39" w:name="_Toc95768801"/>
      <w:r>
        <w:t>Nhược điểm</w:t>
      </w:r>
      <w:bookmarkEnd w:id="39"/>
    </w:p>
    <w:p w14:paraId="27C5BD14" w14:textId="6D64A0C6" w:rsidR="00805007" w:rsidRDefault="00805007" w:rsidP="00805007">
      <w:pPr>
        <w:ind w:firstLine="720"/>
      </w:pPr>
      <w:r w:rsidRPr="00805007">
        <w:t>Bên cạnh những ưu điểm trên, Godot cũng còn nhiều nhược điểm hạn chế. Dưới đây là một số nhược điểm của Godot:</w:t>
      </w:r>
    </w:p>
    <w:p w14:paraId="06863F0C" w14:textId="53BBB704" w:rsidR="00805007" w:rsidRPr="00805007" w:rsidRDefault="00805007" w:rsidP="00B02C82">
      <w:pPr>
        <w:pStyle w:val="ListParagraph"/>
        <w:numPr>
          <w:ilvl w:val="0"/>
          <w:numId w:val="23"/>
        </w:numPr>
      </w:pPr>
      <w:r w:rsidRPr="00805007">
        <w:t>Cộng đồng người dùng nhỏ:</w:t>
      </w:r>
      <w:r>
        <w:t xml:space="preserve"> m</w:t>
      </w:r>
      <w:r w:rsidRPr="00805007">
        <w:t xml:space="preserve">ặc dù Godot có một cộng đồng tích cực, so với Unreal và Unity, kích thước cộng đồng của Godot là thực sự nhỏ. Vì cộng đồng người dùng nhỏ thường dẫn đến những vấn đề như: khó để tìm thấy các nhà phát </w:t>
      </w:r>
      <w:r w:rsidRPr="00805007">
        <w:lastRenderedPageBreak/>
        <w:t>triển có kinh nghiệm khi cần đến chúng, rất khó để tìm câu trả lời và hỗ trợ từ những người dùng khác.</w:t>
      </w:r>
    </w:p>
    <w:p w14:paraId="0733AD8C" w14:textId="3D41F222" w:rsidR="00805007" w:rsidRPr="00805007" w:rsidRDefault="00805007" w:rsidP="00B02C82">
      <w:pPr>
        <w:pStyle w:val="ListParagraph"/>
        <w:numPr>
          <w:ilvl w:val="0"/>
          <w:numId w:val="23"/>
        </w:numPr>
      </w:pPr>
      <w:r w:rsidRPr="00805007">
        <w:t>Được hỗ trợ bởi một nhóm, công ty nhỏ:</w:t>
      </w:r>
      <w:r>
        <w:t xml:space="preserve"> h</w:t>
      </w:r>
      <w:r w:rsidRPr="00805007">
        <w:t>ọ thường không có đủ nhân lực và tài chính để nhanh chóng khắc phục các lỗi. Phiên bản mới và tính năng mới sẽ chậm phát triển hơn.</w:t>
      </w:r>
    </w:p>
    <w:p w14:paraId="4878C384" w14:textId="4BC1F459" w:rsidR="00805007" w:rsidRDefault="00805007" w:rsidP="00B02C82">
      <w:pPr>
        <w:pStyle w:val="ListParagraph"/>
        <w:numPr>
          <w:ilvl w:val="0"/>
          <w:numId w:val="23"/>
        </w:numPr>
      </w:pPr>
      <w:r w:rsidRPr="00805007">
        <w:t>Tài liệu liệu hỗ trợ còn kém phát triển:</w:t>
      </w:r>
    </w:p>
    <w:p w14:paraId="1F9DA73E" w14:textId="77777777" w:rsidR="00805007" w:rsidRDefault="00805007" w:rsidP="00B02C82">
      <w:pPr>
        <w:pStyle w:val="ListParagraph"/>
        <w:numPr>
          <w:ilvl w:val="0"/>
          <w:numId w:val="31"/>
        </w:numPr>
      </w:pPr>
      <w:r>
        <w:t>Các tài liệu văn bản còn kém phát triển và thiếu, có rất ít ví dụ về các ứng dụng thực tế và hướng dẫn thiết kế. Tài liệu Godot thiếu miêu tả chi tiết về code và bản demo code. Nếu muốn thử sử dụng một hàm, người dùng phải tự kiểm tra nó cho mình. Việc tự thử nghiệm hàm và tự kiểm tra sẽ ngốn khá nhiều thời gian người dùng, đặt biệt là những người mới.</w:t>
      </w:r>
    </w:p>
    <w:p w14:paraId="7E25AA58" w14:textId="4D4DC80A" w:rsidR="00805007" w:rsidRDefault="00805007" w:rsidP="00B02C82">
      <w:pPr>
        <w:pStyle w:val="ListParagraph"/>
        <w:numPr>
          <w:ilvl w:val="0"/>
          <w:numId w:val="31"/>
        </w:numPr>
      </w:pPr>
      <w:r>
        <w:t>Có những phần trong tài liệu gốc của Godot chỉ toàn là những thông số vô nghĩa làm mình hoan</w:t>
      </w:r>
      <w:r w:rsidR="003A3A1C">
        <w:t>g</w:t>
      </w:r>
      <w:r>
        <w:t xml:space="preserve"> mang vì không hiểu nó là gì. Vì không phải công ty lớn, kinh phí chủ yếu dựa trên sự đống gốp của cộng đồng, nên tài liệu kém phát triển là điều dễ hiểu.</w:t>
      </w:r>
    </w:p>
    <w:p w14:paraId="6AC7C914" w14:textId="25B1C19E" w:rsidR="00805007" w:rsidRDefault="00805007" w:rsidP="00B02C82">
      <w:pPr>
        <w:pStyle w:val="ListParagraph"/>
        <w:numPr>
          <w:ilvl w:val="0"/>
          <w:numId w:val="32"/>
        </w:numPr>
      </w:pPr>
      <w:r>
        <w:t>Plugin rất ít: p</w:t>
      </w:r>
      <w:r w:rsidRPr="00805007">
        <w:t>lugin được h</w:t>
      </w:r>
      <w:r w:rsidR="00D91B59">
        <w:t>ỗ</w:t>
      </w:r>
      <w:r w:rsidRPr="00805007">
        <w:t xml:space="preserve"> trợ có rất ít và chủ yếu là phát triển dành cho nền tảng android. Cần phải tự phát triển plugin nếu người dùng muốn thêm plugin mới, đơn giản vì nó chưa có s</w:t>
      </w:r>
      <w:r w:rsidR="00D91B59">
        <w:t>ẵn</w:t>
      </w:r>
      <w:r w:rsidRPr="00805007">
        <w:t xml:space="preserve"> để sử dụng.</w:t>
      </w:r>
    </w:p>
    <w:p w14:paraId="538E9666" w14:textId="76083735" w:rsidR="00805007" w:rsidRPr="00805007" w:rsidRDefault="00805007" w:rsidP="00B02C82">
      <w:pPr>
        <w:pStyle w:val="ListParagraph"/>
        <w:numPr>
          <w:ilvl w:val="0"/>
          <w:numId w:val="32"/>
        </w:numPr>
      </w:pPr>
      <w:r w:rsidRPr="00805007">
        <w:t>Hỗ trợ C# còn kém:</w:t>
      </w:r>
      <w:r>
        <w:t xml:space="preserve"> k</w:t>
      </w:r>
      <w:r w:rsidRPr="00805007">
        <w:t>hông nên sử dụng C# để lập trình, vì Godot không hỗ trợ tốt cho C# nên dễ xảy ra sự cố lỗi</w:t>
      </w:r>
    </w:p>
    <w:p w14:paraId="1BFF1D1B" w14:textId="64FF0351" w:rsidR="00805007" w:rsidRDefault="00805007" w:rsidP="00B02C82">
      <w:pPr>
        <w:pStyle w:val="ListParagraph"/>
        <w:numPr>
          <w:ilvl w:val="0"/>
          <w:numId w:val="32"/>
        </w:numPr>
      </w:pPr>
      <w:r w:rsidRPr="00805007">
        <w:t>Asset store còn hạn chế:</w:t>
      </w:r>
      <w:r>
        <w:t xml:space="preserve"> </w:t>
      </w:r>
      <w:r w:rsidRPr="00805007">
        <w:t>Godot có tích hợp AssetLIB có nhiều tài nguyên, tuy nhiên không có quá nhiều thứ để lựa chọn. Vì vậy người dùng cần phải tìm tài nguyên phát triển game ở các trang web bên thứ ba.</w:t>
      </w:r>
    </w:p>
    <w:p w14:paraId="262F29FF" w14:textId="676D6242" w:rsidR="009E11A8" w:rsidRDefault="009E11A8" w:rsidP="009E11A8">
      <w:pPr>
        <w:pStyle w:val="Heading2"/>
      </w:pPr>
      <w:bookmarkStart w:id="40" w:name="_Toc95768802"/>
      <w:r>
        <w:t>Tổng quan về GDSCRIPT</w:t>
      </w:r>
      <w:bookmarkEnd w:id="40"/>
    </w:p>
    <w:p w14:paraId="6A5F7197" w14:textId="07636AB6" w:rsidR="009E11A8" w:rsidRDefault="009E11A8" w:rsidP="009E11A8">
      <w:pPr>
        <w:ind w:firstLine="720"/>
      </w:pPr>
      <w:r>
        <w:t>GDScript là ngôn ngữ lập trình bậc cao. GDScript</w:t>
      </w:r>
      <w:r w:rsidRPr="009E11A8">
        <w:t xml:space="preserve"> sử dụng cú pháp tương tự như Python (các khối dựa trên thụt lề và nhiều từ khóa tương tự nhau). Nó được tối ưu hóa và tích hợp chặt chẽ với Godot Engine, cho phép linh hoạt tuyệt vời để tạo và tích hợp nội dung cho game.</w:t>
      </w:r>
    </w:p>
    <w:p w14:paraId="0C017168" w14:textId="6504BF62" w:rsidR="009E11A8" w:rsidRDefault="009E11A8" w:rsidP="009E11A8">
      <w:pPr>
        <w:ind w:firstLine="720"/>
      </w:pPr>
      <w:r>
        <w:t>Các hàm chính trên GDScript:</w:t>
      </w:r>
    </w:p>
    <w:p w14:paraId="022F1056" w14:textId="3BB4298A" w:rsidR="009E11A8" w:rsidRDefault="003A03EE" w:rsidP="009E11A8">
      <w:pPr>
        <w:pStyle w:val="ListParagraph"/>
        <w:numPr>
          <w:ilvl w:val="0"/>
          <w:numId w:val="39"/>
        </w:numPr>
      </w:pPr>
      <w:proofErr w:type="gramStart"/>
      <w:r>
        <w:t>func</w:t>
      </w:r>
      <w:proofErr w:type="gramEnd"/>
      <w:r>
        <w:t xml:space="preserve"> _</w:t>
      </w:r>
      <w:r w:rsidR="009E11A8">
        <w:t xml:space="preserve">init(): </w:t>
      </w:r>
      <w:r w:rsidR="009E11A8" w:rsidRPr="009E11A8">
        <w:t>Thực thi một lần duy nhất khi khởi chạy chương trình.</w:t>
      </w:r>
    </w:p>
    <w:p w14:paraId="3C932A69" w14:textId="678B8076" w:rsidR="009E11A8" w:rsidRDefault="009E11A8" w:rsidP="009E11A8">
      <w:pPr>
        <w:pStyle w:val="ListParagraph"/>
        <w:numPr>
          <w:ilvl w:val="0"/>
          <w:numId w:val="39"/>
        </w:numPr>
      </w:pPr>
      <w:proofErr w:type="gramStart"/>
      <w:r>
        <w:t>func</w:t>
      </w:r>
      <w:proofErr w:type="gramEnd"/>
      <w:r>
        <w:t xml:space="preserve"> _ready(): </w:t>
      </w:r>
      <w:r w:rsidRPr="009E11A8">
        <w:t>Thực thi một lần duy nhất khi Node sẵn sàng hoạt động.</w:t>
      </w:r>
    </w:p>
    <w:p w14:paraId="6DCC2DB8" w14:textId="427F63D3" w:rsidR="009E11A8" w:rsidRDefault="003A03EE" w:rsidP="009E11A8">
      <w:pPr>
        <w:pStyle w:val="ListParagraph"/>
        <w:numPr>
          <w:ilvl w:val="0"/>
          <w:numId w:val="39"/>
        </w:numPr>
      </w:pPr>
      <w:proofErr w:type="gramStart"/>
      <w:r>
        <w:lastRenderedPageBreak/>
        <w:t>func</w:t>
      </w:r>
      <w:proofErr w:type="gramEnd"/>
      <w:r>
        <w:t xml:space="preserve"> _process(delta): </w:t>
      </w:r>
      <w:r w:rsidR="009E11A8" w:rsidRPr="009E11A8">
        <w:t>Hàm luôn thực thi lặp lại trong mỗi thời gian delta bằng nhau (không phù</w:t>
      </w:r>
      <w:r>
        <w:t xml:space="preserve"> </w:t>
      </w:r>
      <w:r w:rsidR="009E11A8" w:rsidRPr="009E11A8">
        <w:t>hợp cho các hoạt động vật lí)</w:t>
      </w:r>
      <w:r>
        <w:t>.</w:t>
      </w:r>
    </w:p>
    <w:p w14:paraId="2C256826" w14:textId="5B6945E6" w:rsidR="003A03EE" w:rsidRPr="009E11A8" w:rsidRDefault="003A03EE" w:rsidP="003A03EE">
      <w:pPr>
        <w:pStyle w:val="ListParagraph"/>
        <w:numPr>
          <w:ilvl w:val="0"/>
          <w:numId w:val="39"/>
        </w:numPr>
      </w:pPr>
      <w:proofErr w:type="gramStart"/>
      <w:r>
        <w:t>func</w:t>
      </w:r>
      <w:proofErr w:type="gramEnd"/>
      <w:r>
        <w:t xml:space="preserve"> _physics_process(delta): </w:t>
      </w:r>
      <w:r w:rsidRPr="003A03EE">
        <w:t>Hàm thực thi lặp lại trong mỗi thời gian delta tăng dần (thích hợp</w:t>
      </w:r>
      <w:r>
        <w:t xml:space="preserve"> </w:t>
      </w:r>
      <w:r w:rsidRPr="003A03EE">
        <w:t>cho hoạt động vật lí)</w:t>
      </w:r>
      <w:r>
        <w:t>.</w:t>
      </w:r>
    </w:p>
    <w:p w14:paraId="6A1D9048" w14:textId="7C4B6E24" w:rsidR="00504D47" w:rsidRDefault="00504D47" w:rsidP="00504D47">
      <w:pPr>
        <w:pStyle w:val="Heading2"/>
      </w:pPr>
      <w:bookmarkStart w:id="41" w:name="_Toc95768803"/>
      <w:r>
        <w:t>Các kỹ thuật kết nối các thiết bị trong trò chơi đa người chơi</w:t>
      </w:r>
      <w:bookmarkEnd w:id="41"/>
    </w:p>
    <w:p w14:paraId="74CD629F" w14:textId="0D0C7B4B" w:rsidR="00805007" w:rsidRDefault="00805007" w:rsidP="00805007">
      <w:pPr>
        <w:pStyle w:val="Heading3"/>
      </w:pPr>
      <w:bookmarkStart w:id="42" w:name="_Toc95768804"/>
      <w:r>
        <w:t>Game Networking</w:t>
      </w:r>
      <w:bookmarkEnd w:id="42"/>
    </w:p>
    <w:p w14:paraId="32E2A172" w14:textId="10A1AE80" w:rsidR="00805007" w:rsidRDefault="00805007" w:rsidP="00805007">
      <w:pPr>
        <w:pStyle w:val="Heading4"/>
      </w:pPr>
      <w:r>
        <w:t>Khái niệm</w:t>
      </w:r>
    </w:p>
    <w:p w14:paraId="25B02624" w14:textId="4006CFC7" w:rsidR="00805007" w:rsidRDefault="00805007" w:rsidP="00805007">
      <w:pPr>
        <w:ind w:firstLine="720"/>
      </w:pPr>
      <w:r w:rsidRPr="00805007">
        <w:t>Game networking là một tập hợp con của mạng máy tính thường bao gồm các giao thức truyền tải, sao chép dữ liệu, đồng bộ hóa thực thể, bù trễ, dự đoán phía máy khách, điều chỉnh máy chủ, quản lý sở thích, tối ưu hóa băng thông.</w:t>
      </w:r>
    </w:p>
    <w:p w14:paraId="605DE846" w14:textId="29CE4B83" w:rsidR="00805007" w:rsidRDefault="00805007" w:rsidP="00805007">
      <w:pPr>
        <w:pStyle w:val="Heading4"/>
      </w:pPr>
      <w:r>
        <w:t>Đồng bộ hóa trạng thái</w:t>
      </w:r>
    </w:p>
    <w:p w14:paraId="6A33B987" w14:textId="482BC1D5" w:rsidR="00805007" w:rsidRPr="00805007" w:rsidRDefault="00805007" w:rsidP="00805007">
      <w:pPr>
        <w:ind w:firstLine="720"/>
      </w:pPr>
      <w:r w:rsidRPr="00805007">
        <w:t>Trong đồng bộ hóa trạng thái, các gói giao tiếp mạng giữa máy chủ và máy khách được tối ưu hóa. Ý tưởng là gửi cả đầu vào (từ người chơi) và trạng thái của trò chơi đang chạy ở cả hai đầu (của mạng máy chủ và máy khách) trong một đồng bộ hóa gần đúng và mất mát chiến lược. Chiến lược này có lợi thế là chọn đối tượng quan trọng nhất cần gửi các bản cập nhật cho mỗi gói (gói dữ liệu). Quá trình này mất nhiều thời gian trong việc ngoại suy (giải mã thông điệp) nhưng nó là một quá trình dễ dàng và hiệu quả.</w:t>
      </w:r>
    </w:p>
    <w:p w14:paraId="5902E160" w14:textId="23BEF517" w:rsidR="00805007" w:rsidRDefault="00805007" w:rsidP="00805007">
      <w:pPr>
        <w:pStyle w:val="Heading4"/>
      </w:pPr>
      <w:r>
        <w:t>Nội suy thực thể</w:t>
      </w:r>
    </w:p>
    <w:p w14:paraId="6FCD4C11" w14:textId="3CEE3705" w:rsidR="00805007" w:rsidRPr="00805007" w:rsidRDefault="00805007" w:rsidP="00805007">
      <w:pPr>
        <w:ind w:firstLine="720"/>
      </w:pPr>
      <w:r w:rsidRPr="00805007">
        <w:t xml:space="preserve">Nói </w:t>
      </w:r>
      <w:proofErr w:type="gramStart"/>
      <w:r w:rsidRPr="00805007">
        <w:t>chung</w:t>
      </w:r>
      <w:proofErr w:type="gramEnd"/>
      <w:r w:rsidRPr="00805007">
        <w:t>, hầu hết mọi trò chơi, nhiều người chơi đều có nội suy thực thể trong mô hình mạng để giảm độ trễ và chập chờn. Chậm và chập chờn xảy ra khi các bản cập nhật được gửi ít thường xuyên hơn (mỗi giây) hoặc do gói tin bị sụt giảm. Nội suy giúp làm mượt các phép biến đổi cũng như đưa chúng gần hơn với các chuyển động ban đầu.</w:t>
      </w:r>
    </w:p>
    <w:p w14:paraId="089E0F2C" w14:textId="316C585C" w:rsidR="00805007" w:rsidRDefault="00805007" w:rsidP="00805007">
      <w:pPr>
        <w:pStyle w:val="Heading4"/>
      </w:pPr>
      <w:r>
        <w:t>Dự đoán đầu vào</w:t>
      </w:r>
    </w:p>
    <w:p w14:paraId="24868B3A" w14:textId="6D153963" w:rsidR="00805007" w:rsidRDefault="00805007" w:rsidP="00805007">
      <w:pPr>
        <w:ind w:firstLine="720"/>
      </w:pPr>
      <w:r w:rsidRPr="00805007">
        <w:t xml:space="preserve">Dự đoán đầu vào tạo ra chuyển động của người chơi mượt mà hơn ngay cả trước khi máy chủ phản hồi lại đầu vào của người chơi. Nó sử dụng trạng thái trước đó của người chơi cộng với đầu vào của người chơi để vẽ trạng thái dự đoán tiếp </w:t>
      </w:r>
      <w:proofErr w:type="gramStart"/>
      <w:r w:rsidRPr="00805007">
        <w:t>theo</w:t>
      </w:r>
      <w:proofErr w:type="gramEnd"/>
      <w:r w:rsidRPr="00805007">
        <w:t>. Và khi nhận được cập nhật từ máy chủ, nó sẽ điều chỉnh trạng thái người chơi hiện tại và xóa dữ liệu cũ. Quá trình này được lặp lại giữa mỗi lần cập nhật để tạo ra trải nghiệm chơi trò chơi liền mạch.</w:t>
      </w:r>
    </w:p>
    <w:p w14:paraId="62477A62" w14:textId="47256315" w:rsidR="00805007" w:rsidRDefault="00805007" w:rsidP="00805007">
      <w:pPr>
        <w:pStyle w:val="Heading3"/>
      </w:pPr>
      <w:bookmarkStart w:id="43" w:name="_Toc95768805"/>
      <w:r>
        <w:lastRenderedPageBreak/>
        <w:t>Các khái niệm quan trọng trong Game Networking</w:t>
      </w:r>
      <w:bookmarkEnd w:id="43"/>
    </w:p>
    <w:p w14:paraId="0056ED1B" w14:textId="394E75CF" w:rsidR="00805007" w:rsidRDefault="00805007" w:rsidP="00805007">
      <w:pPr>
        <w:pStyle w:val="Heading4"/>
      </w:pPr>
      <w:r>
        <w:t>Độ trễ</w:t>
      </w:r>
    </w:p>
    <w:p w14:paraId="120A5FAB" w14:textId="03FD6FE9" w:rsidR="00805007" w:rsidRPr="00805007" w:rsidRDefault="00805007" w:rsidP="00805007">
      <w:pPr>
        <w:ind w:firstLine="720"/>
      </w:pPr>
      <w:r w:rsidRPr="00805007">
        <w:t>Độ trễ là thời gian trung bình khứ hồi được một máy trạm thực hiện để gửi các gói dữ liệu đến máy chủ (đối với trò chơi là máy chủ trò chơi) và nhận lại các gói dữ liệu từ máy chủ. Độ trễ càng cao, trò chơi càng chậm - khách hàng sẽ không thể thưởng thức trò chơi một cách đầy đủ nhất.</w:t>
      </w:r>
    </w:p>
    <w:p w14:paraId="0A79EFB5" w14:textId="1C6A70CC" w:rsidR="00805007" w:rsidRDefault="00805007" w:rsidP="00805007">
      <w:pPr>
        <w:pStyle w:val="Heading4"/>
      </w:pPr>
      <w:r>
        <w:t>Máy chủ chuyên dụng</w:t>
      </w:r>
    </w:p>
    <w:p w14:paraId="3A75F908" w14:textId="2548129D" w:rsidR="00805007" w:rsidRPr="00805007" w:rsidRDefault="00805007" w:rsidP="00805007">
      <w:pPr>
        <w:ind w:firstLine="720"/>
      </w:pPr>
      <w:r w:rsidRPr="00805007">
        <w:t>Máy chủ chuyên dụng là một máy trạm chuyên dụng có một bản sao của trò chơi và chạy trò chơi như một máy chủ.</w:t>
      </w:r>
    </w:p>
    <w:p w14:paraId="7D33CD93" w14:textId="41F9396D" w:rsidR="00805007" w:rsidRDefault="00805007" w:rsidP="00805007">
      <w:pPr>
        <w:pStyle w:val="Heading4"/>
      </w:pPr>
      <w:r>
        <w:t>Máy chủ lưu trữ</w:t>
      </w:r>
    </w:p>
    <w:p w14:paraId="111CD109" w14:textId="5E056F1C" w:rsidR="00805007" w:rsidRPr="00805007" w:rsidRDefault="00805007" w:rsidP="00805007">
      <w:pPr>
        <w:ind w:firstLine="720"/>
      </w:pPr>
      <w:r w:rsidRPr="00805007">
        <w:t>Trong máy chủ lưu trữ, không có máy trạ</w:t>
      </w:r>
      <w:r w:rsidR="00D91B59">
        <w:t>m</w:t>
      </w:r>
      <w:r w:rsidRPr="00805007">
        <w:t>,</w:t>
      </w:r>
      <w:r w:rsidR="00D91B59">
        <w:t xml:space="preserve"> </w:t>
      </w:r>
      <w:r w:rsidRPr="00805007">
        <w:t>máy tính chuyên dụng để chạy trò chơi. Một trong các máy khách (máy chủ-máy khách) cũng sẽ đóng vai trò của máy chủ, bằng cách tạo một phiên bản của trò chơi mà những người chơi khác có thể kết nối.</w:t>
      </w:r>
    </w:p>
    <w:p w14:paraId="5DE9625C" w14:textId="57E0402F" w:rsidR="00805007" w:rsidRDefault="00805007" w:rsidP="00805007">
      <w:pPr>
        <w:pStyle w:val="Heading4"/>
      </w:pPr>
      <w:r>
        <w:t>Máy chủ dự phòng</w:t>
      </w:r>
    </w:p>
    <w:p w14:paraId="510B2284" w14:textId="49275C33" w:rsidR="00805007" w:rsidRPr="00805007" w:rsidRDefault="00805007" w:rsidP="00805007">
      <w:pPr>
        <w:ind w:firstLine="720"/>
      </w:pPr>
      <w:r w:rsidRPr="00805007">
        <w:t>Trong mô hình máy khách-máy chủ, một máy chủ tập trung có quyền đối với trò chơi. Nếu máy chủ gặp sự cố hoặc bị lỗi, quá trình chơi sẽ bị gián đoạn. Để tránh điều này, ta có thể tạo một quá trình di chuyển máy chủ mà qua đó một bản sao của trò chơi sẽ được duy trì trên tất cả các máy khách, bản sao này sẽ được sử dụng để chuyển trò chơi sang máy chủ khi máy chủ ngắt kết nối hiện tại.</w:t>
      </w:r>
    </w:p>
    <w:p w14:paraId="133E2385" w14:textId="4E0D8ECF" w:rsidR="00805007" w:rsidRDefault="00805007" w:rsidP="00805007">
      <w:pPr>
        <w:pStyle w:val="Heading4"/>
      </w:pPr>
      <w:r>
        <w:t>Dead Reckoning</w:t>
      </w:r>
    </w:p>
    <w:p w14:paraId="792C8153" w14:textId="0BF952D1" w:rsidR="000E400D" w:rsidRPr="000E400D" w:rsidRDefault="000E400D" w:rsidP="000E400D">
      <w:pPr>
        <w:ind w:firstLine="720"/>
      </w:pPr>
      <w:r w:rsidRPr="000E400D">
        <w:t xml:space="preserve">Máy chủ trò chơi dự đoán nước đi tiếp </w:t>
      </w:r>
      <w:proofErr w:type="gramStart"/>
      <w:r w:rsidRPr="000E400D">
        <w:t>theo</w:t>
      </w:r>
      <w:proofErr w:type="gramEnd"/>
      <w:r w:rsidRPr="000E400D">
        <w:t xml:space="preserve"> dựa trên nước đi cuối cùng.</w:t>
      </w:r>
    </w:p>
    <w:p w14:paraId="6DCED721" w14:textId="76EAC9B4" w:rsidR="00805007" w:rsidRDefault="00805007" w:rsidP="00805007">
      <w:pPr>
        <w:pStyle w:val="Heading4"/>
      </w:pPr>
      <w:r>
        <w:t>Roll-back</w:t>
      </w:r>
    </w:p>
    <w:p w14:paraId="2848FDEC" w14:textId="2FBD725E" w:rsidR="000E400D" w:rsidRDefault="000E400D" w:rsidP="000E400D">
      <w:pPr>
        <w:ind w:firstLine="720"/>
      </w:pPr>
      <w:r w:rsidRPr="000E400D">
        <w:t>Cho phép lùi lại về trạng thái cũ</w:t>
      </w:r>
      <w:r w:rsidR="003F7C0B">
        <w:t>.</w:t>
      </w:r>
    </w:p>
    <w:p w14:paraId="1273D4C1" w14:textId="742D13F1" w:rsidR="000E400D" w:rsidRDefault="000E400D" w:rsidP="000E400D">
      <w:pPr>
        <w:pStyle w:val="Heading3"/>
      </w:pPr>
      <w:bookmarkStart w:id="44" w:name="_Toc95768806"/>
      <w:r w:rsidRPr="000E400D">
        <w:t>Mô hình giao tiếp trong Game Networking</w:t>
      </w:r>
      <w:bookmarkEnd w:id="44"/>
    </w:p>
    <w:p w14:paraId="00630BF3" w14:textId="007EEA56" w:rsidR="000E400D" w:rsidRDefault="000E400D" w:rsidP="000E400D">
      <w:pPr>
        <w:pStyle w:val="Heading4"/>
      </w:pPr>
      <w:r>
        <w:t>Mô hình kết nối hệ thống mở (OSI)</w:t>
      </w:r>
    </w:p>
    <w:p w14:paraId="1FF09054" w14:textId="38FDCA57" w:rsidR="000E400D" w:rsidRDefault="000E400D" w:rsidP="000E400D">
      <w:pPr>
        <w:ind w:firstLine="720"/>
      </w:pPr>
      <w:r w:rsidRPr="000E400D">
        <w:t xml:space="preserve">Mô hình OSI do Tổ chức Tiêu chuẩn hóa Quốc tế phát triển để tiêu chuẩn hóa hệ thống thông tin liên lạc vào năm 1978. Mô hình này đặt ra tiêu chuẩn hóa về cách một hệ </w:t>
      </w:r>
      <w:r w:rsidRPr="000E400D">
        <w:lastRenderedPageBreak/>
        <w:t>thống sẽ giao tiếp với hệ thống khác. Nó có bảy lớp khác nhau và mỗi lớp được chỉ định để hoạt động trên một phần của mô hình giao tiếp.</w:t>
      </w:r>
    </w:p>
    <w:p w14:paraId="7B4830FD" w14:textId="63D00843" w:rsidR="000E400D" w:rsidRDefault="000E400D" w:rsidP="000E400D">
      <w:pPr>
        <w:ind w:firstLine="720"/>
      </w:pPr>
      <w:r>
        <w:t>Bảy lớp của mô hình OSI:</w:t>
      </w:r>
    </w:p>
    <w:p w14:paraId="3ED9D685" w14:textId="50BE2315" w:rsidR="000E400D" w:rsidRDefault="000E400D" w:rsidP="00B02C82">
      <w:pPr>
        <w:pStyle w:val="ListParagraph"/>
        <w:numPr>
          <w:ilvl w:val="0"/>
          <w:numId w:val="33"/>
        </w:numPr>
      </w:pPr>
      <w:r w:rsidRPr="000E400D">
        <w:t>Lớp Ứng dụng (Lớp 7)</w:t>
      </w:r>
      <w:r>
        <w:t>: l</w:t>
      </w:r>
      <w:r w:rsidRPr="000E400D">
        <w:t>ớp ứng dụng nằm trên cùng củ</w:t>
      </w:r>
      <w:r>
        <w:t>a mô hình OSI, l</w:t>
      </w:r>
      <w:r w:rsidRPr="000E400D">
        <w:t>ớp này tạo ra dữ liệu có thể được truyền qua mạ</w:t>
      </w:r>
      <w:r>
        <w:t>ng, l</w:t>
      </w:r>
      <w:r w:rsidRPr="000E400D">
        <w:t>ớp hoạt động như một cửa sổ để truy cập mạng.</w:t>
      </w:r>
    </w:p>
    <w:p w14:paraId="3DB49BFE" w14:textId="6B755049" w:rsidR="000E400D" w:rsidRDefault="000E400D" w:rsidP="00B02C82">
      <w:pPr>
        <w:pStyle w:val="ListParagraph"/>
        <w:numPr>
          <w:ilvl w:val="0"/>
          <w:numId w:val="33"/>
        </w:numPr>
      </w:pPr>
      <w:r>
        <w:t>Lớp trình bày (Lớp 6): l</w:t>
      </w:r>
      <w:r w:rsidRPr="000E400D">
        <w:t>ớ</w:t>
      </w:r>
      <w:r>
        <w:t>p t</w:t>
      </w:r>
      <w:r w:rsidRPr="000E400D">
        <w:t>rình bày làm việc với biểu diễn và mã hóa dữ liệ</w:t>
      </w:r>
      <w:r>
        <w:t>u, n</w:t>
      </w:r>
      <w:r w:rsidRPr="000E400D">
        <w:t>ó dịch các tin nhắn sang định dạng truyền tiêu chuẩn mạng ở đầu người gửi và sau đó trở lại định dạng gốc ở đầu người nhậ</w:t>
      </w:r>
      <w:r>
        <w:t>n, n</w:t>
      </w:r>
      <w:r w:rsidRPr="000E400D">
        <w:t>ó cũng mã hóa tin nhắn trước khi gửi tin nhắn đến máy chủ.</w:t>
      </w:r>
    </w:p>
    <w:p w14:paraId="542B2AAB" w14:textId="64127BD0" w:rsidR="000E400D" w:rsidRDefault="000E400D" w:rsidP="00B02C82">
      <w:pPr>
        <w:pStyle w:val="ListParagraph"/>
        <w:numPr>
          <w:ilvl w:val="0"/>
          <w:numId w:val="33"/>
        </w:numPr>
      </w:pPr>
      <w:r>
        <w:t>Lớp phiên (Lớp 5): l</w:t>
      </w:r>
      <w:r w:rsidRPr="000E400D">
        <w:t>ớp phiên xử lý việc tạo, duy trì và kết thúc một phiên giữ</w:t>
      </w:r>
      <w:r>
        <w:t>a các nút, n</w:t>
      </w:r>
      <w:r w:rsidRPr="000E400D">
        <w:t>ó cũng chịu trách nhiệm đồng bộ hóa và điều khiển hộp thoại.</w:t>
      </w:r>
    </w:p>
    <w:p w14:paraId="08B37897" w14:textId="06DA5AEB" w:rsidR="000E400D" w:rsidRDefault="000E400D" w:rsidP="00B02C82">
      <w:pPr>
        <w:pStyle w:val="ListParagraph"/>
        <w:numPr>
          <w:ilvl w:val="0"/>
          <w:numId w:val="33"/>
        </w:numPr>
      </w:pPr>
      <w:r>
        <w:t>Lớp vận chuyển (Lớp 4): l</w:t>
      </w:r>
      <w:r w:rsidRPr="000E400D">
        <w:t>ớp truyền tải chia dữ liệu thành các đơn vị nhỏ được gọi là phân đoạn, được sử dụng để truyền dữ liệu đầu cuối qua mạng.</w:t>
      </w:r>
    </w:p>
    <w:p w14:paraId="66154E72" w14:textId="74DA78C7" w:rsidR="000E400D" w:rsidRDefault="000E400D" w:rsidP="00B02C82">
      <w:pPr>
        <w:pStyle w:val="ListParagraph"/>
        <w:numPr>
          <w:ilvl w:val="0"/>
          <w:numId w:val="33"/>
        </w:numPr>
      </w:pPr>
      <w:r>
        <w:t>Lớp mạng (Lớp 3): l</w:t>
      </w:r>
      <w:r w:rsidRPr="000E400D">
        <w:t>ớp mạng xử lý việc gửi dữ liệu từ nút này sang nút khác qua các mạ</w:t>
      </w:r>
      <w:r>
        <w:t>ng khác nhau, n</w:t>
      </w:r>
      <w:r w:rsidRPr="000E400D">
        <w:t>ó cũng chịu trách nhiệm tìm ra con đường ngắn nhất để gửi thông điệp mạ</w:t>
      </w:r>
      <w:r>
        <w:t>ng, đ</w:t>
      </w:r>
      <w:r w:rsidRPr="000E400D">
        <w:t>ây là lớp chính mà chúng tôi sẽ làm việc vớ</w:t>
      </w:r>
      <w:r>
        <w:t>i m</w:t>
      </w:r>
      <w:r w:rsidRPr="000E400D">
        <w:t>ạng trò chơi.</w:t>
      </w:r>
    </w:p>
    <w:p w14:paraId="1BE146B4" w14:textId="58E5D60F" w:rsidR="000E400D" w:rsidRDefault="000E400D" w:rsidP="00B02C82">
      <w:pPr>
        <w:pStyle w:val="ListParagraph"/>
        <w:numPr>
          <w:ilvl w:val="0"/>
          <w:numId w:val="33"/>
        </w:numPr>
      </w:pPr>
      <w:r>
        <w:t>Lớp liên kết dữ liệu (Lớp 2): l</w:t>
      </w:r>
      <w:r w:rsidRPr="000E400D">
        <w:t>ớ</w:t>
      </w:r>
      <w:r>
        <w:t>p l</w:t>
      </w:r>
      <w:r w:rsidRPr="000E400D">
        <w:t>iên kế</w:t>
      </w:r>
      <w:r>
        <w:t>t d</w:t>
      </w:r>
      <w:r w:rsidRPr="000E400D">
        <w:t>ữ liệu chịu trách nhiệm kiểm tra lỗi và sắp xếp các thông báo.</w:t>
      </w:r>
    </w:p>
    <w:p w14:paraId="35FC694E" w14:textId="6585B998" w:rsidR="000E400D" w:rsidRDefault="000E400D" w:rsidP="00B02C82">
      <w:pPr>
        <w:pStyle w:val="ListParagraph"/>
        <w:numPr>
          <w:ilvl w:val="0"/>
          <w:numId w:val="33"/>
        </w:numPr>
      </w:pPr>
      <w:r>
        <w:t>Lớp vật lý (Lớp 1): c</w:t>
      </w:r>
      <w:r w:rsidRPr="000E400D">
        <w:t>hức năng của lớp vật lý là xử lý tín hiệu, truyền dẫn nhị phân và chế độ truyền dẫn.</w:t>
      </w:r>
    </w:p>
    <w:p w14:paraId="562DD8C1" w14:textId="6DAA3E44" w:rsidR="000E400D" w:rsidRDefault="000E400D" w:rsidP="000E400D">
      <w:pPr>
        <w:ind w:firstLine="720"/>
      </w:pPr>
      <w:r w:rsidRPr="000E400D">
        <w:t>Chức năng của lớp vật lý là xử lý tín hiệu, truyền dẫn nhị phân và chế độ truyền dẫn.</w:t>
      </w:r>
    </w:p>
    <w:p w14:paraId="3723A2AD" w14:textId="11D94144" w:rsidR="000E400D" w:rsidRDefault="000E400D" w:rsidP="000E400D">
      <w:pPr>
        <w:ind w:firstLine="720"/>
      </w:pPr>
      <w:r w:rsidRPr="000E400D">
        <w:t>Mô hình OSI có thể được xem trong hai giai đoạn: Ứng dụng (Appli</w:t>
      </w:r>
      <w:r>
        <w:t>cation, Presentation &amp; Session),</w:t>
      </w:r>
      <w:r w:rsidRPr="000E400D">
        <w:t xml:space="preserve"> Truyền dữ liệu (Mạng truyền tải, Liên kết dữ liệu &amp; Vật lý)</w:t>
      </w:r>
      <w:r w:rsidR="003F7C0B">
        <w:t>.</w:t>
      </w:r>
    </w:p>
    <w:p w14:paraId="4567FEC9" w14:textId="4D7F346D" w:rsidR="000E400D" w:rsidRDefault="000E400D" w:rsidP="000E400D">
      <w:pPr>
        <w:pStyle w:val="Heading4"/>
      </w:pPr>
      <w:r>
        <w:t>Lớp mạng – Chìa khóa trong kết nối mạng trò chơi</w:t>
      </w:r>
    </w:p>
    <w:p w14:paraId="240B1C5B" w14:textId="1B56FFC1" w:rsidR="000E400D" w:rsidRDefault="000E400D" w:rsidP="000E400D">
      <w:pPr>
        <w:ind w:firstLine="720"/>
      </w:pPr>
      <w:r w:rsidRPr="000E400D">
        <w:t>Lớp Mạng là lớp thứ ba của mô hình OSI (Open System Interconnection) có nhiệm vụ truyền gói dữ liệu từ một máy tính / nút sang máy tính / nút khác. Nó cung cấp định tuyến dữ liệu và chuyển mạch để tạo đường dẫn cho giao tiếp mạng.</w:t>
      </w:r>
    </w:p>
    <w:p w14:paraId="739E5518" w14:textId="46933CB6" w:rsidR="000E400D" w:rsidRDefault="000E400D" w:rsidP="000E400D">
      <w:pPr>
        <w:ind w:firstLine="720"/>
      </w:pPr>
      <w:r>
        <w:t>Trách nhiệm của lớp mạng:</w:t>
      </w:r>
    </w:p>
    <w:p w14:paraId="48729B13" w14:textId="56A97B42" w:rsidR="000E400D" w:rsidRDefault="000E400D" w:rsidP="00B02C82">
      <w:pPr>
        <w:pStyle w:val="ListParagraph"/>
        <w:numPr>
          <w:ilvl w:val="0"/>
          <w:numId w:val="34"/>
        </w:numPr>
      </w:pPr>
      <w:r>
        <w:lastRenderedPageBreak/>
        <w:t>Thiết lập kết nối logic giữa các nút</w:t>
      </w:r>
      <w:r w:rsidR="003F7C0B">
        <w:t>.</w:t>
      </w:r>
    </w:p>
    <w:p w14:paraId="6FB41538" w14:textId="3EEA7D9A" w:rsidR="000E400D" w:rsidRDefault="000E400D" w:rsidP="00B02C82">
      <w:pPr>
        <w:pStyle w:val="ListParagraph"/>
        <w:numPr>
          <w:ilvl w:val="0"/>
          <w:numId w:val="34"/>
        </w:numPr>
      </w:pPr>
      <w:r>
        <w:t>Chuyển tiếp dữ liệu</w:t>
      </w:r>
      <w:r w:rsidR="003F7C0B">
        <w:t>.</w:t>
      </w:r>
    </w:p>
    <w:p w14:paraId="6A9F0611" w14:textId="44E142A1" w:rsidR="000E400D" w:rsidRDefault="000E400D" w:rsidP="00B02C82">
      <w:pPr>
        <w:pStyle w:val="ListParagraph"/>
        <w:numPr>
          <w:ilvl w:val="0"/>
          <w:numId w:val="34"/>
        </w:numPr>
      </w:pPr>
      <w:r>
        <w:t>Lộ trình</w:t>
      </w:r>
      <w:r w:rsidR="003F7C0B">
        <w:t>.</w:t>
      </w:r>
    </w:p>
    <w:p w14:paraId="198CEDFB" w14:textId="10C5F17C" w:rsidR="000E400D" w:rsidRDefault="000E400D" w:rsidP="00B02C82">
      <w:pPr>
        <w:pStyle w:val="ListParagraph"/>
        <w:numPr>
          <w:ilvl w:val="0"/>
          <w:numId w:val="34"/>
        </w:numPr>
      </w:pPr>
      <w:r>
        <w:t>Gửi báo cáo lỗi</w:t>
      </w:r>
      <w:r w:rsidR="003F7C0B">
        <w:t>.</w:t>
      </w:r>
    </w:p>
    <w:p w14:paraId="1793EF76" w14:textId="31F707E0" w:rsidR="009B2F94" w:rsidRDefault="009B2F94" w:rsidP="009B2F94">
      <w:pPr>
        <w:pStyle w:val="Heading3"/>
      </w:pPr>
      <w:bookmarkStart w:id="45" w:name="_Toc95768807"/>
      <w:r>
        <w:t>Mô hình máy chủ trò chơi</w:t>
      </w:r>
      <w:bookmarkEnd w:id="45"/>
    </w:p>
    <w:p w14:paraId="6CF5EA00" w14:textId="302FF350" w:rsidR="009B2F94" w:rsidRDefault="009B2F94" w:rsidP="009B2F94">
      <w:pPr>
        <w:pStyle w:val="Heading4"/>
      </w:pPr>
      <w:r>
        <w:t>Peer-to-Peer (P2P)</w:t>
      </w:r>
    </w:p>
    <w:p w14:paraId="3A96100A" w14:textId="14ADEF74" w:rsidR="009B2F94" w:rsidRDefault="009B2F94" w:rsidP="00202753">
      <w:pPr>
        <w:ind w:firstLine="720"/>
      </w:pPr>
      <w:r w:rsidRPr="009B2F94">
        <w:t>Trong Peer-to-Peer, những người chơi được kết nối trực tiếp với nhau mà không cần một hệ thống tập trung. Vì vậy, trong P2P, mỗi người chơi chia sẻ thông tin về trạng thái trò chơi của họ với mọi người chơi trong trò chơi. Trong điều này, mỗi kết nối là một điểm ngang hàng / nút và mỗi người ngang hàng có quyền ngang nhau trong trò chơi.</w:t>
      </w:r>
    </w:p>
    <w:p w14:paraId="6FC7E3E5" w14:textId="38BB521C" w:rsidR="00202753" w:rsidRDefault="00202753" w:rsidP="00202753">
      <w:pPr>
        <w:ind w:firstLine="720"/>
      </w:pPr>
      <w:r w:rsidRPr="00202753">
        <w:t>Với sự phát triển của mô hình Client-Server, mô hình này không còn phổ biến như trước đây trong trò chơi nhiều người chơi.</w:t>
      </w:r>
    </w:p>
    <w:p w14:paraId="0549C5AE" w14:textId="19866ECE" w:rsidR="00202753" w:rsidRDefault="00202753" w:rsidP="00202753">
      <w:pPr>
        <w:ind w:firstLine="720"/>
      </w:pPr>
      <w:r>
        <w:t>Ưu điểm:</w:t>
      </w:r>
    </w:p>
    <w:p w14:paraId="5B3E04CE" w14:textId="27BE0BC6" w:rsidR="00202753" w:rsidRDefault="00202753" w:rsidP="00B02C82">
      <w:pPr>
        <w:pStyle w:val="ListParagraph"/>
        <w:numPr>
          <w:ilvl w:val="0"/>
          <w:numId w:val="35"/>
        </w:numPr>
      </w:pPr>
      <w:r>
        <w:t>Nó không cần một máy chủ chuyên dụ</w:t>
      </w:r>
      <w:r w:rsidR="000F215F">
        <w:t>ng,</w:t>
      </w:r>
      <w:r>
        <w:t xml:space="preserve"> nhưng có một máy trạm / máy tính riêng được sử dụng để truyền dữ liệu (trạng thái trò chơi).</w:t>
      </w:r>
    </w:p>
    <w:p w14:paraId="754B3DE8" w14:textId="77777777" w:rsidR="00202753" w:rsidRDefault="00202753" w:rsidP="00B02C82">
      <w:pPr>
        <w:pStyle w:val="ListParagraph"/>
        <w:numPr>
          <w:ilvl w:val="0"/>
          <w:numId w:val="35"/>
        </w:numPr>
      </w:pPr>
      <w:r>
        <w:t>Vì không có sự phụ thuộc vào máy chủ, ngay cả khi một hoặc hai đồng nghiệp / người chơi ngắt kết nối khỏi trò chơi, những người chơi khác vẫn có thể tiếp tục trò chơi mà không bị gián đoạn.</w:t>
      </w:r>
    </w:p>
    <w:p w14:paraId="6292DCC6" w14:textId="77777777" w:rsidR="00202753" w:rsidRDefault="00202753" w:rsidP="00B02C82">
      <w:pPr>
        <w:pStyle w:val="ListParagraph"/>
        <w:numPr>
          <w:ilvl w:val="0"/>
          <w:numId w:val="35"/>
        </w:numPr>
      </w:pPr>
      <w:r>
        <w:t>Thông tin đáng tin cậy hơn, tạo ít không gian gian lận hơn trong trò chơi.</w:t>
      </w:r>
    </w:p>
    <w:p w14:paraId="555597E5" w14:textId="7E6C5BA2" w:rsidR="00202753" w:rsidRDefault="00202753" w:rsidP="00B02C82">
      <w:pPr>
        <w:pStyle w:val="ListParagraph"/>
        <w:numPr>
          <w:ilvl w:val="0"/>
          <w:numId w:val="35"/>
        </w:numPr>
      </w:pPr>
      <w:r>
        <w:t>Độ trễ được giảm xuống.</w:t>
      </w:r>
    </w:p>
    <w:p w14:paraId="59EEEA0D" w14:textId="62FBF97C" w:rsidR="00202753" w:rsidRDefault="00202753" w:rsidP="00202753">
      <w:pPr>
        <w:ind w:firstLine="720"/>
      </w:pPr>
      <w:r>
        <w:t>Nhược điểm:</w:t>
      </w:r>
    </w:p>
    <w:p w14:paraId="4B9CC656" w14:textId="77777777" w:rsidR="00202753" w:rsidRDefault="00202753" w:rsidP="00B02C82">
      <w:pPr>
        <w:pStyle w:val="ListParagraph"/>
        <w:numPr>
          <w:ilvl w:val="0"/>
          <w:numId w:val="36"/>
        </w:numPr>
      </w:pPr>
      <w:r>
        <w:t>Các trò chơi là hoàn toàn xác định. Điều đó có nghĩa là một người chơi có thể có được lợi thế hơn người chơi khác bằng cách chọn một con đường khác.</w:t>
      </w:r>
    </w:p>
    <w:p w14:paraId="5871C17C" w14:textId="77777777" w:rsidR="00202753" w:rsidRDefault="00202753" w:rsidP="00B02C82">
      <w:pPr>
        <w:pStyle w:val="ListParagraph"/>
        <w:numPr>
          <w:ilvl w:val="0"/>
          <w:numId w:val="36"/>
        </w:numPr>
      </w:pPr>
      <w:r>
        <w:t>Không có máy chủ để xác minh dữ liệu đến từ những người chơi khác, giống như bất kỳ thay đổi nào trong trạng thái hiện tại.</w:t>
      </w:r>
    </w:p>
    <w:p w14:paraId="1F188FA2" w14:textId="77777777" w:rsidR="00202753" w:rsidRDefault="00202753" w:rsidP="00B02C82">
      <w:pPr>
        <w:pStyle w:val="ListParagraph"/>
        <w:numPr>
          <w:ilvl w:val="0"/>
          <w:numId w:val="36"/>
        </w:numPr>
      </w:pPr>
      <w:r>
        <w:t>Người chơi có thể gian lận dễ dàng và mô hình này không có khả năng mở rộng.</w:t>
      </w:r>
    </w:p>
    <w:p w14:paraId="779EF989" w14:textId="3EC92047" w:rsidR="00202753" w:rsidRDefault="00202753" w:rsidP="00202753">
      <w:pPr>
        <w:pStyle w:val="Heading4"/>
      </w:pPr>
      <w:r>
        <w:t>Client-Sever</w:t>
      </w:r>
    </w:p>
    <w:p w14:paraId="44E81517" w14:textId="25BC1363" w:rsidR="00202753" w:rsidRDefault="00202753" w:rsidP="00202753">
      <w:pPr>
        <w:ind w:firstLine="720"/>
      </w:pPr>
      <w:r w:rsidRPr="00202753">
        <w:t xml:space="preserve">Trong mô hình Client-Server, người chơi (máy khách) được kết nối qua một máy chủ tập trung. Máy chủ này có toàn quyền đối với trò chơi. Máy chủ tập trung mà người </w:t>
      </w:r>
      <w:r w:rsidRPr="00202753">
        <w:lastRenderedPageBreak/>
        <w:t xml:space="preserve">chơi được kết nối với nhau được gọi là game server. Game server hoàn toàn chịu trách nhiệm </w:t>
      </w:r>
      <w:proofErr w:type="gramStart"/>
      <w:r w:rsidRPr="00202753">
        <w:t>theo</w:t>
      </w:r>
      <w:proofErr w:type="gramEnd"/>
      <w:r w:rsidRPr="00202753">
        <w:t xml:space="preserve"> dõi mọi trạng thái trò chơi người chơi và phân phối thông tin cho tất cả người chơi khác. Nghĩa là, tất cả các giao tiếp người chơi đều diễn ra thông qua game server.</w:t>
      </w:r>
    </w:p>
    <w:p w14:paraId="3B4078D5" w14:textId="709C5037" w:rsidR="00202753" w:rsidRDefault="00202753" w:rsidP="00202753">
      <w:pPr>
        <w:ind w:firstLine="720"/>
      </w:pPr>
      <w:r w:rsidRPr="00202753">
        <w:t>Ví dụ: Khi một khách hàng cập nhật máy chủ về vị trí, sức khỏe, số lượng đạn của mình, v.v., thông tin này sẽ được máy chủ trò chơi cập nhật trên hệ thống của các khách hàng khác.</w:t>
      </w:r>
    </w:p>
    <w:p w14:paraId="37BE44F8" w14:textId="59BD98E1" w:rsidR="00202753" w:rsidRDefault="00202753" w:rsidP="00202753">
      <w:pPr>
        <w:ind w:firstLine="720"/>
      </w:pPr>
      <w:r>
        <w:t>Ưu điểm:</w:t>
      </w:r>
    </w:p>
    <w:p w14:paraId="52DB1963" w14:textId="77777777" w:rsidR="00202753" w:rsidRDefault="00202753" w:rsidP="00B02C82">
      <w:pPr>
        <w:pStyle w:val="ListParagraph"/>
        <w:numPr>
          <w:ilvl w:val="0"/>
          <w:numId w:val="37"/>
        </w:numPr>
      </w:pPr>
      <w:r>
        <w:t>Dữ liệu đến đáng tin cậy hơn, vì xác thực máy chủ trò chơi.</w:t>
      </w:r>
    </w:p>
    <w:p w14:paraId="3A69D6B7" w14:textId="77777777" w:rsidR="00202753" w:rsidRDefault="00202753" w:rsidP="00B02C82">
      <w:pPr>
        <w:pStyle w:val="ListParagraph"/>
        <w:numPr>
          <w:ilvl w:val="0"/>
          <w:numId w:val="37"/>
        </w:numPr>
      </w:pPr>
      <w:r>
        <w:t>Với một máy chủ chuyên dụng, một trò chơi chống gian lận có thể được tạo ra.</w:t>
      </w:r>
    </w:p>
    <w:p w14:paraId="095EF3FD" w14:textId="77777777" w:rsidR="00202753" w:rsidRDefault="00202753" w:rsidP="00B02C82">
      <w:pPr>
        <w:pStyle w:val="ListParagraph"/>
        <w:numPr>
          <w:ilvl w:val="0"/>
          <w:numId w:val="37"/>
        </w:numPr>
      </w:pPr>
      <w:r>
        <w:t xml:space="preserve">Các dự </w:t>
      </w:r>
      <w:proofErr w:type="gramStart"/>
      <w:r>
        <w:t>án</w:t>
      </w:r>
      <w:proofErr w:type="gramEnd"/>
      <w:r>
        <w:t xml:space="preserve"> có thể mở rộng có thể được tạo.</w:t>
      </w:r>
    </w:p>
    <w:p w14:paraId="599EC2AF" w14:textId="11D4594A" w:rsidR="00202753" w:rsidRDefault="00202753" w:rsidP="00B02C82">
      <w:pPr>
        <w:pStyle w:val="ListParagraph"/>
        <w:numPr>
          <w:ilvl w:val="0"/>
          <w:numId w:val="37"/>
        </w:numPr>
      </w:pPr>
      <w:r>
        <w:t>Máy chủ chuyên dụng không bắt buộc trong client-server-client-host.</w:t>
      </w:r>
    </w:p>
    <w:p w14:paraId="6C2DBA71" w14:textId="206B1F50" w:rsidR="00202753" w:rsidRDefault="00202753" w:rsidP="00202753">
      <w:pPr>
        <w:ind w:firstLine="720"/>
      </w:pPr>
      <w:r>
        <w:t>Nhược điểm:</w:t>
      </w:r>
    </w:p>
    <w:p w14:paraId="018AADCA" w14:textId="77777777" w:rsidR="00202753" w:rsidRDefault="00202753" w:rsidP="00B02C82">
      <w:pPr>
        <w:pStyle w:val="ListParagraph"/>
        <w:numPr>
          <w:ilvl w:val="0"/>
          <w:numId w:val="38"/>
        </w:numPr>
      </w:pPr>
      <w:r>
        <w:t>Tỷ lệ độ trễ cao hơn.</w:t>
      </w:r>
    </w:p>
    <w:p w14:paraId="4039CD97" w14:textId="77777777" w:rsidR="00202753" w:rsidRDefault="00202753" w:rsidP="00B02C82">
      <w:pPr>
        <w:pStyle w:val="ListParagraph"/>
        <w:numPr>
          <w:ilvl w:val="0"/>
          <w:numId w:val="38"/>
        </w:numPr>
      </w:pPr>
      <w:r>
        <w:t>Bảo trì máy chủ có thể rất tốn kém.</w:t>
      </w:r>
    </w:p>
    <w:p w14:paraId="489CFD81" w14:textId="26F7ED93" w:rsidR="00202753" w:rsidRDefault="00202753" w:rsidP="00B02C82">
      <w:pPr>
        <w:pStyle w:val="ListParagraph"/>
        <w:numPr>
          <w:ilvl w:val="0"/>
          <w:numId w:val="38"/>
        </w:numPr>
      </w:pPr>
      <w:r>
        <w:t xml:space="preserve">Cần xử lý các tình trạng nghẽn máy chủ như máy chủ quá tải hoặc không thể </w:t>
      </w:r>
      <w:proofErr w:type="gramStart"/>
      <w:r>
        <w:t>theo</w:t>
      </w:r>
      <w:proofErr w:type="gramEnd"/>
      <w:r>
        <w:t xml:space="preserve"> kịp tốc độ.</w:t>
      </w:r>
    </w:p>
    <w:p w14:paraId="1061EC62" w14:textId="4438CA3B" w:rsidR="00B379EB" w:rsidRDefault="00B379EB" w:rsidP="002E6C10">
      <w:pPr>
        <w:pStyle w:val="Heading2"/>
      </w:pPr>
      <w:bookmarkStart w:id="46" w:name="_Toc95768808"/>
      <w:r>
        <w:t xml:space="preserve">Các kỹ thuật Godot hỗ trợ xây dựng </w:t>
      </w:r>
      <w:r w:rsidR="002E6C10">
        <w:t>trò chơi đa người chơi</w:t>
      </w:r>
      <w:bookmarkEnd w:id="46"/>
    </w:p>
    <w:p w14:paraId="51B31585" w14:textId="01762B04" w:rsidR="002E6C10" w:rsidRDefault="002E6C10" w:rsidP="002E6C10">
      <w:pPr>
        <w:pStyle w:val="Heading3"/>
      </w:pPr>
      <w:bookmarkStart w:id="47" w:name="_Toc95768809"/>
      <w:r>
        <w:t>High – level multiplayer</w:t>
      </w:r>
      <w:bookmarkEnd w:id="47"/>
    </w:p>
    <w:p w14:paraId="2D5CDC32" w14:textId="2B6493C4" w:rsidR="00355D9B" w:rsidRPr="00355D9B" w:rsidRDefault="00355D9B" w:rsidP="00355D9B">
      <w:pPr>
        <w:pStyle w:val="Heading4"/>
      </w:pPr>
      <w:r w:rsidRPr="00355D9B">
        <w:t>High-level vs low-level API</w:t>
      </w:r>
    </w:p>
    <w:p w14:paraId="6CA639C7" w14:textId="22236E37" w:rsidR="00355D9B" w:rsidRDefault="00355D9B" w:rsidP="00355D9B">
      <w:pPr>
        <w:ind w:firstLine="720"/>
      </w:pPr>
      <w:r>
        <w:t xml:space="preserve">Godot luôn hỗ trợ mạng cấp thấp tiêu chuẩn </w:t>
      </w:r>
      <w:r w:rsidRPr="00355D9B">
        <w:t xml:space="preserve">thông qua UDP, TCP và một số giao thức cấp cao hơn như SSL và HTTP. Các giao thức này rất linh hoạt và có thể được sử dụng cho hầu hết mọi thứ. Tuy nhiên, việc sử dụng chúng để đồng bộ hóa trạng thái trò chơi </w:t>
      </w:r>
      <w:proofErr w:type="gramStart"/>
      <w:r w:rsidRPr="00355D9B">
        <w:t>theo</w:t>
      </w:r>
      <w:proofErr w:type="gramEnd"/>
      <w:r w:rsidRPr="00355D9B">
        <w:t xml:space="preserve"> cách thủ công có thể là một khối lượng lớn công việc. Đôi khi công việc đó không thể tránh khỏi hoặc không đáng có, chẳng hạn như khi làm việc với triển khai máy chủ tùy chỉnh trên phụ trợ. Nhưng trong hầu hết các trường hợp, cần xem xét API mạng cấp cao của Godot, API này hy sinh một số quyền kiểm soát chi tiết của mạng cấp thấp để dễ sử dụng hơn.</w:t>
      </w:r>
    </w:p>
    <w:p w14:paraId="4447FF0F" w14:textId="1736C3C8" w:rsidR="00355D9B" w:rsidRDefault="0015038B" w:rsidP="00355D9B">
      <w:pPr>
        <w:ind w:firstLine="720"/>
      </w:pPr>
      <w:r>
        <w:t>Điều</w:t>
      </w:r>
      <w:r w:rsidR="00355D9B">
        <w:t xml:space="preserve"> này là do những hạn chế cố hữu của các giao thức cấp thấp:</w:t>
      </w:r>
    </w:p>
    <w:p w14:paraId="570D5A35" w14:textId="2B176571" w:rsidR="00355D9B" w:rsidRPr="00355D9B" w:rsidRDefault="00355D9B" w:rsidP="00355D9B">
      <w:pPr>
        <w:pStyle w:val="ListParagraph"/>
        <w:numPr>
          <w:ilvl w:val="0"/>
          <w:numId w:val="43"/>
        </w:numPr>
      </w:pPr>
      <w:r w:rsidRPr="00355D9B">
        <w:lastRenderedPageBreak/>
        <w:t xml:space="preserve">TCP đảm bảo các gói sẽ luôn đến một cách đáng tin cậy và </w:t>
      </w:r>
      <w:proofErr w:type="gramStart"/>
      <w:r w:rsidRPr="00355D9B">
        <w:t>theo</w:t>
      </w:r>
      <w:proofErr w:type="gramEnd"/>
      <w:r w:rsidRPr="00355D9B">
        <w:t xml:space="preserve"> thứ tự, nhưng độ trễ thường cao hơn do sửa lỗi. Đây cũng là một giao thức khá phức tạp vì nó hiể</w:t>
      </w:r>
      <w:r w:rsidR="000F215F">
        <w:t>u “</w:t>
      </w:r>
      <w:r w:rsidRPr="00355D9B">
        <w:t>kết nố</w:t>
      </w:r>
      <w:r w:rsidR="000F215F">
        <w:t>i”</w:t>
      </w:r>
      <w:r w:rsidRPr="00355D9B">
        <w:t xml:space="preserve"> là gì và tối ưu hóa cho các mục tiêu thường không phù hợp với các ứng dụng như trò chơi nhiều người chơi. Các gói được lưu vào bộ đệm để được gửi </w:t>
      </w:r>
      <w:proofErr w:type="gramStart"/>
      <w:r w:rsidRPr="00355D9B">
        <w:t>theo</w:t>
      </w:r>
      <w:proofErr w:type="gramEnd"/>
      <w:r w:rsidRPr="00355D9B">
        <w:t xml:space="preserve"> lô lớn hơn, giao dịch chi phí cho mỗi gói ít hơn để có độ trễ cao hơn. Điều này có thể hữu ích cho những thứ như HTTP, nhưng thường không hữu ích cho trò chơi. Một số điều này có thể được cấu hình và vô hiệu hóa (ví dụ: bằng cách tắt "thuật toán của Nagle" cho kết nối TCP).</w:t>
      </w:r>
    </w:p>
    <w:p w14:paraId="60D6BD2B" w14:textId="5581C725" w:rsidR="00951D10" w:rsidRPr="00951D10" w:rsidRDefault="00951D10" w:rsidP="00951D10">
      <w:pPr>
        <w:pStyle w:val="ListParagraph"/>
        <w:numPr>
          <w:ilvl w:val="0"/>
          <w:numId w:val="43"/>
        </w:numPr>
      </w:pPr>
      <w:r w:rsidRPr="00951D10">
        <w:t>UDP là một giao thức đơn giản hơn, chỉ gửi các gói (và không có khái niệ</w:t>
      </w:r>
      <w:r w:rsidR="000F215F">
        <w:t>m “</w:t>
      </w:r>
      <w:r w:rsidRPr="00951D10">
        <w:t>kết nố</w:t>
      </w:r>
      <w:r w:rsidR="000F215F">
        <w:t>i”</w:t>
      </w:r>
      <w:r w:rsidRPr="00951D10">
        <w:t>). Không có sửa lỗi làm cho nó khá nhanh (độ trễ thấp), nhưng các gói có thể bị mất trên đường đi hoặc nhận được không đúng thứ tự. Thêm vào đó, MTU (kích thước gói tối đa) cho UDP thường thấp (chỉ vài trăm byte), vì vậy việc truyền các gói lớn hơn có nghĩa là chia nhỏ chúng, tổ chức lại chúng và thử lại nếu một phần bị lỗi.</w:t>
      </w:r>
    </w:p>
    <w:p w14:paraId="51B6509C" w14:textId="38979026" w:rsidR="00355D9B" w:rsidRDefault="00951D10" w:rsidP="00951D10">
      <w:pPr>
        <w:ind w:firstLine="720"/>
      </w:pPr>
      <w:r>
        <w:t xml:space="preserve">Nói </w:t>
      </w:r>
      <w:proofErr w:type="gramStart"/>
      <w:r>
        <w:t>chung</w:t>
      </w:r>
      <w:proofErr w:type="gramEnd"/>
      <w:r>
        <w:t>, TCP có thể được coi là đáng tin cậy</w:t>
      </w:r>
      <w:r w:rsidRPr="00951D10">
        <w:t>, có trật tự và chậ</w:t>
      </w:r>
      <w:r>
        <w:t>m.</w:t>
      </w:r>
      <w:r w:rsidRPr="00951D10">
        <w:t xml:space="preserve"> UDP là không đáng tin cậy, không có thứ tự và nhanh chóng. Do có sự khác biệt lớn về hiệu suất, nên việc xây dựng lại các phần của TCP muốn có cho trò chơi (độ tin cậy tùy chọn và thứ tự gói) thường có ý nghĩa, đồng thời tránh các phần không mong muốn (tính năng điều khiển tắc nghẽn / lưu lượng, thuật toán của Nagle, v.v.). Do đó, hầu hết các game engine đều có cách triển khai như vậy và Godot cũng không ngoại lệ.</w:t>
      </w:r>
    </w:p>
    <w:p w14:paraId="5954C67E" w14:textId="2677C2CA" w:rsidR="0015038B" w:rsidRDefault="00951D10" w:rsidP="0015038B">
      <w:pPr>
        <w:ind w:firstLine="720"/>
      </w:pPr>
      <w:r w:rsidRPr="00951D10">
        <w:t xml:space="preserve">Tóm lại, ta có thể sử dụng API mạng cấp thấp để kiểm soát tối đa và triển khai mọi thứ trên các giao thức mạng trần hoặc sử dụng API cấp cao dựa trên SceneTree thực hiện hầu hết các công việc nặng nề đằng sau hậu trường </w:t>
      </w:r>
      <w:proofErr w:type="gramStart"/>
      <w:r w:rsidRPr="00951D10">
        <w:t>theo</w:t>
      </w:r>
      <w:proofErr w:type="gramEnd"/>
      <w:r w:rsidRPr="00951D10">
        <w:t xml:space="preserve"> cách nói chung được tối ưu hóa.</w:t>
      </w:r>
    </w:p>
    <w:p w14:paraId="2DCC3CF7" w14:textId="5FC5FF55" w:rsidR="00951D10" w:rsidRDefault="00951D10" w:rsidP="00951D10">
      <w:pPr>
        <w:pStyle w:val="Heading4"/>
      </w:pPr>
      <w:r>
        <w:t>Mid level abstraction</w:t>
      </w:r>
    </w:p>
    <w:p w14:paraId="49E1396B" w14:textId="2392BE66" w:rsidR="00951D10" w:rsidRDefault="00951D10" w:rsidP="00951D10">
      <w:pPr>
        <w:ind w:firstLine="720"/>
      </w:pPr>
      <w:r w:rsidRPr="00951D10">
        <w:t>Godot sử dụng một đối tượng cấp</w:t>
      </w:r>
      <w:r>
        <w:t xml:space="preserve"> trung NetworkedMultiplayerPeer</w:t>
      </w:r>
      <w:r w:rsidRPr="00951D10">
        <w:t>. Đối tượng này không có nghĩa là được tạo trực tiếp, nhưng được thiết kế để một số triển khai C ++ có thể cung cấp nó.</w:t>
      </w:r>
    </w:p>
    <w:p w14:paraId="4F9F1C01" w14:textId="017DE88C" w:rsidR="00951D10" w:rsidRDefault="00951D10" w:rsidP="00951D10">
      <w:pPr>
        <w:ind w:firstLine="720"/>
      </w:pPr>
      <w:r w:rsidRPr="00951D10">
        <w:t>Đối tượng này mở rộng từ</w:t>
      </w:r>
      <w:r>
        <w:t xml:space="preserve"> PacketPeer</w:t>
      </w:r>
      <w:r w:rsidRPr="00951D10">
        <w:t>, vì vậy nó kế thừa tất cả các phương thức hữu ích để tuần tự hóa, gửi và nhận dữ liệu. Ngoài ra, nó còn bổ sung thêm các phương pháp để thiết lập chế độ chuyển, ngang hàng, v.v. Nó cũng bao gồm các tín hiệu cho bạn biết khi nào đồng nghiệp kết nối hoặc ngắt kết nối.</w:t>
      </w:r>
    </w:p>
    <w:p w14:paraId="564EF25D" w14:textId="10C1701A" w:rsidR="00951D10" w:rsidRDefault="00951D10" w:rsidP="00951D10">
      <w:pPr>
        <w:ind w:firstLine="720"/>
      </w:pPr>
      <w:r w:rsidRPr="00951D10">
        <w:lastRenderedPageBreak/>
        <w:t xml:space="preserve">Giao diện lớp này có thể tóm tắt hầu hết các loại lớp mạng, cấu trúc liên kết và </w:t>
      </w:r>
      <w:proofErr w:type="gramStart"/>
      <w:r w:rsidRPr="00951D10">
        <w:t>thư</w:t>
      </w:r>
      <w:proofErr w:type="gramEnd"/>
      <w:r w:rsidRPr="00951D10">
        <w:t xml:space="preserve"> việ</w:t>
      </w:r>
      <w:r>
        <w:t>n.</w:t>
      </w:r>
      <w:r w:rsidR="000F215F">
        <w:t xml:space="preserve"> </w:t>
      </w:r>
      <w:r>
        <w:t>Theo mặc định</w:t>
      </w:r>
      <w:r w:rsidRPr="00951D10">
        <w:t>, Godot cung cấp một triển khai dựa trên Enet</w:t>
      </w:r>
      <w:r>
        <w:t xml:space="preserve"> (Networked Multiplayer Enet), một dự</w:t>
      </w:r>
      <w:r w:rsidR="000F215F">
        <w:t xml:space="preserve">a trên WebRTC và </w:t>
      </w:r>
      <w:r>
        <w:t>mộ</w:t>
      </w:r>
      <w:r w:rsidR="000F215F">
        <w:t xml:space="preserve">t </w:t>
      </w:r>
      <w:r>
        <w:t>dự</w:t>
      </w:r>
      <w:r w:rsidR="000F215F">
        <w:t>a trên WebSocket</w:t>
      </w:r>
      <w:r>
        <w:t xml:space="preserve">, </w:t>
      </w:r>
      <w:r w:rsidRPr="00951D10">
        <w:t>nhưng điều này có thể được sử dụng để triển khai các API di động (cho WiFi đặc biệt, Bluetooth) hoặc tùy chỉnh API mạng dành riêng cho thiết bị / bảng điều khiển.</w:t>
      </w:r>
    </w:p>
    <w:p w14:paraId="3A450C48" w14:textId="39AAECF0" w:rsidR="0015038B" w:rsidRDefault="0015038B" w:rsidP="00951D10">
      <w:pPr>
        <w:ind w:firstLine="720"/>
      </w:pPr>
      <w:r w:rsidRPr="0015038B">
        <w:t>Đối với hầu hết các trường hợp phổ biến, việc sử dụng đối tượng này trực tiếp không được khuyến khích, vì Godot cung cấp các phương tiện mạng cấp cao hơn. Tuy nhiên, nó được cung cấp trong trường hợp một trò chơi có nhu cầu cụ thể về API cấp thấp hơn.</w:t>
      </w:r>
    </w:p>
    <w:p w14:paraId="6D509199" w14:textId="74F9568C" w:rsidR="0015038B" w:rsidRDefault="0015038B" w:rsidP="0015038B">
      <w:pPr>
        <w:pStyle w:val="Heading4"/>
      </w:pPr>
      <w:r>
        <w:t>Initializing the network</w:t>
      </w:r>
    </w:p>
    <w:p w14:paraId="1F054934" w14:textId="65A50B78" w:rsidR="0015038B" w:rsidRDefault="0015038B" w:rsidP="0015038B">
      <w:pPr>
        <w:ind w:firstLine="720"/>
      </w:pPr>
      <w:r w:rsidRPr="0015038B">
        <w:t>Đối tượng điều khiển mạng trong Godot cũng giống như đối tượng điều khiển mọi thứ liên quan đến cây: SceneTree.</w:t>
      </w:r>
    </w:p>
    <w:p w14:paraId="07B5E4C6" w14:textId="3897C5FC" w:rsidR="0015038B" w:rsidRDefault="0015038B" w:rsidP="0015038B">
      <w:pPr>
        <w:ind w:firstLine="720"/>
      </w:pPr>
      <w:r>
        <w:t>Để khởi tạo mạng cấp cao, SceneTree phải được cung cấp một đối tượng Networked Multiplayer Peer. Để tạo đối tượng đó, trước tiên nó phải được khởi tạo dưới dạng máy chủ hoặc máy khách. Khởi tạo như một máy chủ với số lượng tối đa các đối tượng ngang hàng nhất định:</w:t>
      </w:r>
    </w:p>
    <w:tbl>
      <w:tblPr>
        <w:tblStyle w:val="TableGrid"/>
        <w:tblW w:w="0" w:type="auto"/>
        <w:tblLook w:val="04A0" w:firstRow="1" w:lastRow="0" w:firstColumn="1" w:lastColumn="0" w:noHBand="0" w:noVBand="1"/>
      </w:tblPr>
      <w:tblGrid>
        <w:gridCol w:w="9347"/>
      </w:tblGrid>
      <w:tr w:rsidR="0015038B" w14:paraId="55C62272" w14:textId="77777777" w:rsidTr="0015038B">
        <w:tc>
          <w:tcPr>
            <w:tcW w:w="9347" w:type="dxa"/>
          </w:tcPr>
          <w:p w14:paraId="5F608654" w14:textId="77777777" w:rsidR="0015038B" w:rsidRPr="008057CE" w:rsidRDefault="0015038B" w:rsidP="0015038B">
            <w:pPr>
              <w:rPr>
                <w:rFonts w:ascii="Courier New" w:hAnsi="Courier New" w:cs="Courier New"/>
                <w:sz w:val="20"/>
              </w:rPr>
            </w:pPr>
            <w:r w:rsidRPr="008057CE">
              <w:rPr>
                <w:rFonts w:ascii="Courier New" w:hAnsi="Courier New" w:cs="Courier New"/>
                <w:sz w:val="20"/>
              </w:rPr>
              <w:t>var peer = NetworkedMultiplayerENet.new()</w:t>
            </w:r>
          </w:p>
          <w:p w14:paraId="150E1FDB" w14:textId="77777777" w:rsidR="0015038B" w:rsidRPr="008057CE" w:rsidRDefault="0015038B" w:rsidP="0015038B">
            <w:pPr>
              <w:rPr>
                <w:rFonts w:ascii="Courier New" w:hAnsi="Courier New" w:cs="Courier New"/>
                <w:sz w:val="20"/>
              </w:rPr>
            </w:pPr>
            <w:r w:rsidRPr="008057CE">
              <w:rPr>
                <w:rFonts w:ascii="Courier New" w:hAnsi="Courier New" w:cs="Courier New"/>
                <w:sz w:val="20"/>
              </w:rPr>
              <w:t>peer.create_server(SERVER_PORT, MAX_PLAYERS)</w:t>
            </w:r>
          </w:p>
          <w:p w14:paraId="3B08A59C" w14:textId="59E8D825" w:rsidR="0015038B" w:rsidRDefault="0015038B" w:rsidP="0015038B">
            <w:r w:rsidRPr="008057CE">
              <w:rPr>
                <w:rFonts w:ascii="Courier New" w:hAnsi="Courier New" w:cs="Courier New"/>
                <w:sz w:val="20"/>
              </w:rPr>
              <w:t>get_tree().network_peer = peer</w:t>
            </w:r>
          </w:p>
        </w:tc>
      </w:tr>
    </w:tbl>
    <w:p w14:paraId="31931716" w14:textId="3FA8F6EF" w:rsidR="0015038B" w:rsidRDefault="0015038B" w:rsidP="0015038B">
      <w:pPr>
        <w:ind w:firstLine="720"/>
      </w:pPr>
      <w:r>
        <w:t>Khởi tạo dưới dạng máy khách, kết nối với một IP và cổng nhất định:</w:t>
      </w:r>
    </w:p>
    <w:tbl>
      <w:tblPr>
        <w:tblStyle w:val="TableGrid"/>
        <w:tblW w:w="0" w:type="auto"/>
        <w:tblLook w:val="04A0" w:firstRow="1" w:lastRow="0" w:firstColumn="1" w:lastColumn="0" w:noHBand="0" w:noVBand="1"/>
      </w:tblPr>
      <w:tblGrid>
        <w:gridCol w:w="9347"/>
      </w:tblGrid>
      <w:tr w:rsidR="0015038B" w14:paraId="546A0BCB" w14:textId="77777777" w:rsidTr="0015038B">
        <w:tc>
          <w:tcPr>
            <w:tcW w:w="9347" w:type="dxa"/>
          </w:tcPr>
          <w:p w14:paraId="37541DD8" w14:textId="77777777" w:rsidR="0015038B" w:rsidRPr="008057CE" w:rsidRDefault="0015038B" w:rsidP="0015038B">
            <w:pPr>
              <w:rPr>
                <w:rFonts w:ascii="Courier New" w:hAnsi="Courier New" w:cs="Courier New"/>
                <w:sz w:val="20"/>
              </w:rPr>
            </w:pPr>
            <w:r w:rsidRPr="008057CE">
              <w:rPr>
                <w:rFonts w:ascii="Courier New" w:hAnsi="Courier New" w:cs="Courier New"/>
                <w:sz w:val="20"/>
              </w:rPr>
              <w:t>var peer = NetworkedMultiplayerENet.new()</w:t>
            </w:r>
          </w:p>
          <w:p w14:paraId="3109B313" w14:textId="77777777" w:rsidR="0015038B" w:rsidRPr="008057CE" w:rsidRDefault="0015038B" w:rsidP="0015038B">
            <w:pPr>
              <w:rPr>
                <w:rFonts w:ascii="Courier New" w:hAnsi="Courier New" w:cs="Courier New"/>
                <w:sz w:val="20"/>
              </w:rPr>
            </w:pPr>
            <w:r w:rsidRPr="008057CE">
              <w:rPr>
                <w:rFonts w:ascii="Courier New" w:hAnsi="Courier New" w:cs="Courier New"/>
                <w:sz w:val="20"/>
              </w:rPr>
              <w:t>peer.create_client(SERVER_IP, SERVER_PORT)</w:t>
            </w:r>
          </w:p>
          <w:p w14:paraId="252D42D8" w14:textId="5C279DF1" w:rsidR="0015038B" w:rsidRDefault="0015038B" w:rsidP="0015038B">
            <w:r w:rsidRPr="008057CE">
              <w:rPr>
                <w:rFonts w:ascii="Courier New" w:hAnsi="Courier New" w:cs="Courier New"/>
                <w:sz w:val="20"/>
              </w:rPr>
              <w:t>get_tree().network_peer = peer</w:t>
            </w:r>
          </w:p>
        </w:tc>
      </w:tr>
    </w:tbl>
    <w:p w14:paraId="501601C5" w14:textId="75CCA7D8" w:rsidR="0015038B" w:rsidRDefault="0015038B" w:rsidP="0015038B">
      <w:pPr>
        <w:ind w:firstLine="720"/>
      </w:pPr>
      <w:r>
        <w:t>Nhận mạng ngang hang đã đặt trước đó:</w:t>
      </w:r>
    </w:p>
    <w:tbl>
      <w:tblPr>
        <w:tblStyle w:val="TableGrid"/>
        <w:tblW w:w="0" w:type="auto"/>
        <w:tblLook w:val="04A0" w:firstRow="1" w:lastRow="0" w:firstColumn="1" w:lastColumn="0" w:noHBand="0" w:noVBand="1"/>
      </w:tblPr>
      <w:tblGrid>
        <w:gridCol w:w="9347"/>
      </w:tblGrid>
      <w:tr w:rsidR="0015038B" w14:paraId="3D33F1BF" w14:textId="77777777" w:rsidTr="0015038B">
        <w:tc>
          <w:tcPr>
            <w:tcW w:w="9347" w:type="dxa"/>
          </w:tcPr>
          <w:p w14:paraId="44B70B29" w14:textId="5C5B0FD5" w:rsidR="0015038B" w:rsidRPr="008057CE" w:rsidRDefault="0015038B" w:rsidP="0015038B">
            <w:pPr>
              <w:rPr>
                <w:rFonts w:ascii="Courier New" w:hAnsi="Courier New" w:cs="Courier New"/>
                <w:sz w:val="20"/>
              </w:rPr>
            </w:pPr>
            <w:r w:rsidRPr="008057CE">
              <w:rPr>
                <w:rFonts w:ascii="Courier New" w:hAnsi="Courier New" w:cs="Courier New"/>
                <w:sz w:val="20"/>
              </w:rPr>
              <w:t>get_tree().get_network_peer()</w:t>
            </w:r>
          </w:p>
        </w:tc>
      </w:tr>
    </w:tbl>
    <w:p w14:paraId="47501090" w14:textId="79AC8684" w:rsidR="0015038B" w:rsidRDefault="0015038B" w:rsidP="0015038B">
      <w:pPr>
        <w:ind w:firstLine="720"/>
      </w:pPr>
      <w:r>
        <w:t>Kiểm tra xem cây được khởi tạo dưới dạng máy chủ hay máy khách:</w:t>
      </w:r>
    </w:p>
    <w:tbl>
      <w:tblPr>
        <w:tblStyle w:val="TableGrid"/>
        <w:tblW w:w="0" w:type="auto"/>
        <w:tblLook w:val="04A0" w:firstRow="1" w:lastRow="0" w:firstColumn="1" w:lastColumn="0" w:noHBand="0" w:noVBand="1"/>
      </w:tblPr>
      <w:tblGrid>
        <w:gridCol w:w="9347"/>
      </w:tblGrid>
      <w:tr w:rsidR="0015038B" w14:paraId="7B759A45" w14:textId="77777777" w:rsidTr="0015038B">
        <w:tc>
          <w:tcPr>
            <w:tcW w:w="9347" w:type="dxa"/>
          </w:tcPr>
          <w:p w14:paraId="304C556A" w14:textId="529599B7" w:rsidR="0015038B" w:rsidRPr="008057CE" w:rsidRDefault="0015038B" w:rsidP="0015038B">
            <w:pPr>
              <w:rPr>
                <w:rFonts w:ascii="Courier New" w:hAnsi="Courier New" w:cs="Courier New"/>
                <w:sz w:val="20"/>
              </w:rPr>
            </w:pPr>
            <w:r w:rsidRPr="008057CE">
              <w:rPr>
                <w:rFonts w:ascii="Courier New" w:hAnsi="Courier New" w:cs="Courier New"/>
                <w:sz w:val="20"/>
              </w:rPr>
              <w:t>get_tree().is_network_server()</w:t>
            </w:r>
          </w:p>
        </w:tc>
      </w:tr>
    </w:tbl>
    <w:p w14:paraId="6AB15C14" w14:textId="3BEE9A86" w:rsidR="0015038B" w:rsidRDefault="0015038B" w:rsidP="0015038B">
      <w:pPr>
        <w:ind w:firstLine="720"/>
      </w:pPr>
      <w:r>
        <w:t>Kết thúc tính năng kết nối mạng:</w:t>
      </w:r>
    </w:p>
    <w:tbl>
      <w:tblPr>
        <w:tblStyle w:val="TableGrid"/>
        <w:tblW w:w="0" w:type="auto"/>
        <w:tblLook w:val="04A0" w:firstRow="1" w:lastRow="0" w:firstColumn="1" w:lastColumn="0" w:noHBand="0" w:noVBand="1"/>
      </w:tblPr>
      <w:tblGrid>
        <w:gridCol w:w="9347"/>
      </w:tblGrid>
      <w:tr w:rsidR="0015038B" w14:paraId="4CF4F84E" w14:textId="77777777" w:rsidTr="0015038B">
        <w:tc>
          <w:tcPr>
            <w:tcW w:w="9347" w:type="dxa"/>
          </w:tcPr>
          <w:p w14:paraId="2C6C2C87" w14:textId="027D671F" w:rsidR="0015038B" w:rsidRPr="008057CE" w:rsidRDefault="0015038B" w:rsidP="0015038B">
            <w:pPr>
              <w:rPr>
                <w:rFonts w:ascii="Courier New" w:hAnsi="Courier New" w:cs="Courier New"/>
                <w:sz w:val="20"/>
              </w:rPr>
            </w:pPr>
            <w:r w:rsidRPr="008057CE">
              <w:rPr>
                <w:rFonts w:ascii="Courier New" w:hAnsi="Courier New" w:cs="Courier New"/>
                <w:sz w:val="20"/>
              </w:rPr>
              <w:t>get_tree().network_peer = null</w:t>
            </w:r>
          </w:p>
        </w:tc>
      </w:tr>
    </w:tbl>
    <w:p w14:paraId="4BAADA26" w14:textId="556EAB3D" w:rsidR="0015038B" w:rsidRDefault="0015038B" w:rsidP="0015038B">
      <w:pPr>
        <w:pStyle w:val="Heading4"/>
      </w:pPr>
      <w:r>
        <w:lastRenderedPageBreak/>
        <w:t>Managing connections</w:t>
      </w:r>
    </w:p>
    <w:p w14:paraId="11AC186F" w14:textId="4ACC645A" w:rsidR="0015038B" w:rsidRDefault="0015038B" w:rsidP="0015038B">
      <w:pPr>
        <w:ind w:firstLine="720"/>
      </w:pPr>
      <w:r w:rsidRPr="0015038B">
        <w:t>Một số trò chơi chấp nhận kết nối bất kỳ lúc nào, một số trò chơi khác trong giai đoạn vận động hành lang. Godot có thể được yêu cầu không còn chấp nhận các kết nối tại bất kỳ thời điểm nào. Để quản lý người kết nối, Godot cung cấp các tín hiệu sau trong SceneTree:</w:t>
      </w:r>
    </w:p>
    <w:p w14:paraId="1E32B447" w14:textId="6D86216C" w:rsidR="0015038B" w:rsidRDefault="0015038B" w:rsidP="0015038B">
      <w:pPr>
        <w:ind w:firstLine="720"/>
      </w:pPr>
      <w:r>
        <w:t>Máy chủ và máy khách:</w:t>
      </w:r>
    </w:p>
    <w:p w14:paraId="4DBD2219" w14:textId="14CDD11B" w:rsidR="0015038B" w:rsidRDefault="0015038B" w:rsidP="0015038B">
      <w:pPr>
        <w:pStyle w:val="ListParagraph"/>
        <w:numPr>
          <w:ilvl w:val="0"/>
          <w:numId w:val="44"/>
        </w:numPr>
      </w:pPr>
      <w:r>
        <w:t>Network_peer_connected (int id)</w:t>
      </w:r>
      <w:r w:rsidR="003F7C0B">
        <w:t>.</w:t>
      </w:r>
    </w:p>
    <w:p w14:paraId="13B0C903" w14:textId="36DBAEFC" w:rsidR="0015038B" w:rsidRDefault="0015038B" w:rsidP="0015038B">
      <w:pPr>
        <w:pStyle w:val="ListParagraph"/>
        <w:numPr>
          <w:ilvl w:val="0"/>
          <w:numId w:val="44"/>
        </w:numPr>
      </w:pPr>
      <w:r>
        <w:t>Network_peer_disconnected (int id)</w:t>
      </w:r>
      <w:r w:rsidR="003F7C0B">
        <w:t>.</w:t>
      </w:r>
    </w:p>
    <w:p w14:paraId="332D0C1C" w14:textId="3BED9FD5" w:rsidR="0015038B" w:rsidRDefault="003A25B7" w:rsidP="003A25B7">
      <w:pPr>
        <w:ind w:firstLine="720"/>
      </w:pPr>
      <w:r w:rsidRPr="003A25B7">
        <w:t xml:space="preserve">Các tín hiệu trên được gọi trên mọi đồng đẳng được kết nối với máy chủ (bao gồm cả trên máy chủ) khi một đồng đẳng mới kết nối hoặc ngắt kết nối. Máy khách sẽ kết nối với một ID duy nhất lớn hơn 1, trong khi ID mạng ngang hàng 1 luôn là máy chủ. Bất kỳ điều gì dưới </w:t>
      </w:r>
      <w:proofErr w:type="gramStart"/>
      <w:r w:rsidRPr="003A25B7">
        <w:t>1</w:t>
      </w:r>
      <w:proofErr w:type="gramEnd"/>
      <w:r w:rsidRPr="003A25B7">
        <w:t xml:space="preserve"> sẽ được xử lý là không hợp lệ. Ta có thể truy xuất ID cho hệ thống cục bộ thông qua Sce</w:t>
      </w:r>
      <w:r>
        <w:t>neTree.get_network_unique_id ()</w:t>
      </w:r>
      <w:r w:rsidRPr="003A25B7">
        <w:t>. Các ID này chủ yếu sẽ hữu ích cho việc quản lý tiền sảnh và thường được lưu trữ, vì chúng xác định các máy khách được kết nối và do đó là người chơi. Người dùng cũng có thể sử dụng ID để chỉ gửi tin nhắn cho một số người chơi nhất định.</w:t>
      </w:r>
    </w:p>
    <w:p w14:paraId="261985E6" w14:textId="45F66AF2" w:rsidR="003A25B7" w:rsidRDefault="003A25B7" w:rsidP="003A25B7">
      <w:pPr>
        <w:ind w:firstLine="720"/>
      </w:pPr>
      <w:r>
        <w:t>Máy khách:</w:t>
      </w:r>
    </w:p>
    <w:p w14:paraId="63B77B38" w14:textId="5B4EBFA6" w:rsidR="003A25B7" w:rsidRDefault="003A25B7" w:rsidP="003A25B7">
      <w:pPr>
        <w:pStyle w:val="ListParagraph"/>
        <w:numPr>
          <w:ilvl w:val="0"/>
          <w:numId w:val="45"/>
        </w:numPr>
      </w:pPr>
      <w:r>
        <w:t>Connected_to_server</w:t>
      </w:r>
    </w:p>
    <w:p w14:paraId="771B3B30" w14:textId="3B6298B4" w:rsidR="003A25B7" w:rsidRDefault="003A25B7" w:rsidP="003A25B7">
      <w:pPr>
        <w:pStyle w:val="ListParagraph"/>
        <w:numPr>
          <w:ilvl w:val="0"/>
          <w:numId w:val="45"/>
        </w:numPr>
      </w:pPr>
      <w:r>
        <w:t>Connection_failed</w:t>
      </w:r>
    </w:p>
    <w:p w14:paraId="5088F546" w14:textId="43255CA4" w:rsidR="003A25B7" w:rsidRDefault="003A25B7" w:rsidP="003A25B7">
      <w:pPr>
        <w:pStyle w:val="ListParagraph"/>
        <w:numPr>
          <w:ilvl w:val="0"/>
          <w:numId w:val="45"/>
        </w:numPr>
      </w:pPr>
      <w:r>
        <w:t>Server_disconnected</w:t>
      </w:r>
    </w:p>
    <w:p w14:paraId="0B5FC5F0" w14:textId="22F23636" w:rsidR="003A25B7" w:rsidRDefault="003A25B7" w:rsidP="003A25B7">
      <w:pPr>
        <w:ind w:firstLine="720"/>
      </w:pPr>
      <w:r w:rsidRPr="003A25B7">
        <w:t xml:space="preserve">Một lần nữa, tất cả các chức năng này chủ yếu hữu ích cho việc quản lý tiền sảnh hoặc thêm / xóa người chơi khi đang di chuyển. Đối với những nhiệm vụ này, máy chủ rõ ràng phải hoạt động như một máy chủ và người dùng phải thực hiện các tác vụ </w:t>
      </w:r>
      <w:proofErr w:type="gramStart"/>
      <w:r w:rsidRPr="003A25B7">
        <w:t>theo</w:t>
      </w:r>
      <w:proofErr w:type="gramEnd"/>
      <w:r w:rsidRPr="003A25B7">
        <w:t xml:space="preserve"> cách thủ công như gửi thông tin người chơi mới được kết nối về những người chơi khác đã được kết nối (ví dụ: tên, số liệu thống kê của họ, v.v.).</w:t>
      </w:r>
    </w:p>
    <w:p w14:paraId="41166C8B" w14:textId="2D2EC5FA" w:rsidR="003A25B7" w:rsidRDefault="003A25B7" w:rsidP="003A25B7">
      <w:pPr>
        <w:pStyle w:val="Heading4"/>
      </w:pPr>
      <w:r>
        <w:t>RPC</w:t>
      </w:r>
    </w:p>
    <w:p w14:paraId="766DDAD7" w14:textId="39D31F86" w:rsidR="003A25B7" w:rsidRDefault="003A25B7" w:rsidP="003A25B7">
      <w:pPr>
        <w:ind w:firstLine="720"/>
      </w:pPr>
      <w:r w:rsidRPr="003A25B7">
        <w:t xml:space="preserve">Để giao tiếp giữa các đồng nghiệp, cách dễ nhất là sử dụng RPC (lệnh gọi thủ tục từ xa). Điều này được thực hiện như một tập hợp các chức năng trong </w:t>
      </w:r>
      <w:proofErr w:type="gramStart"/>
      <w:r w:rsidRPr="003A25B7">
        <w:t>Node :</w:t>
      </w:r>
      <w:proofErr w:type="gramEnd"/>
    </w:p>
    <w:tbl>
      <w:tblPr>
        <w:tblStyle w:val="TableGrid"/>
        <w:tblW w:w="0" w:type="auto"/>
        <w:tblLook w:val="04A0" w:firstRow="1" w:lastRow="0" w:firstColumn="1" w:lastColumn="0" w:noHBand="0" w:noVBand="1"/>
      </w:tblPr>
      <w:tblGrid>
        <w:gridCol w:w="9347"/>
      </w:tblGrid>
      <w:tr w:rsidR="003A25B7" w14:paraId="67AF1A81" w14:textId="77777777" w:rsidTr="003A25B7">
        <w:tc>
          <w:tcPr>
            <w:tcW w:w="9347" w:type="dxa"/>
          </w:tcPr>
          <w:p w14:paraId="2A031557" w14:textId="076F6A46" w:rsidR="003A25B7" w:rsidRPr="008057CE" w:rsidRDefault="003A25B7" w:rsidP="003A25B7">
            <w:pPr>
              <w:pStyle w:val="ListParagraph"/>
              <w:numPr>
                <w:ilvl w:val="0"/>
                <w:numId w:val="46"/>
              </w:numPr>
              <w:rPr>
                <w:rFonts w:ascii="Courier New" w:hAnsi="Courier New" w:cs="Courier New"/>
                <w:sz w:val="20"/>
              </w:rPr>
            </w:pPr>
            <w:r w:rsidRPr="008057CE">
              <w:rPr>
                <w:rFonts w:ascii="Courier New" w:hAnsi="Courier New" w:cs="Courier New"/>
                <w:sz w:val="20"/>
              </w:rPr>
              <w:t>rpc("function_name", &lt;optional_args&gt;)</w:t>
            </w:r>
          </w:p>
          <w:p w14:paraId="53567F33" w14:textId="4038FAA7" w:rsidR="003A25B7" w:rsidRPr="008057CE" w:rsidRDefault="003A25B7" w:rsidP="00B62E00">
            <w:pPr>
              <w:pStyle w:val="ListParagraph"/>
              <w:numPr>
                <w:ilvl w:val="0"/>
                <w:numId w:val="46"/>
              </w:numPr>
              <w:rPr>
                <w:rFonts w:ascii="Courier New" w:hAnsi="Courier New" w:cs="Courier New"/>
                <w:sz w:val="20"/>
              </w:rPr>
            </w:pPr>
            <w:r w:rsidRPr="008057CE">
              <w:rPr>
                <w:rFonts w:ascii="Courier New" w:hAnsi="Courier New" w:cs="Courier New"/>
                <w:sz w:val="20"/>
              </w:rPr>
              <w:t>rpc_id(&lt;peer_id&gt;,"function_name", &lt;optional_args&gt;)</w:t>
            </w:r>
          </w:p>
          <w:p w14:paraId="385AA424" w14:textId="3D6B65F2" w:rsidR="003A25B7" w:rsidRPr="008057CE" w:rsidRDefault="003A25B7" w:rsidP="00B62E00">
            <w:pPr>
              <w:pStyle w:val="ListParagraph"/>
              <w:numPr>
                <w:ilvl w:val="0"/>
                <w:numId w:val="46"/>
              </w:numPr>
              <w:rPr>
                <w:rFonts w:ascii="Courier New" w:hAnsi="Courier New" w:cs="Courier New"/>
                <w:sz w:val="20"/>
              </w:rPr>
            </w:pPr>
            <w:r w:rsidRPr="008057CE">
              <w:rPr>
                <w:rFonts w:ascii="Courier New" w:hAnsi="Courier New" w:cs="Courier New"/>
                <w:sz w:val="20"/>
              </w:rPr>
              <w:t>rpc_unreliable("function_name", &lt;optional_args&gt;)</w:t>
            </w:r>
          </w:p>
          <w:p w14:paraId="1716FB30" w14:textId="019F56C8" w:rsidR="003A25B7" w:rsidRDefault="003A25B7" w:rsidP="00B62E00">
            <w:pPr>
              <w:pStyle w:val="ListParagraph"/>
              <w:numPr>
                <w:ilvl w:val="0"/>
                <w:numId w:val="46"/>
              </w:numPr>
            </w:pPr>
            <w:r w:rsidRPr="008057CE">
              <w:rPr>
                <w:rFonts w:ascii="Courier New" w:hAnsi="Courier New" w:cs="Courier New"/>
                <w:sz w:val="20"/>
              </w:rPr>
              <w:lastRenderedPageBreak/>
              <w:t>rpc_unreliable_id(&lt;peer_id&gt;, "function_name", &lt;optional_args&gt;)</w:t>
            </w:r>
          </w:p>
        </w:tc>
      </w:tr>
    </w:tbl>
    <w:p w14:paraId="736D34F6" w14:textId="70DAF481" w:rsidR="003A25B7" w:rsidRDefault="00B62E00" w:rsidP="003A25B7">
      <w:pPr>
        <w:ind w:firstLine="720"/>
      </w:pPr>
      <w:r>
        <w:lastRenderedPageBreak/>
        <w:t>Đồng bộ hóa các biến thành viên cũng có thể:</w:t>
      </w:r>
    </w:p>
    <w:tbl>
      <w:tblPr>
        <w:tblStyle w:val="TableGrid"/>
        <w:tblW w:w="0" w:type="auto"/>
        <w:tblLook w:val="04A0" w:firstRow="1" w:lastRow="0" w:firstColumn="1" w:lastColumn="0" w:noHBand="0" w:noVBand="1"/>
      </w:tblPr>
      <w:tblGrid>
        <w:gridCol w:w="9347"/>
      </w:tblGrid>
      <w:tr w:rsidR="00B62E00" w14:paraId="00A0BD5E" w14:textId="77777777" w:rsidTr="00B62E00">
        <w:tc>
          <w:tcPr>
            <w:tcW w:w="9347" w:type="dxa"/>
          </w:tcPr>
          <w:p w14:paraId="2385B3BD" w14:textId="4C663D3F" w:rsidR="00B62E00" w:rsidRPr="008057CE" w:rsidRDefault="00B62E00" w:rsidP="00F53751">
            <w:pPr>
              <w:pStyle w:val="ListParagraph"/>
              <w:numPr>
                <w:ilvl w:val="0"/>
                <w:numId w:val="47"/>
              </w:numPr>
              <w:rPr>
                <w:rFonts w:ascii="Courier New" w:hAnsi="Courier New" w:cs="Courier New"/>
                <w:sz w:val="20"/>
              </w:rPr>
            </w:pPr>
            <w:r w:rsidRPr="008057CE">
              <w:rPr>
                <w:rFonts w:ascii="Courier New" w:hAnsi="Courier New" w:cs="Courier New"/>
                <w:sz w:val="20"/>
              </w:rPr>
              <w:t>rset("variable", value)</w:t>
            </w:r>
          </w:p>
          <w:p w14:paraId="5B4D2842" w14:textId="4849979C" w:rsidR="00B62E00" w:rsidRPr="008057CE" w:rsidRDefault="00B62E00" w:rsidP="00F53751">
            <w:pPr>
              <w:pStyle w:val="ListParagraph"/>
              <w:numPr>
                <w:ilvl w:val="0"/>
                <w:numId w:val="47"/>
              </w:numPr>
              <w:rPr>
                <w:rFonts w:ascii="Courier New" w:hAnsi="Courier New" w:cs="Courier New"/>
                <w:sz w:val="20"/>
              </w:rPr>
            </w:pPr>
            <w:r w:rsidRPr="008057CE">
              <w:rPr>
                <w:rFonts w:ascii="Courier New" w:hAnsi="Courier New" w:cs="Courier New"/>
                <w:sz w:val="20"/>
              </w:rPr>
              <w:t>rset_id(&lt;peer_id&gt;, "variable", value)</w:t>
            </w:r>
          </w:p>
          <w:p w14:paraId="3A0E5A92" w14:textId="0EE88EF9" w:rsidR="00B62E00" w:rsidRPr="008057CE" w:rsidRDefault="00B62E00" w:rsidP="00F53751">
            <w:pPr>
              <w:pStyle w:val="ListParagraph"/>
              <w:numPr>
                <w:ilvl w:val="0"/>
                <w:numId w:val="47"/>
              </w:numPr>
              <w:rPr>
                <w:rFonts w:ascii="Courier New" w:hAnsi="Courier New" w:cs="Courier New"/>
                <w:sz w:val="20"/>
              </w:rPr>
            </w:pPr>
            <w:r w:rsidRPr="008057CE">
              <w:rPr>
                <w:rFonts w:ascii="Courier New" w:hAnsi="Courier New" w:cs="Courier New"/>
                <w:sz w:val="20"/>
              </w:rPr>
              <w:t>rset_unreliable("variable", value)</w:t>
            </w:r>
          </w:p>
          <w:p w14:paraId="3369E5C6" w14:textId="340B2858" w:rsidR="00B62E00" w:rsidRPr="00804404" w:rsidRDefault="00B62E00" w:rsidP="00F53751">
            <w:pPr>
              <w:pStyle w:val="ListParagraph"/>
              <w:numPr>
                <w:ilvl w:val="0"/>
                <w:numId w:val="47"/>
              </w:numPr>
              <w:rPr>
                <w:rFonts w:asciiTheme="minorHAnsi" w:hAnsiTheme="minorHAnsi"/>
                <w:sz w:val="20"/>
              </w:rPr>
            </w:pPr>
            <w:r w:rsidRPr="008057CE">
              <w:rPr>
                <w:rFonts w:ascii="Courier New" w:hAnsi="Courier New" w:cs="Courier New"/>
                <w:sz w:val="20"/>
              </w:rPr>
              <w:t>rset_unreliable_id(&lt;peer_id&gt;, "variable", value)</w:t>
            </w:r>
          </w:p>
        </w:tc>
      </w:tr>
    </w:tbl>
    <w:p w14:paraId="1AE2DCE5" w14:textId="05D7D0DB" w:rsidR="00B62E00" w:rsidRDefault="00F53751" w:rsidP="003A25B7">
      <w:pPr>
        <w:ind w:firstLine="720"/>
      </w:pPr>
      <w:r>
        <w:t xml:space="preserve">Các hàm có thể được gọi </w:t>
      </w:r>
      <w:proofErr w:type="gramStart"/>
      <w:r>
        <w:t>theo</w:t>
      </w:r>
      <w:proofErr w:type="gramEnd"/>
      <w:r>
        <w:t xml:space="preserve"> hai kiểu:</w:t>
      </w:r>
    </w:p>
    <w:p w14:paraId="43742778" w14:textId="2B9F281E" w:rsidR="00F53751" w:rsidRDefault="00F53751" w:rsidP="00F53751">
      <w:pPr>
        <w:pStyle w:val="ListParagraph"/>
        <w:numPr>
          <w:ilvl w:val="0"/>
          <w:numId w:val="48"/>
        </w:numPr>
      </w:pPr>
      <w:r>
        <w:t xml:space="preserve">Đáng tin cậy: </w:t>
      </w:r>
      <w:r w:rsidRPr="00F53751">
        <w:t>lệnh gọi hàm sẽ đến bất kể điều gì, nhưng có thể mất nhiều thời gian hơn vì nó sẽ được truyền lại trong trường hợp không thành công.</w:t>
      </w:r>
    </w:p>
    <w:p w14:paraId="13D2CCCF" w14:textId="131D7E8C" w:rsidR="00F53751" w:rsidRDefault="00F53751" w:rsidP="00F53751">
      <w:pPr>
        <w:pStyle w:val="ListParagraph"/>
        <w:numPr>
          <w:ilvl w:val="0"/>
          <w:numId w:val="48"/>
        </w:numPr>
      </w:pPr>
      <w:r>
        <w:t xml:space="preserve">Không đáng tin cậy: </w:t>
      </w:r>
      <w:r w:rsidRPr="00F53751">
        <w:t>nếu lệnh gọi hàm không đến, nó sẽ không được truyền lạ</w:t>
      </w:r>
      <w:r w:rsidR="000F215F">
        <w:t>i,</w:t>
      </w:r>
      <w:r w:rsidRPr="00F53751">
        <w:t xml:space="preserve"> nhưng nếu nó đến, nó sẽ làm điều đó một cách nhanh chóng.</w:t>
      </w:r>
    </w:p>
    <w:p w14:paraId="29E0EC9B" w14:textId="700CFD60" w:rsidR="00F53751" w:rsidRDefault="00F53751" w:rsidP="00F53751">
      <w:pPr>
        <w:ind w:firstLine="720"/>
      </w:pPr>
      <w:r w:rsidRPr="00F53751">
        <w:t xml:space="preserve">Trong hầu hết các trường hợp ta dùng mong muốn đáng tin cậy. </w:t>
      </w:r>
      <w:proofErr w:type="gramStart"/>
      <w:r w:rsidRPr="00F53751">
        <w:t>Không đáng tin cậy chủ yếu hữu ích khi đồng bộ hóa các vị trí đối tượng (đồng bộ hóa phải diễn ra liên tục và nếu một gói bị mất, nó không tệ lắm vì một gói mới cuối cùng sẽ đến và nó có thể đã lỗi thời vì đối tượng di chuyển xa hơn trong thời gian chờ đợi, ngay cả khi nó đáng tin cậy).</w:t>
      </w:r>
      <w:proofErr w:type="gramEnd"/>
    </w:p>
    <w:p w14:paraId="3D614EA0" w14:textId="7C4EEF01" w:rsidR="00F53751" w:rsidRDefault="00F53751" w:rsidP="00F53751">
      <w:pPr>
        <w:ind w:firstLine="720"/>
      </w:pPr>
      <w:r w:rsidRPr="00F53751">
        <w:t>Ngoài ra còn có get_rpc_sender_id</w:t>
      </w:r>
      <w:r>
        <w:t xml:space="preserve"> </w:t>
      </w:r>
      <w:r w:rsidRPr="00F53751">
        <w:t>chức năng trong SceneTree, có thể được sử dụng để kiểm tra xem đồng đẳng nào (hoặc ID ngang hàng) đã gửi một RPC.</w:t>
      </w:r>
    </w:p>
    <w:p w14:paraId="7B33EB7A" w14:textId="2553597C" w:rsidR="00F53751" w:rsidRDefault="00F53751" w:rsidP="00F53751">
      <w:pPr>
        <w:ind w:firstLine="720"/>
      </w:pPr>
      <w:r w:rsidRPr="00F53751">
        <w:t>Sử dụng remote từ</w:t>
      </w:r>
      <w:r>
        <w:t xml:space="preserve"> khóa trên </w:t>
      </w:r>
      <w:proofErr w:type="gramStart"/>
      <w:r>
        <w:t>hàm  register</w:t>
      </w:r>
      <w:proofErr w:type="gramEnd"/>
      <w:r>
        <w:t>_player</w:t>
      </w:r>
      <w:r w:rsidRPr="00F53751">
        <w:t>:</w:t>
      </w:r>
    </w:p>
    <w:tbl>
      <w:tblPr>
        <w:tblStyle w:val="TableGrid"/>
        <w:tblW w:w="0" w:type="auto"/>
        <w:tblLook w:val="04A0" w:firstRow="1" w:lastRow="0" w:firstColumn="1" w:lastColumn="0" w:noHBand="0" w:noVBand="1"/>
      </w:tblPr>
      <w:tblGrid>
        <w:gridCol w:w="9347"/>
      </w:tblGrid>
      <w:tr w:rsidR="00F53751" w14:paraId="54CE2D80" w14:textId="77777777" w:rsidTr="00F53751">
        <w:tc>
          <w:tcPr>
            <w:tcW w:w="9347" w:type="dxa"/>
          </w:tcPr>
          <w:p w14:paraId="46D0D6D3" w14:textId="714E5A6E" w:rsidR="00F53751" w:rsidRPr="008057CE" w:rsidRDefault="00F53751" w:rsidP="00F53751">
            <w:pPr>
              <w:rPr>
                <w:rFonts w:ascii="Courier New" w:hAnsi="Courier New" w:cs="Courier New"/>
                <w:sz w:val="20"/>
              </w:rPr>
            </w:pPr>
            <w:r w:rsidRPr="008057CE">
              <w:rPr>
                <w:rFonts w:ascii="Courier New" w:hAnsi="Courier New" w:cs="Courier New"/>
                <w:sz w:val="20"/>
              </w:rPr>
              <w:t>remote func register_player(info):</w:t>
            </w:r>
          </w:p>
        </w:tc>
      </w:tr>
    </w:tbl>
    <w:p w14:paraId="789E1FBC" w14:textId="662AF461" w:rsidR="00F53751" w:rsidRDefault="00F53751" w:rsidP="00F53751">
      <w:pPr>
        <w:ind w:firstLine="720"/>
      </w:pPr>
      <w:r w:rsidRPr="00F53751">
        <w:t>Từ khóa này có hai cách sử dụng chính. Đầu tiên là cho Godot biết rằng chức năng này có thể được gọi từ RPC. Nếu không có từ khóa nào được thêm vào, Godot sẽ chặn mọi nỗ lực gọi hàm để bảo mật. Điều này làm cho công việc bảo mật dễ dàng hơn rất nhiều (vì vậy máy khách không thể gọi hàm xóa tệp trên hệ thống của máy khách khác).</w:t>
      </w:r>
    </w:p>
    <w:p w14:paraId="18EE12FE" w14:textId="2560A1C5" w:rsidR="00F53751" w:rsidRDefault="00F53751" w:rsidP="00F53751">
      <w:pPr>
        <w:ind w:firstLine="720"/>
      </w:pPr>
      <w:r w:rsidRPr="00F53751">
        <w:t>Cách sử dụng thứ hai là chỉ định cách hàm sẽ được gọi thông qua RPC. Có bốn từ khóa khác nhau:</w:t>
      </w:r>
    </w:p>
    <w:p w14:paraId="072ACC99" w14:textId="4F328689" w:rsidR="00F3153E" w:rsidRDefault="00F3153E" w:rsidP="00F3153E">
      <w:pPr>
        <w:pStyle w:val="ListParagraph"/>
        <w:numPr>
          <w:ilvl w:val="0"/>
          <w:numId w:val="49"/>
        </w:numPr>
      </w:pPr>
      <w:r>
        <w:t>Remote</w:t>
      </w:r>
    </w:p>
    <w:p w14:paraId="0AB991A5" w14:textId="1781DE1B" w:rsidR="00F3153E" w:rsidRDefault="00F3153E" w:rsidP="00F3153E">
      <w:pPr>
        <w:pStyle w:val="ListParagraph"/>
        <w:numPr>
          <w:ilvl w:val="0"/>
          <w:numId w:val="49"/>
        </w:numPr>
      </w:pPr>
      <w:r>
        <w:t>Remotesync</w:t>
      </w:r>
    </w:p>
    <w:p w14:paraId="51447092" w14:textId="1E52E7B0" w:rsidR="00F3153E" w:rsidRDefault="00F3153E" w:rsidP="00F3153E">
      <w:pPr>
        <w:pStyle w:val="ListParagraph"/>
        <w:numPr>
          <w:ilvl w:val="0"/>
          <w:numId w:val="49"/>
        </w:numPr>
      </w:pPr>
      <w:r>
        <w:t>Master</w:t>
      </w:r>
    </w:p>
    <w:p w14:paraId="015ABE3B" w14:textId="313B239D" w:rsidR="00F3153E" w:rsidRDefault="00F3153E" w:rsidP="00F3153E">
      <w:pPr>
        <w:pStyle w:val="ListParagraph"/>
        <w:numPr>
          <w:ilvl w:val="0"/>
          <w:numId w:val="49"/>
        </w:numPr>
      </w:pPr>
      <w:r>
        <w:t>Puppet</w:t>
      </w:r>
    </w:p>
    <w:p w14:paraId="44D214F4" w14:textId="69A14A39" w:rsidR="00F3153E" w:rsidRDefault="00F3153E" w:rsidP="00F3153E">
      <w:pPr>
        <w:ind w:firstLine="720"/>
      </w:pPr>
      <w:r w:rsidRPr="00F3153E">
        <w:t xml:space="preserve">Từ remote có nghĩa là </w:t>
      </w:r>
      <w:proofErr w:type="gramStart"/>
      <w:r w:rsidRPr="00F3153E">
        <w:t>rpc(</w:t>
      </w:r>
      <w:proofErr w:type="gramEnd"/>
      <w:r w:rsidRPr="00F3153E">
        <w:t>)</w:t>
      </w:r>
      <w:r>
        <w:t xml:space="preserve"> </w:t>
      </w:r>
      <w:r w:rsidRPr="00F3153E">
        <w:t>cuộc gọi sẽ đi qua mạng và thực hiện từ xa.</w:t>
      </w:r>
    </w:p>
    <w:p w14:paraId="6BA96C9B" w14:textId="61E256A4" w:rsidR="00E92E30" w:rsidRDefault="00E92E30" w:rsidP="00F3153E">
      <w:pPr>
        <w:ind w:firstLine="720"/>
      </w:pPr>
      <w:r w:rsidRPr="00E92E30">
        <w:lastRenderedPageBreak/>
        <w:t xml:space="preserve">Từ remotesync có nghĩa là </w:t>
      </w:r>
      <w:proofErr w:type="gramStart"/>
      <w:r w:rsidRPr="00E92E30">
        <w:t>rpc(</w:t>
      </w:r>
      <w:proofErr w:type="gramEnd"/>
      <w:r w:rsidRPr="00E92E30">
        <w:t>)</w:t>
      </w:r>
      <w:r>
        <w:t xml:space="preserve"> </w:t>
      </w:r>
      <w:r w:rsidRPr="00E92E30">
        <w:t>cuộc gọi sẽ đi qua mạng và thực hiện từ xa, nhưng cũng sẽ thực hiện cục bộ (thực hiện một cuộc gọi hàm bình thường).</w:t>
      </w:r>
    </w:p>
    <w:p w14:paraId="4322C1BF" w14:textId="719ADD97" w:rsidR="00E92E30" w:rsidRDefault="00E92E30" w:rsidP="00F3153E">
      <w:pPr>
        <w:ind w:firstLine="720"/>
      </w:pPr>
      <w:r w:rsidRPr="00E92E30">
        <w:t>Người dùng cũng có thể sử dụng get_rpc_sender_id chức năng trên SceneTree</w:t>
      </w:r>
      <w:r>
        <w:t xml:space="preserve"> </w:t>
      </w:r>
      <w:r w:rsidRPr="00E92E30">
        <w:t>để kiểm tra xem máy ngang hàng nào thực sự thực hiện cuộc gọi RPC register_player.</w:t>
      </w:r>
    </w:p>
    <w:p w14:paraId="5D33E32A" w14:textId="240E0F24" w:rsidR="00E92E30" w:rsidRDefault="00E92E30" w:rsidP="00F3153E">
      <w:pPr>
        <w:ind w:firstLine="720"/>
      </w:pPr>
      <w:r w:rsidRPr="00E92E30">
        <w:t xml:space="preserve">Với điều này, quản lý tiền sảnh ít nhiều nên được giải thích. Sau khi trò chơi của bạn bắt đầu, rất có thể người dùng sẽ muốn thêm một số bảo mật bổ sung để đảm bảo người chơi không làm bất cứ điều gì sai trái (chỉ cần xác thực thông tin mà họ gửi </w:t>
      </w:r>
      <w:proofErr w:type="gramStart"/>
      <w:r w:rsidRPr="00E92E30">
        <w:t>theo</w:t>
      </w:r>
      <w:proofErr w:type="gramEnd"/>
      <w:r w:rsidRPr="00E92E30">
        <w:t xml:space="preserve"> thời gian hoặc trước khi trò chơi bắt đầu). Vì mục đích đơn giản và vì mỗi trò chơi sẽ chia sẻ thông tin khác nhau, điều này không được hiển thị ở đây.</w:t>
      </w:r>
    </w:p>
    <w:p w14:paraId="4A67ACA2" w14:textId="7BF34C8C" w:rsidR="00E92E30" w:rsidRDefault="00E92E30" w:rsidP="00E92E30">
      <w:pPr>
        <w:pStyle w:val="Heading4"/>
      </w:pPr>
      <w:r>
        <w:t>Synchronizing game start</w:t>
      </w:r>
    </w:p>
    <w:p w14:paraId="1A953717" w14:textId="2331553F" w:rsidR="00E92E30" w:rsidRDefault="00E92E30" w:rsidP="00E92E30">
      <w:pPr>
        <w:ind w:firstLine="720"/>
      </w:pPr>
      <w:r w:rsidRPr="00E92E30">
        <w:t>Việc thiết lập trình phát có thể mất nhiều thời gian khác nhau cho mọi đối tượng ngang hàng do độ trễ, phần cứng khác nhau hoặc các lý do khác. Để đảm bảo trò chơi sẽ thực sự bắt đầu khi mọi người đã sẵn sàng, việc tạm dừng trò chơi cho đến khi tất cả người chơi sẵn sàng có thể hữu ích:</w:t>
      </w:r>
    </w:p>
    <w:tbl>
      <w:tblPr>
        <w:tblStyle w:val="TableGrid"/>
        <w:tblW w:w="0" w:type="auto"/>
        <w:tblLook w:val="04A0" w:firstRow="1" w:lastRow="0" w:firstColumn="1" w:lastColumn="0" w:noHBand="0" w:noVBand="1"/>
      </w:tblPr>
      <w:tblGrid>
        <w:gridCol w:w="9347"/>
      </w:tblGrid>
      <w:tr w:rsidR="00E92E30" w14:paraId="7D86E41C" w14:textId="77777777" w:rsidTr="00E92E30">
        <w:tc>
          <w:tcPr>
            <w:tcW w:w="9347" w:type="dxa"/>
          </w:tcPr>
          <w:p w14:paraId="53F5F5EB"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remote func pre_configure_game():</w:t>
            </w:r>
          </w:p>
          <w:p w14:paraId="70796E3C" w14:textId="1DE81715" w:rsidR="00E92E30" w:rsidRDefault="00E92E30" w:rsidP="00E92E30">
            <w:r w:rsidRPr="008057CE">
              <w:rPr>
                <w:rFonts w:ascii="Courier New" w:hAnsi="Courier New" w:cs="Courier New"/>
                <w:sz w:val="20"/>
              </w:rPr>
              <w:t xml:space="preserve">    get_tree().set_pause(true) # Pre-pause</w:t>
            </w:r>
          </w:p>
        </w:tc>
      </w:tr>
    </w:tbl>
    <w:p w14:paraId="36A00D15" w14:textId="7D798F0D" w:rsidR="00E92E30" w:rsidRDefault="00E92E30" w:rsidP="00E92E30">
      <w:pPr>
        <w:ind w:firstLine="720"/>
      </w:pPr>
      <w:r w:rsidRPr="00E92E30">
        <w:t>Khi máy chủ nhận được đồng ý từ tất cả các máy chủ ngang hàng, nó có thể yêu cầu họ bắt đầu, chẳng hạn như:</w:t>
      </w:r>
    </w:p>
    <w:tbl>
      <w:tblPr>
        <w:tblStyle w:val="TableGrid"/>
        <w:tblW w:w="0" w:type="auto"/>
        <w:tblLook w:val="04A0" w:firstRow="1" w:lastRow="0" w:firstColumn="1" w:lastColumn="0" w:noHBand="0" w:noVBand="1"/>
      </w:tblPr>
      <w:tblGrid>
        <w:gridCol w:w="9347"/>
      </w:tblGrid>
      <w:tr w:rsidR="00E92E30" w14:paraId="3B08A286" w14:textId="77777777" w:rsidTr="00E92E30">
        <w:tc>
          <w:tcPr>
            <w:tcW w:w="9347" w:type="dxa"/>
          </w:tcPr>
          <w:p w14:paraId="2D4D8965"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var players_done = []</w:t>
            </w:r>
          </w:p>
          <w:p w14:paraId="129CA416"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remote func done_preconfiguring():</w:t>
            </w:r>
          </w:p>
          <w:p w14:paraId="1E4FA2E8"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var who = get_tree().get_rpc_sender_id()</w:t>
            </w:r>
          </w:p>
          <w:p w14:paraId="7029599F"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 Here are some checks you can do, for example</w:t>
            </w:r>
          </w:p>
          <w:p w14:paraId="7D602391"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assert(get_tree().is_network_server())</w:t>
            </w:r>
          </w:p>
          <w:p w14:paraId="6C4166C9"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assert(who in player_info) # Exists</w:t>
            </w:r>
          </w:p>
          <w:p w14:paraId="4176BBA9" w14:textId="0A4A6EA6"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assert(not who in players_done) # Was not added yet</w:t>
            </w:r>
          </w:p>
          <w:p w14:paraId="37CA05DF" w14:textId="648398C4"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players_done.append(who)</w:t>
            </w:r>
          </w:p>
          <w:p w14:paraId="5C5017BA"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if players_done.size() == player_info.size():</w:t>
            </w:r>
          </w:p>
          <w:p w14:paraId="48D0769A" w14:textId="390F1D0A"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rpc("post_configure_game")</w:t>
            </w:r>
          </w:p>
          <w:p w14:paraId="0062CA5D"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remote func post_configure_game():</w:t>
            </w:r>
          </w:p>
          <w:p w14:paraId="68FA1225"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 Only the server is allowed to tell a client to unpause</w:t>
            </w:r>
          </w:p>
          <w:p w14:paraId="5C9716C5"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if 1 == get_tree().get_rpc_sender_id():</w:t>
            </w:r>
          </w:p>
          <w:p w14:paraId="2B515910" w14:textId="77777777" w:rsidR="00E92E30" w:rsidRPr="008057CE" w:rsidRDefault="00E92E30" w:rsidP="00E92E30">
            <w:pPr>
              <w:rPr>
                <w:rFonts w:ascii="Courier New" w:hAnsi="Courier New" w:cs="Courier New"/>
                <w:sz w:val="20"/>
              </w:rPr>
            </w:pPr>
            <w:r w:rsidRPr="008057CE">
              <w:rPr>
                <w:rFonts w:ascii="Courier New" w:hAnsi="Courier New" w:cs="Courier New"/>
                <w:sz w:val="20"/>
              </w:rPr>
              <w:t xml:space="preserve">        get_tree().set_pause(false)</w:t>
            </w:r>
          </w:p>
          <w:p w14:paraId="710DD747" w14:textId="6AD277F4" w:rsidR="00E92E30" w:rsidRDefault="00E92E30" w:rsidP="00E92E30">
            <w:r w:rsidRPr="008057CE">
              <w:rPr>
                <w:rFonts w:ascii="Courier New" w:hAnsi="Courier New" w:cs="Courier New"/>
                <w:sz w:val="20"/>
              </w:rPr>
              <w:lastRenderedPageBreak/>
              <w:t xml:space="preserve">        # Game starts now!</w:t>
            </w:r>
          </w:p>
        </w:tc>
      </w:tr>
    </w:tbl>
    <w:p w14:paraId="3B71E558" w14:textId="64748896" w:rsidR="00E92E30" w:rsidRDefault="00E92E30" w:rsidP="00E92E30">
      <w:pPr>
        <w:pStyle w:val="Heading4"/>
      </w:pPr>
      <w:r>
        <w:lastRenderedPageBreak/>
        <w:t>Sychronizing the game</w:t>
      </w:r>
    </w:p>
    <w:p w14:paraId="7EEECAB8" w14:textId="24D4B98A" w:rsidR="00E92E30" w:rsidRDefault="00E92E30" w:rsidP="00B04343">
      <w:pPr>
        <w:ind w:firstLine="720"/>
      </w:pPr>
      <w:r w:rsidRPr="00E92E30">
        <w:t>Trong hầu hết các trò chơi, mục tiêu của mạng nhiều người chơi là trò chơi chạy được đồng bộ hóa trên tất cả những người cùng chơi. Bên cạnh việc cung cấp RPC và triển khai bộ biến thành viên từ xa, Godot bổ sung thêm khái niệm về mạng chủ</w:t>
      </w:r>
      <w:r w:rsidR="00B04343">
        <w:t xml:space="preserve"> là n</w:t>
      </w:r>
      <w:r>
        <w:t>etwork master</w:t>
      </w:r>
      <w:r w:rsidR="00B04343">
        <w:t xml:space="preserve"> và m</w:t>
      </w:r>
      <w:r w:rsidR="00293DBD" w:rsidRPr="00293DBD">
        <w:t>aster and puppet keywords</w:t>
      </w:r>
      <w:r w:rsidR="003F7C0B">
        <w:t>.</w:t>
      </w:r>
    </w:p>
    <w:p w14:paraId="11FED8C8" w14:textId="101B5878" w:rsidR="005D73A2" w:rsidRDefault="005D73A2" w:rsidP="005D73A2">
      <w:pPr>
        <w:pStyle w:val="Heading3"/>
      </w:pPr>
      <w:bookmarkStart w:id="48" w:name="_Toc95768810"/>
      <w:r>
        <w:t>Networked Multiplayer Enet</w:t>
      </w:r>
      <w:bookmarkEnd w:id="48"/>
    </w:p>
    <w:p w14:paraId="27274BA1" w14:textId="6C792A09" w:rsidR="005D73A2" w:rsidRDefault="005D73A2" w:rsidP="005D73A2">
      <w:pPr>
        <w:pStyle w:val="Heading4"/>
      </w:pPr>
      <w:r>
        <w:t>Mô tả</w:t>
      </w:r>
    </w:p>
    <w:p w14:paraId="7F4E9ADE" w14:textId="22C4616F" w:rsidR="005D73A2" w:rsidRDefault="005D73A2" w:rsidP="005D73A2">
      <w:pPr>
        <w:ind w:firstLine="720"/>
      </w:pPr>
      <w:r w:rsidRPr="005D73A2">
        <w:t>Một triển khai PacketPeer sẽ được chuyển tới SceneTree.network_peer sau khi được khởi tạo dưới dạng máy khách hoặc máy chủ. Các sự kiện sau đó có thể được xử lý bằng cách kết nối với các tín hiệ</w:t>
      </w:r>
      <w:r>
        <w:t>u SceneTree</w:t>
      </w:r>
      <w:r w:rsidRPr="005D73A2">
        <w:t>.</w:t>
      </w:r>
    </w:p>
    <w:p w14:paraId="62DAB43B" w14:textId="1D576D13" w:rsidR="005D73A2" w:rsidRDefault="005D73A2" w:rsidP="005D73A2">
      <w:pPr>
        <w:ind w:firstLine="720"/>
      </w:pPr>
      <w:r w:rsidRPr="005D73A2">
        <w:t>Mục đích của ENet là cung cấp một lớp giao tiếp mạng tương đối mỏng, đơn giản và mạnh mẽ trên UDP (User Datagram Protocol).</w:t>
      </w:r>
    </w:p>
    <w:p w14:paraId="3E0043A6" w14:textId="53CE291A" w:rsidR="005D73A2" w:rsidRDefault="005D73A2" w:rsidP="005D73A2">
      <w:pPr>
        <w:ind w:firstLine="720"/>
      </w:pPr>
      <w:r w:rsidRPr="005D73A2">
        <w:t>ENet chỉ sử dụng UDP, không sử dụng TCP. Khi chuyển tiếp cổng máy chủ để làm cho máy chủ có thể truy cập được trên Internet công cộng, người dùng chỉ cần chuyển tiếp cổng máy chủ trong UDP. Có thể sử dụng lớp UPNP để cố gắng chuyển tiếp cổng máy chủ tự động khi khởi động máy chủ.</w:t>
      </w:r>
    </w:p>
    <w:p w14:paraId="270BB18C" w14:textId="7339F181" w:rsidR="005D73A2" w:rsidRDefault="005D73A2" w:rsidP="005D73A2">
      <w:pPr>
        <w:pStyle w:val="Heading4"/>
      </w:pPr>
      <w:r>
        <w:t>Thuộc tính</w:t>
      </w:r>
    </w:p>
    <w:tbl>
      <w:tblPr>
        <w:tblStyle w:val="TableGrid"/>
        <w:tblW w:w="0" w:type="auto"/>
        <w:tblLook w:val="04A0" w:firstRow="1" w:lastRow="0" w:firstColumn="1" w:lastColumn="0" w:noHBand="0" w:noVBand="1"/>
      </w:tblPr>
      <w:tblGrid>
        <w:gridCol w:w="3115"/>
        <w:gridCol w:w="3116"/>
        <w:gridCol w:w="3116"/>
      </w:tblGrid>
      <w:tr w:rsidR="00A37C93" w14:paraId="29327F2E" w14:textId="77777777" w:rsidTr="00A37C93">
        <w:tc>
          <w:tcPr>
            <w:tcW w:w="3115" w:type="dxa"/>
          </w:tcPr>
          <w:p w14:paraId="7E6A1557" w14:textId="447B12D3" w:rsidR="00A37C93" w:rsidRDefault="00A37C93" w:rsidP="007363D2">
            <w:pPr>
              <w:jc w:val="center"/>
            </w:pPr>
            <w:r>
              <w:t>bool</w:t>
            </w:r>
          </w:p>
        </w:tc>
        <w:tc>
          <w:tcPr>
            <w:tcW w:w="3116" w:type="dxa"/>
          </w:tcPr>
          <w:p w14:paraId="46C1AB8F" w14:textId="67390A52" w:rsidR="00A37C93" w:rsidRDefault="00A37C93" w:rsidP="007363D2">
            <w:pPr>
              <w:jc w:val="center"/>
            </w:pPr>
            <w:r>
              <w:t>Always_ordered</w:t>
            </w:r>
          </w:p>
        </w:tc>
        <w:tc>
          <w:tcPr>
            <w:tcW w:w="3116" w:type="dxa"/>
          </w:tcPr>
          <w:p w14:paraId="0EDF57A8" w14:textId="2231D195" w:rsidR="00A37C93" w:rsidRDefault="00A37C93" w:rsidP="007363D2">
            <w:pPr>
              <w:jc w:val="center"/>
            </w:pPr>
            <w:r>
              <w:t>false</w:t>
            </w:r>
          </w:p>
        </w:tc>
      </w:tr>
      <w:tr w:rsidR="00A37C93" w14:paraId="3845AAEA" w14:textId="77777777" w:rsidTr="00A37C93">
        <w:tc>
          <w:tcPr>
            <w:tcW w:w="3115" w:type="dxa"/>
          </w:tcPr>
          <w:p w14:paraId="1145D591" w14:textId="54BF6229" w:rsidR="00A37C93" w:rsidRDefault="00A37C93" w:rsidP="007363D2">
            <w:pPr>
              <w:jc w:val="center"/>
            </w:pPr>
            <w:r>
              <w:t>int</w:t>
            </w:r>
          </w:p>
        </w:tc>
        <w:tc>
          <w:tcPr>
            <w:tcW w:w="3116" w:type="dxa"/>
          </w:tcPr>
          <w:p w14:paraId="3F1EC496" w14:textId="73889DC3" w:rsidR="00A37C93" w:rsidRDefault="00A37C93" w:rsidP="007363D2">
            <w:pPr>
              <w:jc w:val="center"/>
            </w:pPr>
            <w:r>
              <w:t>Channel_count</w:t>
            </w:r>
          </w:p>
        </w:tc>
        <w:tc>
          <w:tcPr>
            <w:tcW w:w="3116" w:type="dxa"/>
          </w:tcPr>
          <w:p w14:paraId="1A688F14" w14:textId="708FFE40" w:rsidR="00A37C93" w:rsidRDefault="00A37C93" w:rsidP="007363D2">
            <w:pPr>
              <w:jc w:val="center"/>
            </w:pPr>
            <w:r>
              <w:t>3</w:t>
            </w:r>
          </w:p>
        </w:tc>
      </w:tr>
      <w:tr w:rsidR="00A37C93" w14:paraId="46FA1D47" w14:textId="77777777" w:rsidTr="00A37C93">
        <w:tc>
          <w:tcPr>
            <w:tcW w:w="3115" w:type="dxa"/>
          </w:tcPr>
          <w:p w14:paraId="63BA92C5" w14:textId="2149F130" w:rsidR="00A37C93" w:rsidRDefault="00A37C93" w:rsidP="007363D2">
            <w:pPr>
              <w:jc w:val="center"/>
            </w:pPr>
            <w:r>
              <w:t>CompressionMode</w:t>
            </w:r>
          </w:p>
        </w:tc>
        <w:tc>
          <w:tcPr>
            <w:tcW w:w="3116" w:type="dxa"/>
          </w:tcPr>
          <w:p w14:paraId="079D7F83" w14:textId="7C0D0950" w:rsidR="00A37C93" w:rsidRDefault="00A37C93" w:rsidP="007363D2">
            <w:pPr>
              <w:jc w:val="center"/>
            </w:pPr>
            <w:r>
              <w:t>Compression_mode</w:t>
            </w:r>
          </w:p>
        </w:tc>
        <w:tc>
          <w:tcPr>
            <w:tcW w:w="3116" w:type="dxa"/>
          </w:tcPr>
          <w:p w14:paraId="4031864D" w14:textId="5F19E086" w:rsidR="00A37C93" w:rsidRDefault="00A37C93" w:rsidP="007363D2">
            <w:pPr>
              <w:jc w:val="center"/>
            </w:pPr>
            <w:r>
              <w:t>1</w:t>
            </w:r>
          </w:p>
        </w:tc>
      </w:tr>
      <w:tr w:rsidR="00A37C93" w14:paraId="47C8410B" w14:textId="77777777" w:rsidTr="00A37C93">
        <w:tc>
          <w:tcPr>
            <w:tcW w:w="3115" w:type="dxa"/>
          </w:tcPr>
          <w:p w14:paraId="0441F674" w14:textId="67208EE1" w:rsidR="00A37C93" w:rsidRDefault="00A37C93" w:rsidP="007363D2">
            <w:pPr>
              <w:jc w:val="center"/>
            </w:pPr>
            <w:r>
              <w:t>String</w:t>
            </w:r>
          </w:p>
        </w:tc>
        <w:tc>
          <w:tcPr>
            <w:tcW w:w="3116" w:type="dxa"/>
          </w:tcPr>
          <w:p w14:paraId="71986275" w14:textId="4C3A27C7" w:rsidR="00A37C93" w:rsidRDefault="00A37C93" w:rsidP="007363D2">
            <w:pPr>
              <w:jc w:val="center"/>
            </w:pPr>
            <w:r>
              <w:t>Dtls_hostname</w:t>
            </w:r>
          </w:p>
        </w:tc>
        <w:tc>
          <w:tcPr>
            <w:tcW w:w="3116" w:type="dxa"/>
          </w:tcPr>
          <w:p w14:paraId="7E0603AF" w14:textId="33774F50" w:rsidR="00A37C93" w:rsidRDefault="00A37C93" w:rsidP="007363D2">
            <w:pPr>
              <w:jc w:val="center"/>
            </w:pPr>
            <w:r>
              <w:t>“”</w:t>
            </w:r>
          </w:p>
        </w:tc>
      </w:tr>
      <w:tr w:rsidR="00A37C93" w14:paraId="0B19F6E1" w14:textId="77777777" w:rsidTr="00A37C93">
        <w:tc>
          <w:tcPr>
            <w:tcW w:w="3115" w:type="dxa"/>
          </w:tcPr>
          <w:p w14:paraId="68740F32" w14:textId="47FDC7F0" w:rsidR="00A37C93" w:rsidRDefault="00A37C93" w:rsidP="007363D2">
            <w:pPr>
              <w:jc w:val="center"/>
            </w:pPr>
            <w:r>
              <w:t>bool</w:t>
            </w:r>
          </w:p>
        </w:tc>
        <w:tc>
          <w:tcPr>
            <w:tcW w:w="3116" w:type="dxa"/>
          </w:tcPr>
          <w:p w14:paraId="4777E6F4" w14:textId="133F67D1" w:rsidR="00A37C93" w:rsidRDefault="00A37C93" w:rsidP="007363D2">
            <w:pPr>
              <w:jc w:val="center"/>
            </w:pPr>
            <w:r>
              <w:t>Dtls_verify</w:t>
            </w:r>
          </w:p>
        </w:tc>
        <w:tc>
          <w:tcPr>
            <w:tcW w:w="3116" w:type="dxa"/>
          </w:tcPr>
          <w:p w14:paraId="5DE3E6CC" w14:textId="31ACED84" w:rsidR="00A37C93" w:rsidRDefault="00A37C93" w:rsidP="007363D2">
            <w:pPr>
              <w:jc w:val="center"/>
            </w:pPr>
            <w:r>
              <w:t>true</w:t>
            </w:r>
          </w:p>
        </w:tc>
      </w:tr>
      <w:tr w:rsidR="00A37C93" w14:paraId="1437A4F5" w14:textId="77777777" w:rsidTr="00A37C93">
        <w:tc>
          <w:tcPr>
            <w:tcW w:w="3115" w:type="dxa"/>
          </w:tcPr>
          <w:p w14:paraId="7E20D640" w14:textId="41C29902" w:rsidR="00A37C93" w:rsidRDefault="00A37C93" w:rsidP="007363D2">
            <w:pPr>
              <w:jc w:val="center"/>
            </w:pPr>
            <w:r>
              <w:t>bool</w:t>
            </w:r>
          </w:p>
        </w:tc>
        <w:tc>
          <w:tcPr>
            <w:tcW w:w="3116" w:type="dxa"/>
          </w:tcPr>
          <w:p w14:paraId="4CC83E26" w14:textId="060A01BF" w:rsidR="00A37C93" w:rsidRDefault="00A37C93" w:rsidP="007363D2">
            <w:pPr>
              <w:jc w:val="center"/>
            </w:pPr>
            <w:r>
              <w:t>Refuse_new_connections</w:t>
            </w:r>
          </w:p>
        </w:tc>
        <w:tc>
          <w:tcPr>
            <w:tcW w:w="3116" w:type="dxa"/>
          </w:tcPr>
          <w:p w14:paraId="39051D09" w14:textId="32F70189" w:rsidR="00A37C93" w:rsidRDefault="00A37C93" w:rsidP="007363D2">
            <w:pPr>
              <w:jc w:val="center"/>
            </w:pPr>
            <w:r>
              <w:t>false</w:t>
            </w:r>
          </w:p>
        </w:tc>
      </w:tr>
      <w:tr w:rsidR="00A37C93" w14:paraId="09CC5628" w14:textId="77777777" w:rsidTr="00A37C93">
        <w:tc>
          <w:tcPr>
            <w:tcW w:w="3115" w:type="dxa"/>
          </w:tcPr>
          <w:p w14:paraId="37DCC61B" w14:textId="3FD3C2C3" w:rsidR="00A37C93" w:rsidRDefault="00A37C93" w:rsidP="007363D2">
            <w:pPr>
              <w:jc w:val="center"/>
            </w:pPr>
            <w:r>
              <w:t>bool</w:t>
            </w:r>
          </w:p>
        </w:tc>
        <w:tc>
          <w:tcPr>
            <w:tcW w:w="3116" w:type="dxa"/>
          </w:tcPr>
          <w:p w14:paraId="2BA8DA8B" w14:textId="0848D69A" w:rsidR="00A37C93" w:rsidRDefault="00A37C93" w:rsidP="007363D2">
            <w:pPr>
              <w:jc w:val="center"/>
            </w:pPr>
            <w:r>
              <w:t>Server_relay</w:t>
            </w:r>
          </w:p>
        </w:tc>
        <w:tc>
          <w:tcPr>
            <w:tcW w:w="3116" w:type="dxa"/>
          </w:tcPr>
          <w:p w14:paraId="07D4CD15" w14:textId="00E5377D" w:rsidR="00A37C93" w:rsidRDefault="00A37C93" w:rsidP="007363D2">
            <w:pPr>
              <w:jc w:val="center"/>
            </w:pPr>
            <w:r>
              <w:t>true</w:t>
            </w:r>
          </w:p>
        </w:tc>
      </w:tr>
      <w:tr w:rsidR="00A37C93" w14:paraId="3FE0308A" w14:textId="77777777" w:rsidTr="00A37C93">
        <w:tc>
          <w:tcPr>
            <w:tcW w:w="3115" w:type="dxa"/>
          </w:tcPr>
          <w:p w14:paraId="35C017CE" w14:textId="68A30B84" w:rsidR="00A37C93" w:rsidRDefault="00A37C93" w:rsidP="007363D2">
            <w:pPr>
              <w:jc w:val="center"/>
            </w:pPr>
            <w:r>
              <w:t>int</w:t>
            </w:r>
          </w:p>
        </w:tc>
        <w:tc>
          <w:tcPr>
            <w:tcW w:w="3116" w:type="dxa"/>
          </w:tcPr>
          <w:p w14:paraId="255E1AA5" w14:textId="74D1128A" w:rsidR="00A37C93" w:rsidRDefault="00A37C93" w:rsidP="007363D2">
            <w:pPr>
              <w:jc w:val="center"/>
            </w:pPr>
            <w:r>
              <w:t>Transfer_channel</w:t>
            </w:r>
          </w:p>
        </w:tc>
        <w:tc>
          <w:tcPr>
            <w:tcW w:w="3116" w:type="dxa"/>
          </w:tcPr>
          <w:p w14:paraId="2630F97E" w14:textId="188663DD" w:rsidR="00A37C93" w:rsidRDefault="00A37C93" w:rsidP="007363D2">
            <w:pPr>
              <w:jc w:val="center"/>
            </w:pPr>
            <w:r>
              <w:t>-1</w:t>
            </w:r>
          </w:p>
        </w:tc>
      </w:tr>
      <w:tr w:rsidR="00A37C93" w14:paraId="4DF8761C" w14:textId="77777777" w:rsidTr="00A37C93">
        <w:tc>
          <w:tcPr>
            <w:tcW w:w="3115" w:type="dxa"/>
          </w:tcPr>
          <w:p w14:paraId="777154BE" w14:textId="518DEA2E" w:rsidR="00A37C93" w:rsidRDefault="00A37C93" w:rsidP="007363D2">
            <w:pPr>
              <w:jc w:val="center"/>
            </w:pPr>
            <w:r>
              <w:lastRenderedPageBreak/>
              <w:t>TransferMode</w:t>
            </w:r>
          </w:p>
        </w:tc>
        <w:tc>
          <w:tcPr>
            <w:tcW w:w="3116" w:type="dxa"/>
          </w:tcPr>
          <w:p w14:paraId="51CCF06A" w14:textId="71981B45" w:rsidR="00A37C93" w:rsidRDefault="00A37C93" w:rsidP="007363D2">
            <w:pPr>
              <w:jc w:val="center"/>
            </w:pPr>
            <w:r>
              <w:t>Transfer_mode</w:t>
            </w:r>
          </w:p>
        </w:tc>
        <w:tc>
          <w:tcPr>
            <w:tcW w:w="3116" w:type="dxa"/>
          </w:tcPr>
          <w:p w14:paraId="3E2FE1DB" w14:textId="76B1C6F6" w:rsidR="00A37C93" w:rsidRDefault="00A37C93" w:rsidP="007363D2">
            <w:pPr>
              <w:jc w:val="center"/>
            </w:pPr>
            <w:r>
              <w:t>2</w:t>
            </w:r>
          </w:p>
        </w:tc>
      </w:tr>
      <w:tr w:rsidR="00A37C93" w14:paraId="0D6A5282" w14:textId="77777777" w:rsidTr="00A37C93">
        <w:tc>
          <w:tcPr>
            <w:tcW w:w="3115" w:type="dxa"/>
          </w:tcPr>
          <w:p w14:paraId="16B2E8D7" w14:textId="428D066C" w:rsidR="00A37C93" w:rsidRDefault="00A37C93" w:rsidP="007363D2">
            <w:pPr>
              <w:jc w:val="center"/>
            </w:pPr>
            <w:r>
              <w:t>bool</w:t>
            </w:r>
          </w:p>
        </w:tc>
        <w:tc>
          <w:tcPr>
            <w:tcW w:w="3116" w:type="dxa"/>
          </w:tcPr>
          <w:p w14:paraId="689B3740" w14:textId="06AE877A" w:rsidR="00A37C93" w:rsidRDefault="00A37C93" w:rsidP="007363D2">
            <w:pPr>
              <w:jc w:val="center"/>
            </w:pPr>
            <w:r>
              <w:t>Use_dtls</w:t>
            </w:r>
          </w:p>
        </w:tc>
        <w:tc>
          <w:tcPr>
            <w:tcW w:w="3116" w:type="dxa"/>
          </w:tcPr>
          <w:p w14:paraId="25A38677" w14:textId="03EE6030" w:rsidR="00A37C93" w:rsidRDefault="00A37C93" w:rsidP="007363D2">
            <w:pPr>
              <w:keepNext/>
              <w:jc w:val="center"/>
            </w:pPr>
            <w:r>
              <w:t>false</w:t>
            </w:r>
          </w:p>
        </w:tc>
      </w:tr>
    </w:tbl>
    <w:p w14:paraId="2A263345" w14:textId="4561FDDC" w:rsidR="00804404" w:rsidRPr="00804404" w:rsidRDefault="00804404">
      <w:pPr>
        <w:pStyle w:val="Caption"/>
        <w:rPr>
          <w:b w:val="0"/>
          <w:i/>
        </w:rPr>
      </w:pPr>
      <w:bookmarkStart w:id="49" w:name="_Toc95768885"/>
      <w:r w:rsidRPr="00804404">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3</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w:t>
      </w:r>
      <w:r w:rsidR="0042045B">
        <w:rPr>
          <w:b w:val="0"/>
          <w:i/>
        </w:rPr>
        <w:fldChar w:fldCharType="end"/>
      </w:r>
      <w:r w:rsidRPr="00804404">
        <w:rPr>
          <w:b w:val="0"/>
          <w:i/>
        </w:rPr>
        <w:t>: Thuộc tính Networked Multiplayer Enet</w:t>
      </w:r>
      <w:bookmarkEnd w:id="49"/>
    </w:p>
    <w:p w14:paraId="10F2CA64" w14:textId="3900F8C0" w:rsidR="00A37C93" w:rsidRDefault="00E06C6D" w:rsidP="00E06C6D">
      <w:pPr>
        <w:pStyle w:val="Heading4"/>
      </w:pPr>
      <w:r>
        <w:t>Methods</w:t>
      </w:r>
    </w:p>
    <w:tbl>
      <w:tblPr>
        <w:tblStyle w:val="TableGrid"/>
        <w:tblW w:w="0" w:type="auto"/>
        <w:tblLook w:val="04A0" w:firstRow="1" w:lastRow="0" w:firstColumn="1" w:lastColumn="0" w:noHBand="0" w:noVBand="1"/>
      </w:tblPr>
      <w:tblGrid>
        <w:gridCol w:w="1255"/>
        <w:gridCol w:w="8092"/>
      </w:tblGrid>
      <w:tr w:rsidR="00E06C6D" w14:paraId="4D0FAD85" w14:textId="77777777" w:rsidTr="00E06C6D">
        <w:tc>
          <w:tcPr>
            <w:tcW w:w="1255" w:type="dxa"/>
          </w:tcPr>
          <w:p w14:paraId="6F3F1ECE" w14:textId="09233FCF" w:rsidR="00E06C6D" w:rsidRDefault="00E06C6D" w:rsidP="00E06C6D">
            <w:r>
              <w:t>void</w:t>
            </w:r>
          </w:p>
        </w:tc>
        <w:tc>
          <w:tcPr>
            <w:tcW w:w="8092" w:type="dxa"/>
          </w:tcPr>
          <w:p w14:paraId="638DAC16" w14:textId="688764B1" w:rsidR="00E06C6D" w:rsidRDefault="00E06C6D" w:rsidP="00E06C6D">
            <w:r>
              <w:t>Close_connection (int wait_usec = 100)</w:t>
            </w:r>
          </w:p>
        </w:tc>
      </w:tr>
      <w:tr w:rsidR="00E06C6D" w14:paraId="6EF9AC77" w14:textId="77777777" w:rsidTr="00E06C6D">
        <w:tc>
          <w:tcPr>
            <w:tcW w:w="1255" w:type="dxa"/>
          </w:tcPr>
          <w:p w14:paraId="6D80A5E0" w14:textId="645E1E1B" w:rsidR="00E06C6D" w:rsidRDefault="00E06C6D" w:rsidP="00E06C6D">
            <w:r>
              <w:t>Error</w:t>
            </w:r>
          </w:p>
        </w:tc>
        <w:tc>
          <w:tcPr>
            <w:tcW w:w="8092" w:type="dxa"/>
          </w:tcPr>
          <w:p w14:paraId="7B68650D" w14:textId="4B3905DE" w:rsidR="00E06C6D" w:rsidRDefault="00E06C6D" w:rsidP="00E06C6D">
            <w:r>
              <w:t>Create_client (String addr</w:t>
            </w:r>
            <w:r w:rsidR="008F30F0">
              <w:t>ess, int port, int in_bandwidth=0, int out_bandwidth</w:t>
            </w:r>
            <w:r>
              <w:t>=0, int</w:t>
            </w:r>
            <w:r w:rsidR="008F30F0">
              <w:t xml:space="preserve"> client_port=0</w:t>
            </w:r>
            <w:r>
              <w:t>)</w:t>
            </w:r>
          </w:p>
        </w:tc>
      </w:tr>
      <w:tr w:rsidR="00E06C6D" w14:paraId="27BA982F" w14:textId="77777777" w:rsidTr="00E06C6D">
        <w:tc>
          <w:tcPr>
            <w:tcW w:w="1255" w:type="dxa"/>
          </w:tcPr>
          <w:p w14:paraId="7B5A3E19" w14:textId="3315FE3D" w:rsidR="00E06C6D" w:rsidRDefault="00E06C6D" w:rsidP="00E06C6D">
            <w:r>
              <w:t>Error</w:t>
            </w:r>
          </w:p>
        </w:tc>
        <w:tc>
          <w:tcPr>
            <w:tcW w:w="8092" w:type="dxa"/>
          </w:tcPr>
          <w:p w14:paraId="500D4270" w14:textId="71028C51" w:rsidR="00E06C6D" w:rsidRDefault="008F30F0" w:rsidP="00E06C6D">
            <w:r>
              <w:t>Create_server (int port, int max_clients=32, int in_bandwidth=0, int out_bandwidth=0)</w:t>
            </w:r>
          </w:p>
        </w:tc>
      </w:tr>
      <w:tr w:rsidR="00E06C6D" w14:paraId="7F169679" w14:textId="77777777" w:rsidTr="00E06C6D">
        <w:tc>
          <w:tcPr>
            <w:tcW w:w="1255" w:type="dxa"/>
          </w:tcPr>
          <w:p w14:paraId="3C6D0037" w14:textId="70324B07" w:rsidR="00E06C6D" w:rsidRDefault="00E06C6D" w:rsidP="00E06C6D">
            <w:r>
              <w:t>void</w:t>
            </w:r>
          </w:p>
        </w:tc>
        <w:tc>
          <w:tcPr>
            <w:tcW w:w="8092" w:type="dxa"/>
          </w:tcPr>
          <w:p w14:paraId="3CAE2036" w14:textId="03CE9994" w:rsidR="00E06C6D" w:rsidRDefault="008F30F0" w:rsidP="00E06C6D">
            <w:r>
              <w:t>Disconnect_peer (int id, bool now= false)</w:t>
            </w:r>
          </w:p>
        </w:tc>
      </w:tr>
      <w:tr w:rsidR="00E06C6D" w14:paraId="2FAC5858" w14:textId="77777777" w:rsidTr="00E06C6D">
        <w:tc>
          <w:tcPr>
            <w:tcW w:w="1255" w:type="dxa"/>
          </w:tcPr>
          <w:p w14:paraId="20979E83" w14:textId="6A580011" w:rsidR="00E06C6D" w:rsidRDefault="00E06C6D" w:rsidP="00E06C6D">
            <w:r>
              <w:t>int</w:t>
            </w:r>
          </w:p>
        </w:tc>
        <w:tc>
          <w:tcPr>
            <w:tcW w:w="8092" w:type="dxa"/>
          </w:tcPr>
          <w:p w14:paraId="73A8D97C" w14:textId="0C62E39D" w:rsidR="00E06C6D" w:rsidRDefault="008F30F0" w:rsidP="00E06C6D">
            <w:r>
              <w:t>Get_last_packet_channel() const</w:t>
            </w:r>
          </w:p>
        </w:tc>
      </w:tr>
      <w:tr w:rsidR="00E06C6D" w14:paraId="760E6E63" w14:textId="77777777" w:rsidTr="00E06C6D">
        <w:tc>
          <w:tcPr>
            <w:tcW w:w="1255" w:type="dxa"/>
          </w:tcPr>
          <w:p w14:paraId="01C5E9D6" w14:textId="6A6CA1CE" w:rsidR="00E06C6D" w:rsidRDefault="00E06C6D" w:rsidP="00E06C6D">
            <w:r>
              <w:t>int</w:t>
            </w:r>
          </w:p>
        </w:tc>
        <w:tc>
          <w:tcPr>
            <w:tcW w:w="8092" w:type="dxa"/>
          </w:tcPr>
          <w:p w14:paraId="20A85D42" w14:textId="31C806CC" w:rsidR="00E06C6D" w:rsidRDefault="008F30F0" w:rsidP="00E06C6D">
            <w:r>
              <w:t>Get_packet_channel() const</w:t>
            </w:r>
          </w:p>
        </w:tc>
      </w:tr>
      <w:tr w:rsidR="00E06C6D" w14:paraId="7351DFE2" w14:textId="77777777" w:rsidTr="00E06C6D">
        <w:tc>
          <w:tcPr>
            <w:tcW w:w="1255" w:type="dxa"/>
          </w:tcPr>
          <w:p w14:paraId="22ADD2C3" w14:textId="46EC7CEF" w:rsidR="00E06C6D" w:rsidRDefault="00E06C6D" w:rsidP="00E06C6D">
            <w:r>
              <w:t>String</w:t>
            </w:r>
          </w:p>
        </w:tc>
        <w:tc>
          <w:tcPr>
            <w:tcW w:w="8092" w:type="dxa"/>
          </w:tcPr>
          <w:p w14:paraId="017B53FE" w14:textId="0992CBD8" w:rsidR="00E06C6D" w:rsidRDefault="008F30F0" w:rsidP="00E06C6D">
            <w:r>
              <w:t>Get_peer_address (int id) const</w:t>
            </w:r>
          </w:p>
        </w:tc>
      </w:tr>
      <w:tr w:rsidR="00E06C6D" w14:paraId="35F0EFE8" w14:textId="77777777" w:rsidTr="00E06C6D">
        <w:tc>
          <w:tcPr>
            <w:tcW w:w="1255" w:type="dxa"/>
          </w:tcPr>
          <w:p w14:paraId="2706CC2D" w14:textId="79A097D0" w:rsidR="00E06C6D" w:rsidRDefault="00E06C6D" w:rsidP="00E06C6D">
            <w:r>
              <w:t>int</w:t>
            </w:r>
          </w:p>
        </w:tc>
        <w:tc>
          <w:tcPr>
            <w:tcW w:w="8092" w:type="dxa"/>
          </w:tcPr>
          <w:p w14:paraId="4AD3AF17" w14:textId="0338E58E" w:rsidR="00E06C6D" w:rsidRDefault="008F30F0" w:rsidP="00E06C6D">
            <w:r>
              <w:t>Get_peer_port (int id) const</w:t>
            </w:r>
          </w:p>
        </w:tc>
      </w:tr>
      <w:tr w:rsidR="00E06C6D" w14:paraId="0B08A90E" w14:textId="77777777" w:rsidTr="00E06C6D">
        <w:tc>
          <w:tcPr>
            <w:tcW w:w="1255" w:type="dxa"/>
          </w:tcPr>
          <w:p w14:paraId="218F9B1F" w14:textId="7F0134D6" w:rsidR="00E06C6D" w:rsidRDefault="00E06C6D" w:rsidP="00E06C6D">
            <w:r>
              <w:t>void</w:t>
            </w:r>
          </w:p>
        </w:tc>
        <w:tc>
          <w:tcPr>
            <w:tcW w:w="8092" w:type="dxa"/>
          </w:tcPr>
          <w:p w14:paraId="1D3EBDEB" w14:textId="435CE5EA" w:rsidR="00E06C6D" w:rsidRDefault="008F30F0" w:rsidP="00E06C6D">
            <w:r>
              <w:t>Set_blind_ip (String ip)</w:t>
            </w:r>
          </w:p>
        </w:tc>
      </w:tr>
      <w:tr w:rsidR="00E06C6D" w14:paraId="6E115038" w14:textId="77777777" w:rsidTr="00E06C6D">
        <w:tc>
          <w:tcPr>
            <w:tcW w:w="1255" w:type="dxa"/>
          </w:tcPr>
          <w:p w14:paraId="664A38E7" w14:textId="13480A32" w:rsidR="00E06C6D" w:rsidRDefault="00E06C6D" w:rsidP="00E06C6D">
            <w:r>
              <w:t>void</w:t>
            </w:r>
          </w:p>
        </w:tc>
        <w:tc>
          <w:tcPr>
            <w:tcW w:w="8092" w:type="dxa"/>
          </w:tcPr>
          <w:p w14:paraId="4875E64F" w14:textId="4003048F" w:rsidR="00E06C6D" w:rsidRDefault="008F30F0" w:rsidP="00E06C6D">
            <w:r>
              <w:t>Set_dtls_certificate (X509Certifiate certificate)</w:t>
            </w:r>
          </w:p>
        </w:tc>
      </w:tr>
      <w:tr w:rsidR="00E06C6D" w14:paraId="037CF3E5" w14:textId="77777777" w:rsidTr="00E06C6D">
        <w:tc>
          <w:tcPr>
            <w:tcW w:w="1255" w:type="dxa"/>
          </w:tcPr>
          <w:p w14:paraId="293F6749" w14:textId="0F79A4FC" w:rsidR="00E06C6D" w:rsidRDefault="00E06C6D" w:rsidP="00E06C6D">
            <w:r>
              <w:t>void</w:t>
            </w:r>
          </w:p>
        </w:tc>
        <w:tc>
          <w:tcPr>
            <w:tcW w:w="8092" w:type="dxa"/>
          </w:tcPr>
          <w:p w14:paraId="006A2793" w14:textId="53B45AB2" w:rsidR="00E06C6D" w:rsidRDefault="008F30F0" w:rsidP="00E06C6D">
            <w:r>
              <w:t>Void_dtls_key (CryptoKey key)</w:t>
            </w:r>
          </w:p>
        </w:tc>
      </w:tr>
      <w:tr w:rsidR="00E06C6D" w14:paraId="6A202517" w14:textId="77777777" w:rsidTr="00E06C6D">
        <w:tc>
          <w:tcPr>
            <w:tcW w:w="1255" w:type="dxa"/>
          </w:tcPr>
          <w:p w14:paraId="6BA5423A" w14:textId="3F22B2E7" w:rsidR="00E06C6D" w:rsidRDefault="00E06C6D" w:rsidP="00E06C6D">
            <w:r>
              <w:t>void</w:t>
            </w:r>
          </w:p>
        </w:tc>
        <w:tc>
          <w:tcPr>
            <w:tcW w:w="8092" w:type="dxa"/>
          </w:tcPr>
          <w:p w14:paraId="3DEA8C96" w14:textId="04EBE29A" w:rsidR="00E06C6D" w:rsidRDefault="008F30F0" w:rsidP="00804404">
            <w:pPr>
              <w:keepNext/>
            </w:pPr>
            <w:r>
              <w:t>Set_peer_time_out (int id, int timeout_limit, int timeout_min, int timeout_max)</w:t>
            </w:r>
          </w:p>
        </w:tc>
      </w:tr>
    </w:tbl>
    <w:p w14:paraId="7B93DDDF" w14:textId="497433A8" w:rsidR="00804404" w:rsidRPr="00804404" w:rsidRDefault="00804404">
      <w:pPr>
        <w:pStyle w:val="Caption"/>
        <w:rPr>
          <w:b w:val="0"/>
          <w:i/>
        </w:rPr>
      </w:pPr>
      <w:bookmarkStart w:id="50" w:name="_Toc95768886"/>
      <w:r w:rsidRPr="00804404">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3</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2</w:t>
      </w:r>
      <w:r w:rsidR="0042045B">
        <w:rPr>
          <w:b w:val="0"/>
          <w:i/>
        </w:rPr>
        <w:fldChar w:fldCharType="end"/>
      </w:r>
      <w:r w:rsidRPr="00804404">
        <w:rPr>
          <w:b w:val="0"/>
          <w:i/>
        </w:rPr>
        <w:t>: Methods Networked Multiplayer Enet</w:t>
      </w:r>
      <w:bookmarkEnd w:id="50"/>
    </w:p>
    <w:p w14:paraId="7553BF74" w14:textId="22C55368" w:rsidR="00E06C6D" w:rsidRDefault="00CD5D17" w:rsidP="00CD5D17">
      <w:pPr>
        <w:pStyle w:val="Heading4"/>
      </w:pPr>
      <w:r>
        <w:t>Bảng kê</w:t>
      </w:r>
    </w:p>
    <w:p w14:paraId="071D9187" w14:textId="15BAD56B" w:rsidR="00CD5D17" w:rsidRDefault="00CD5D17" w:rsidP="00CD5D17">
      <w:pPr>
        <w:ind w:firstLine="720"/>
      </w:pPr>
      <w:r w:rsidRPr="00CD5D17">
        <w:t>C</w:t>
      </w:r>
      <w:r w:rsidR="008B421D">
        <w:t xml:space="preserve">OMPRESS_NONE = </w:t>
      </w:r>
      <w:proofErr w:type="gramStart"/>
      <w:r w:rsidR="008B421D">
        <w:t>0</w:t>
      </w:r>
      <w:proofErr w:type="gramEnd"/>
      <w:r w:rsidR="008B421D">
        <w:t xml:space="preserve"> ---</w:t>
      </w:r>
      <w:r w:rsidRPr="00CD5D17">
        <w:t xml:space="preserve"> Không nén. Điều này sử dụng nhiều băng thông nhất, nhưng có mặt trái là yêu cầu ít tài nguyên CPU nhất. Tùy chọn này cũng có thể được sử dụng để gỡ lỗi mạng bằng các công cụ như Wireshark dễ dàng hơn.</w:t>
      </w:r>
    </w:p>
    <w:p w14:paraId="25537253" w14:textId="28F50953" w:rsidR="00CD5D17" w:rsidRDefault="00CD5D17" w:rsidP="00CD5D17">
      <w:pPr>
        <w:ind w:firstLine="720"/>
      </w:pPr>
      <w:r w:rsidRPr="00CD5D17">
        <w:lastRenderedPageBreak/>
        <w:t xml:space="preserve">COMPRESS_RANGE_CODER = </w:t>
      </w:r>
      <w:proofErr w:type="gramStart"/>
      <w:r w:rsidRPr="00CD5D17">
        <w:t>1</w:t>
      </w:r>
      <w:proofErr w:type="gramEnd"/>
      <w:r w:rsidRPr="00CD5D17">
        <w:t xml:space="preserve"> --- Mã hóa phạm vi tích hợp của ENet. Hoạt động tốt trên các gói nhỏ, nhưng không phải là thuật toán hiệu quả nhất trên các gói lớn hơn 4 KB.</w:t>
      </w:r>
    </w:p>
    <w:p w14:paraId="5B737B0F" w14:textId="5BD89AF4" w:rsidR="00CD5D17" w:rsidRDefault="00CD5D17" w:rsidP="00CD5D17">
      <w:pPr>
        <w:ind w:firstLine="720"/>
      </w:pPr>
      <w:r w:rsidRPr="00CD5D17">
        <w:t>COM</w:t>
      </w:r>
      <w:r>
        <w:t xml:space="preserve">PRESS_FASTLZ = </w:t>
      </w:r>
      <w:proofErr w:type="gramStart"/>
      <w:r>
        <w:t>2</w:t>
      </w:r>
      <w:proofErr w:type="gramEnd"/>
      <w:r>
        <w:t xml:space="preserve"> --- Nén FastLZ</w:t>
      </w:r>
      <w:r w:rsidRPr="00CD5D17">
        <w:t>. Tùy chọn này sử dụng ít tài nguyên CPU hơn so vớ</w:t>
      </w:r>
      <w:r>
        <w:t>i COMPRESS_ZLIB</w:t>
      </w:r>
      <w:r w:rsidRPr="00CD5D17">
        <w:t>, với chi phí sử dụng nhiều băng thông hơn.</w:t>
      </w:r>
    </w:p>
    <w:p w14:paraId="1FBD6613" w14:textId="44A24689" w:rsidR="00CD5D17" w:rsidRDefault="00CD5D17" w:rsidP="00CD5D17">
      <w:pPr>
        <w:ind w:firstLine="720"/>
      </w:pPr>
      <w:r>
        <w:t xml:space="preserve">COMPRESS_ZLIB = </w:t>
      </w:r>
      <w:proofErr w:type="gramStart"/>
      <w:r>
        <w:t>3</w:t>
      </w:r>
      <w:proofErr w:type="gramEnd"/>
      <w:r>
        <w:t xml:space="preserve"> --- Nén Zlib</w:t>
      </w:r>
      <w:r w:rsidRPr="00CD5D17">
        <w:t>. Tùy chọn này sử dụng ít băng thông hơn so vớ</w:t>
      </w:r>
      <w:r>
        <w:t>i COMPRESS_FASTLZ</w:t>
      </w:r>
      <w:r w:rsidRPr="00CD5D17">
        <w:t>, với chi phí sử dụng nhiều tài nguyên CPU hơn. Lưu ý rằng thuật toán này không hiệu quả đối với các gói nhỏ hơn 4 KB. Do đó, bạn nên sử dụng các thuật toán nén khác trong hầu hết các trường hợp.</w:t>
      </w:r>
    </w:p>
    <w:p w14:paraId="43E7C96B" w14:textId="2B8D7283" w:rsidR="00727FD7" w:rsidRDefault="00727FD7" w:rsidP="00727FD7">
      <w:pPr>
        <w:pStyle w:val="Heading4"/>
      </w:pPr>
      <w:r>
        <w:t>Method Descriptions</w:t>
      </w:r>
    </w:p>
    <w:p w14:paraId="704B7561" w14:textId="3FBB4A28" w:rsidR="00727FD7" w:rsidRPr="00727FD7" w:rsidRDefault="00727FD7" w:rsidP="00727FD7">
      <w:pPr>
        <w:pStyle w:val="ListParagraph"/>
        <w:numPr>
          <w:ilvl w:val="0"/>
          <w:numId w:val="51"/>
        </w:numPr>
      </w:pPr>
      <w:proofErr w:type="gramStart"/>
      <w:r>
        <w:t>void</w:t>
      </w:r>
      <w:proofErr w:type="gramEnd"/>
      <w:r>
        <w:t xml:space="preserve"> close_connection (int wait_usec=100</w:t>
      </w:r>
      <w:r w:rsidRPr="00727FD7">
        <w:t>)</w:t>
      </w:r>
      <w:r>
        <w:t xml:space="preserve">: </w:t>
      </w:r>
      <w:r w:rsidRPr="00727FD7">
        <w:t>Đóng kết nối, bỏ qua nếu hiện không có kết nối nào được thiết lập. Nếu đây là một máy chủ, nó sẽ cố gắng thông báo cho tất cả các máy khách trước khi buộc ngắt kết nối chúng. Nếu đây là một máy khách, nó chỉ cần đóng kết nối với máy chủ.</w:t>
      </w:r>
    </w:p>
    <w:p w14:paraId="03A3AE58" w14:textId="4D37AEF7" w:rsidR="00727FD7" w:rsidRPr="00727FD7" w:rsidRDefault="00727FD7" w:rsidP="00727FD7">
      <w:pPr>
        <w:pStyle w:val="ListParagraph"/>
        <w:numPr>
          <w:ilvl w:val="0"/>
          <w:numId w:val="51"/>
        </w:numPr>
      </w:pPr>
      <w:r>
        <w:t>Error create_client</w:t>
      </w:r>
      <w:r w:rsidR="0089022E">
        <w:t xml:space="preserve"> </w:t>
      </w:r>
      <w:r>
        <w:t>(Stringaddress</w:t>
      </w:r>
      <w:proofErr w:type="gramStart"/>
      <w:r>
        <w:t>,intport,int</w:t>
      </w:r>
      <w:proofErr w:type="gramEnd"/>
      <w:r>
        <w:t xml:space="preserve"> in_bandwidth=0,</w:t>
      </w:r>
      <w:r w:rsidRPr="00727FD7">
        <w:t xml:space="preserve">int out_bandwidth=0, </w:t>
      </w:r>
      <w:r>
        <w:t xml:space="preserve">int client_port=0 ): </w:t>
      </w:r>
      <w:r w:rsidRPr="00727FD7">
        <w:t>Tạo máy khách kết nối với máy chủ address</w:t>
      </w:r>
      <w:r w:rsidR="006C772A">
        <w:t xml:space="preserve"> </w:t>
      </w:r>
      <w:r w:rsidRPr="00727FD7">
        <w:t>bằng cách sử dụng được chỉ định port. Địa chỉ đã cho cần phải là tên miền đủ điều kiện (ví dụ "www.example.com") hoặc địa chỉ IP ở định dạng IPv4 hoặc IPv6. Đây là port mà cổng mà máy chủ đang nghe. Các tham số in_bandwidth và out_bandwidth có thể được sử dụng để giới hạn băng thông vào và ra ở số byte cho trước trong một giây. Giá trị mặc định là 0 có nghĩa là băng thông không giới hạn.</w:t>
      </w:r>
    </w:p>
    <w:p w14:paraId="69A0B7C9" w14:textId="6C4028B2" w:rsidR="00727FD7" w:rsidRPr="00727FD7" w:rsidRDefault="0089022E" w:rsidP="00727FD7">
      <w:pPr>
        <w:pStyle w:val="ListParagraph"/>
        <w:numPr>
          <w:ilvl w:val="0"/>
          <w:numId w:val="51"/>
        </w:numPr>
      </w:pPr>
      <w:r>
        <w:t>Error create_server (</w:t>
      </w:r>
      <w:r w:rsidR="00727FD7" w:rsidRPr="00727FD7">
        <w:t>int port, int max_clients=32, int in_bandwidth=</w:t>
      </w:r>
      <w:proofErr w:type="gramStart"/>
      <w:r w:rsidR="00727FD7" w:rsidRPr="00727FD7">
        <w:t>0</w:t>
      </w:r>
      <w:proofErr w:type="gramEnd"/>
      <w:r w:rsidR="00727FD7" w:rsidRPr="00727FD7">
        <w:t xml:space="preserve">, int </w:t>
      </w:r>
      <w:r>
        <w:t xml:space="preserve">  </w:t>
      </w:r>
      <w:r w:rsidR="00727FD7" w:rsidRPr="00727FD7">
        <w:t>out_bandwidth=0)</w:t>
      </w:r>
      <w:r w:rsidR="00727FD7">
        <w:t xml:space="preserve">: </w:t>
      </w:r>
      <w:r w:rsidR="00727FD7" w:rsidRPr="00727FD7">
        <w:t>Tạo máy chủ ghi các kết nối qua port. Port cần phải là cổng khả dụng, chưa sử dụng trong khoảng từ 0 đến 65535. Các cổng dưới 1024 là đặc quyền và có thể yêu cầu quyền cao hơn tùy thuộc vào nền tảng. Để thay đổi giao diện mà máy chủ ghi,</w:t>
      </w:r>
      <w:r w:rsidR="006C772A">
        <w:t xml:space="preserve"> </w:t>
      </w:r>
      <w:r w:rsidR="00727FD7" w:rsidRPr="00727FD7">
        <w:t>ta sử dụn</w:t>
      </w:r>
      <w:r>
        <w:t>g set_bind_ip</w:t>
      </w:r>
      <w:r w:rsidR="00727FD7" w:rsidRPr="00727FD7">
        <w:t>. IP mặc định là ký tự đại diện "*", sẽ ghi trên tất cả các giao diện có sẵn. max_clients là số lượng người chơi tối đa được phép cùng một lúc, bất kỳ số nào lên đến 4095 đều có thể được sử dụng, mặc dù số lượng người chơi đồng thời có thể đạt được có thể thấp hơn nhiều và tùy thuộc vào ứng dụng.</w:t>
      </w:r>
    </w:p>
    <w:p w14:paraId="39AF1D99" w14:textId="781A8FCC" w:rsidR="00727FD7" w:rsidRPr="00727FD7" w:rsidRDefault="00727FD7" w:rsidP="00727FD7">
      <w:pPr>
        <w:pStyle w:val="ListParagraph"/>
        <w:numPr>
          <w:ilvl w:val="0"/>
          <w:numId w:val="51"/>
        </w:numPr>
      </w:pPr>
      <w:proofErr w:type="gramStart"/>
      <w:r>
        <w:lastRenderedPageBreak/>
        <w:t>void</w:t>
      </w:r>
      <w:proofErr w:type="gramEnd"/>
      <w:r>
        <w:t xml:space="preserve"> disconnect_peer (int id, bool now=false</w:t>
      </w:r>
      <w:r w:rsidRPr="00727FD7">
        <w:t>)</w:t>
      </w:r>
      <w:r>
        <w:t xml:space="preserve">: </w:t>
      </w:r>
      <w:r w:rsidRPr="00727FD7">
        <w:t xml:space="preserve">Ngắt kết nối mạng ngang hàng đã cho. Nếu "now" được đặt thành true, kết nối sẽ bị đóng ngay lập tức mà không gửi </w:t>
      </w:r>
      <w:proofErr w:type="gramStart"/>
      <w:r w:rsidRPr="00727FD7">
        <w:t>thư</w:t>
      </w:r>
      <w:proofErr w:type="gramEnd"/>
      <w:r w:rsidRPr="00727FD7">
        <w:t xml:space="preserve"> đã xếp hàng đợi.</w:t>
      </w:r>
    </w:p>
    <w:p w14:paraId="254FDF3D" w14:textId="1D1970B3" w:rsidR="00727FD7" w:rsidRPr="00727FD7" w:rsidRDefault="00727FD7" w:rsidP="00727FD7">
      <w:pPr>
        <w:pStyle w:val="ListParagraph"/>
        <w:numPr>
          <w:ilvl w:val="0"/>
          <w:numId w:val="51"/>
        </w:numPr>
      </w:pPr>
      <w:proofErr w:type="gramStart"/>
      <w:r w:rsidRPr="00727FD7">
        <w:t>int</w:t>
      </w:r>
      <w:proofErr w:type="gramEnd"/>
      <w:r w:rsidRPr="00727FD7">
        <w:t xml:space="preserve"> get_last_packet</w:t>
      </w:r>
      <w:r w:rsidR="0089022E">
        <w:t>_channel (</w:t>
      </w:r>
      <w:r w:rsidRPr="00727FD7">
        <w:t>) const</w:t>
      </w:r>
      <w:r>
        <w:t xml:space="preserve">: </w:t>
      </w:r>
      <w:r w:rsidRPr="00727FD7">
        <w:t>Trả về kênh của gói cuối cùng được tìm nạp qua PacketPeer.get_packet.</w:t>
      </w:r>
    </w:p>
    <w:p w14:paraId="3A7CFA52" w14:textId="06C98762" w:rsidR="00C64F17" w:rsidRPr="00C64F17" w:rsidRDefault="0089022E" w:rsidP="00C64F17">
      <w:pPr>
        <w:pStyle w:val="ListParagraph"/>
        <w:numPr>
          <w:ilvl w:val="0"/>
          <w:numId w:val="51"/>
        </w:numPr>
      </w:pPr>
      <w:proofErr w:type="gramStart"/>
      <w:r>
        <w:t>int</w:t>
      </w:r>
      <w:proofErr w:type="gramEnd"/>
      <w:r>
        <w:t xml:space="preserve"> get_packet_channel (</w:t>
      </w:r>
      <w:r w:rsidR="00C64F17" w:rsidRPr="00C64F17">
        <w:t>) const</w:t>
      </w:r>
      <w:r w:rsidR="00C64F17">
        <w:t xml:space="preserve">: </w:t>
      </w:r>
      <w:r w:rsidR="00C64F17" w:rsidRPr="00C64F17">
        <w:t>Trả về kênh của gói tiếp theo sẽ được truy xuất qua PacketPeer.get_packet .</w:t>
      </w:r>
    </w:p>
    <w:p w14:paraId="623802ED" w14:textId="2E20263B" w:rsidR="00C64F17" w:rsidRDefault="0089022E" w:rsidP="00C64F17">
      <w:pPr>
        <w:pStyle w:val="ListParagraph"/>
        <w:numPr>
          <w:ilvl w:val="0"/>
          <w:numId w:val="51"/>
        </w:numPr>
      </w:pPr>
      <w:r>
        <w:t>String get_peer_address (int id</w:t>
      </w:r>
      <w:r w:rsidR="00C64F17" w:rsidRPr="00C64F17">
        <w:t>) const</w:t>
      </w:r>
      <w:r w:rsidR="00C64F17">
        <w:t xml:space="preserve">: </w:t>
      </w:r>
      <w:r w:rsidR="00C64F17" w:rsidRPr="00C64F17">
        <w:t>Trả về địa chỉ IP của ứng dụng ngang hàng đã cho.</w:t>
      </w:r>
    </w:p>
    <w:p w14:paraId="3A7918F9" w14:textId="28EC7DC1" w:rsidR="00C64F17" w:rsidRPr="00C64F17" w:rsidRDefault="0089022E" w:rsidP="00C64F17">
      <w:pPr>
        <w:pStyle w:val="ListParagraph"/>
        <w:numPr>
          <w:ilvl w:val="0"/>
          <w:numId w:val="51"/>
        </w:numPr>
      </w:pPr>
      <w:proofErr w:type="gramStart"/>
      <w:r>
        <w:t>int</w:t>
      </w:r>
      <w:proofErr w:type="gramEnd"/>
      <w:r>
        <w:t xml:space="preserve"> get_peer_port (int id</w:t>
      </w:r>
      <w:r w:rsidR="00C64F17" w:rsidRPr="00C64F17">
        <w:t>) const</w:t>
      </w:r>
      <w:r w:rsidR="00C64F17">
        <w:t xml:space="preserve">: </w:t>
      </w:r>
      <w:r w:rsidR="00C64F17" w:rsidRPr="00C64F17">
        <w:t>Trả về cổng từ xa của ứng dụng ngang hàng đã cho.</w:t>
      </w:r>
    </w:p>
    <w:p w14:paraId="14B804BE" w14:textId="608B6642" w:rsidR="00C64F17" w:rsidRPr="00C64F17" w:rsidRDefault="0089022E" w:rsidP="00C64F17">
      <w:pPr>
        <w:pStyle w:val="ListParagraph"/>
        <w:numPr>
          <w:ilvl w:val="0"/>
          <w:numId w:val="51"/>
        </w:numPr>
      </w:pPr>
      <w:proofErr w:type="gramStart"/>
      <w:r>
        <w:t>void</w:t>
      </w:r>
      <w:proofErr w:type="gramEnd"/>
      <w:r>
        <w:t xml:space="preserve"> set_bind_ip (String ip</w:t>
      </w:r>
      <w:r w:rsidR="00C64F17" w:rsidRPr="00C64F17">
        <w:t>)</w:t>
      </w:r>
      <w:r w:rsidR="00C64F17">
        <w:t xml:space="preserve">: </w:t>
      </w:r>
      <w:r w:rsidR="00C64F17" w:rsidRPr="00C64F17">
        <w:t>IP được sử dụng khi tạo máy chủ. Điều này được đặt thành ký tự đại diệ</w:t>
      </w:r>
      <w:r w:rsidR="006C772A">
        <w:t>n “*”</w:t>
      </w:r>
      <w:r w:rsidR="00C64F17">
        <w:t xml:space="preserve"> </w:t>
      </w:r>
      <w:proofErr w:type="gramStart"/>
      <w:r w:rsidR="00C64F17" w:rsidRPr="00C64F17">
        <w:t>theo</w:t>
      </w:r>
      <w:proofErr w:type="gramEnd"/>
      <w:r w:rsidR="00C64F17" w:rsidRPr="00C64F17">
        <w:t xml:space="preserve"> mặc định, liên kết với tất cả các giao diện có sẵn. IP đã cho cần phải ở định dạng địa chỉ IPv4 hoặc IPv6, ví dụ</w:t>
      </w:r>
      <w:r w:rsidR="006C772A">
        <w:t xml:space="preserve"> “192.168.1.1”</w:t>
      </w:r>
      <w:proofErr w:type="gramStart"/>
      <w:r w:rsidR="00C64F17" w:rsidRPr="00C64F17">
        <w:t>:.</w:t>
      </w:r>
      <w:r w:rsidR="00C64F17">
        <w:t>.</w:t>
      </w:r>
      <w:proofErr w:type="gramEnd"/>
    </w:p>
    <w:p w14:paraId="2B9599FD" w14:textId="0FDE9B42" w:rsidR="00C64F17" w:rsidRPr="00C64F17" w:rsidRDefault="00C64F17" w:rsidP="00C64F17">
      <w:pPr>
        <w:pStyle w:val="ListParagraph"/>
        <w:numPr>
          <w:ilvl w:val="0"/>
          <w:numId w:val="51"/>
        </w:numPr>
      </w:pPr>
      <w:proofErr w:type="gramStart"/>
      <w:r>
        <w:t>void</w:t>
      </w:r>
      <w:proofErr w:type="gramEnd"/>
      <w:r>
        <w:t xml:space="preserve"> set_dtls_key (khóa CryptoKey</w:t>
      </w:r>
      <w:r w:rsidRPr="00C64F17">
        <w:t>)</w:t>
      </w:r>
      <w:r>
        <w:t>:</w:t>
      </w:r>
      <w:r w:rsidRPr="00C64F17">
        <w:t xml:space="preserve"> Định cấu hình CryptoKey để sử dụng khi use_dtlstrue. Gọi set_dtls_certificate để thiết lập X509</w:t>
      </w:r>
      <w:r>
        <w:t xml:space="preserve"> </w:t>
      </w:r>
      <w:r w:rsidRPr="00C64F17">
        <w:t>Certificate</w:t>
      </w:r>
      <w:r w:rsidR="003F7C0B">
        <w:t>.</w:t>
      </w:r>
    </w:p>
    <w:p w14:paraId="6C6EC954" w14:textId="26B8897B" w:rsidR="00727FD7" w:rsidRDefault="00C64F17" w:rsidP="00C64F17">
      <w:pPr>
        <w:ind w:firstLine="720"/>
      </w:pPr>
      <w:r w:rsidRPr="00C64F17">
        <w:t>Đặt thông số thời gian chờ cho một ứng dụng ngang hàng. Các tham số thời gian chờ kiểm soát cách thức và thời điểm một máy ngang hàng sẽ hết thời gian chờ không xác nhận được lưu lượng truy cập đáng tin cậy. Giá trị thời gian chờ được biểu thị bằng mili giây.</w:t>
      </w:r>
    </w:p>
    <w:p w14:paraId="107EFFD0" w14:textId="75545E20" w:rsidR="00C64F17" w:rsidRPr="00727FD7" w:rsidRDefault="00C64F17" w:rsidP="00C64F17">
      <w:pPr>
        <w:ind w:firstLine="720"/>
      </w:pPr>
      <w:r w:rsidRPr="00C64F17">
        <w:t>Hệ timeout_limit số nhân với một giá trị dựa trên thời gian trung bình của chuyến đi, sẽ xác định giới hạn thời gian chờ cho một gói tin đáng tin cậy. Khi đạt đến giới hạn đó, thời gian chờ sẽ được nhân đôi và ngang hàng sẽ bị ngắt kết nối nếu đã đạt đến giới hạn đó timeout_min. Timeout_max  tham số xác định thời gian chờ cố định mà bất kỳ gói nào phải được xác nhận nếu không ngang hàng sẽ bị loại bỏ.</w:t>
      </w:r>
    </w:p>
    <w:p w14:paraId="0B35198A" w14:textId="2AD9E373" w:rsidR="00504D47" w:rsidRDefault="00504D47" w:rsidP="00504D47">
      <w:pPr>
        <w:pStyle w:val="Heading2"/>
      </w:pPr>
      <w:bookmarkStart w:id="51" w:name="_Toc95768811"/>
      <w:r>
        <w:t>Kết luận chương 3</w:t>
      </w:r>
      <w:bookmarkEnd w:id="51"/>
    </w:p>
    <w:p w14:paraId="0091C365" w14:textId="6CE6E259" w:rsidR="00202753" w:rsidRPr="00202753" w:rsidRDefault="00202753" w:rsidP="00202753">
      <w:pPr>
        <w:ind w:firstLine="720"/>
      </w:pPr>
      <w:r w:rsidRPr="00202753">
        <w:t>Đối với chương 3, nhóm chúng em đã tìm hiểu công cụ hỗ trợ lập trình game cho dự án của nhóm, chỉ ra lí do tại sao lựa chọn Godot Engine làm công cụ sử dụng chính. Bên cạnh đó, nhóm tìm hiểu kĩ thuật kết nối, tương tác giữa các người chơi thông qua chế độ đa người chơi.</w:t>
      </w:r>
    </w:p>
    <w:p w14:paraId="0F216E85" w14:textId="77777777" w:rsidR="00504D47" w:rsidRPr="00504D47" w:rsidRDefault="00504D47" w:rsidP="00504D47">
      <w:pPr>
        <w:spacing w:before="0" w:after="200" w:line="276" w:lineRule="auto"/>
        <w:jc w:val="left"/>
        <w:rPr>
          <w:rFonts w:eastAsiaTheme="majorEastAsia" w:cstheme="majorBidi"/>
          <w:b/>
          <w:bCs/>
          <w:sz w:val="28"/>
          <w:szCs w:val="26"/>
        </w:rPr>
      </w:pPr>
      <w:r>
        <w:br w:type="page"/>
      </w:r>
    </w:p>
    <w:p w14:paraId="10999E50" w14:textId="77777777" w:rsidR="00504D47" w:rsidRDefault="00504D47" w:rsidP="00504D47">
      <w:pPr>
        <w:pStyle w:val="Heading1"/>
      </w:pPr>
      <w:bookmarkStart w:id="52" w:name="_Toc95768812"/>
      <w:r>
        <w:lastRenderedPageBreak/>
        <w:t>XÂY DỰNG TRÒ CHƠI</w:t>
      </w:r>
      <w:bookmarkEnd w:id="52"/>
    </w:p>
    <w:p w14:paraId="705B2D2A" w14:textId="2E2F62FC" w:rsidR="00504D47" w:rsidRDefault="00504D47" w:rsidP="00504D47">
      <w:pPr>
        <w:pStyle w:val="Heading2"/>
      </w:pPr>
      <w:bookmarkStart w:id="53" w:name="_Toc95768813"/>
      <w:r>
        <w:t>Chuẩn bị tài nguyên</w:t>
      </w:r>
      <w:bookmarkEnd w:id="53"/>
    </w:p>
    <w:p w14:paraId="6AF518F6" w14:textId="43429262" w:rsidR="00D04975" w:rsidRDefault="00D04975" w:rsidP="00D04975">
      <w:pPr>
        <w:pStyle w:val="Heading3"/>
      </w:pPr>
      <w:bookmarkStart w:id="54" w:name="_Toc95768814"/>
      <w:r>
        <w:t>Phần mềm sử dụng</w:t>
      </w:r>
      <w:bookmarkEnd w:id="54"/>
    </w:p>
    <w:p w14:paraId="6BF68008" w14:textId="08594017" w:rsidR="00AF5364" w:rsidRDefault="00AF5364" w:rsidP="00AF5364">
      <w:pPr>
        <w:pStyle w:val="Heading4"/>
      </w:pPr>
      <w:r>
        <w:t>Godot Engine</w:t>
      </w:r>
    </w:p>
    <w:p w14:paraId="62FC612F" w14:textId="5D7E0034" w:rsidR="00AF5364" w:rsidRPr="00AF5364" w:rsidRDefault="00AF5364" w:rsidP="00AF5364">
      <w:pPr>
        <w:ind w:firstLine="720"/>
      </w:pPr>
      <w:r w:rsidRPr="00AF5364">
        <w:t>Sau một thời gian tìm hiểu, lựa chọn các công cụ, phần mềm để thực hiện dự án này, nhóm chúng em đã quyết định lựa chọn Godot Engine làm công cụ để thực hiện dự án. Godot hỗ trợ nhiều ngôn ngữ lập trình, hỗ trợ phát triển game 2D và 3D đúng với đề tài của nhóm. Hơn nữa Godot là công cụ nguồn mở, có IDE riêng và hoàn toàn miễn phí, có dung lượng nhẹ và hỗ trợ chạy trên các hệ thống có công suất thấp.</w:t>
      </w:r>
    </w:p>
    <w:p w14:paraId="47209431" w14:textId="65605AB6" w:rsidR="00AF5364" w:rsidRDefault="00AF5364" w:rsidP="00AF5364">
      <w:pPr>
        <w:pStyle w:val="Heading4"/>
      </w:pPr>
      <w:r>
        <w:t>StarUML</w:t>
      </w:r>
    </w:p>
    <w:p w14:paraId="3C84DF4B" w14:textId="0E177AE3" w:rsidR="00AF5364" w:rsidRDefault="00AF5364" w:rsidP="00AF5364">
      <w:pPr>
        <w:ind w:firstLine="720"/>
      </w:pPr>
      <w:r w:rsidRPr="00AF5364">
        <w:t xml:space="preserve">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w:t>
      </w:r>
      <w:proofErr w:type="gramStart"/>
      <w:r w:rsidRPr="00AF5364">
        <w:t>án</w:t>
      </w:r>
      <w:proofErr w:type="gramEnd"/>
      <w:r w:rsidRPr="00AF5364">
        <w:t xml:space="preserve"> nào đều cần có. Ngoài ra dùng StarUML sẽ đảm bảo tối đa hóa năng suất và chất lượng của các dự </w:t>
      </w:r>
      <w:proofErr w:type="gramStart"/>
      <w:r w:rsidRPr="00AF5364">
        <w:t>án</w:t>
      </w:r>
      <w:proofErr w:type="gramEnd"/>
      <w:r w:rsidRPr="00AF5364">
        <w:t xml:space="preserve"> phần mềm. Vì nó cho phép mô hình hóa nên sẽ không phụ thuộc vào người code, ngôn ngữ code hay nền tảng sử dụng. Do mô hình hóa nên rất dễ đọc và dễ hiểu.</w:t>
      </w:r>
    </w:p>
    <w:p w14:paraId="35D21315" w14:textId="3F94E07A" w:rsidR="00AF5364" w:rsidRPr="00AF5364" w:rsidRDefault="00AF5364" w:rsidP="00AF5364">
      <w:pPr>
        <w:ind w:firstLine="720"/>
      </w:pPr>
      <w:r w:rsidRPr="00AF5364">
        <w:t>Nhóm sử dụng StarUML để vẽ biểu đồ use case, biểu đồ hoạt động, biểu đồ tuần tự, biểu đồ trạng thái, biểu đồ thành phần, biểu đồ triển khai của dự án.</w:t>
      </w:r>
    </w:p>
    <w:p w14:paraId="4963F177" w14:textId="781AA001" w:rsidR="00AF5364" w:rsidRDefault="00AF5364" w:rsidP="00AF5364">
      <w:pPr>
        <w:pStyle w:val="Heading4"/>
      </w:pPr>
      <w:r>
        <w:t>Photoshop CS6</w:t>
      </w:r>
    </w:p>
    <w:p w14:paraId="30794F09" w14:textId="2093D1EE" w:rsidR="00AF5364" w:rsidRDefault="00AF5364" w:rsidP="00AF5364">
      <w:pPr>
        <w:ind w:firstLine="720"/>
      </w:pPr>
      <w:r w:rsidRPr="00AF5364">
        <w:t>Adobe Photoshop CS6 hay còn gọi là Photoshop CS6 là phần mềm chính sửa ảnh chuyên nghiệp được được phát triển và phát hành bởi hãng Adobe Systems 2012, nó cũng là bản CS (Creative Suite) cuối cùng và cao cấp nhất, sau đó hãng Adobe Systems chuyển từ CS sang Adobe CC (Creative Cloud). Một trong các tính năng ở PhotoShop CS6 là nó có thể biến bức ảnh chụp thành một bức tranh vẽ đẹp hoàn hảo bằng cách sử dụng công cụ Mixer Brush.</w:t>
      </w:r>
      <w:r>
        <w:t xml:space="preserve"> </w:t>
      </w:r>
      <w:r w:rsidRPr="00AF5364">
        <w:t>Ngoài ra Photoshop CS6 còn nhiều tính năng khác thần thánh hơn như sau khi đánh dấu một số điểm như ở đầ</w:t>
      </w:r>
      <w:r>
        <w:t xml:space="preserve">u, tay, chân… </w:t>
      </w:r>
      <w:r w:rsidRPr="00AF5364">
        <w:t xml:space="preserve">thì bạn có thể chuyển người đang đứng </w:t>
      </w:r>
      <w:r w:rsidRPr="00AF5364">
        <w:lastRenderedPageBreak/>
        <w:t>thẳng sang tư thế co chân, giơ tay…Ngoài ra, nhờ Adobe Mercury Graphics Engine, Photoshop giờ đây có thêm khả năng biên tập video.</w:t>
      </w:r>
    </w:p>
    <w:p w14:paraId="61E94AC9" w14:textId="384DC05A" w:rsidR="00B04343" w:rsidRDefault="00B04343" w:rsidP="00B04343">
      <w:pPr>
        <w:pStyle w:val="Heading4"/>
      </w:pPr>
      <w:r>
        <w:t>Sound Normalizer</w:t>
      </w:r>
    </w:p>
    <w:p w14:paraId="19D90049" w14:textId="294744F0" w:rsidR="00B04343" w:rsidRPr="00B04343" w:rsidRDefault="00B04343" w:rsidP="00B04343">
      <w:pPr>
        <w:ind w:firstLine="720"/>
      </w:pPr>
      <w:r w:rsidRPr="00B04343">
        <w:t>Sound Normalizer là ứng dụng điều chỉ</w:t>
      </w:r>
      <w:r>
        <w:t>nh âm thanh, giúp người dùng</w:t>
      </w:r>
      <w:r w:rsidRPr="00B04343">
        <w:t xml:space="preserve"> xử lý các track nhạc, chuẩn hóa âm lượng và cải thiện chất lượng của các file nhạc với các định dạng MP3, FLAC và WAV. Sound Normalizer hỗ trợ xử lý đồng thời hàng loạt file và có tích hợp trình phát nhạc riêng.</w:t>
      </w:r>
    </w:p>
    <w:p w14:paraId="1488CC4D" w14:textId="316419E3" w:rsidR="00D04975" w:rsidRDefault="00D04975" w:rsidP="00D04975">
      <w:pPr>
        <w:pStyle w:val="Heading3"/>
      </w:pPr>
      <w:bookmarkStart w:id="55" w:name="_Toc95768815"/>
      <w:r>
        <w:t>Tổng quan về giao diện cách thức hoạt động trong godot</w:t>
      </w:r>
      <w:bookmarkEnd w:id="55"/>
    </w:p>
    <w:p w14:paraId="6841D93A" w14:textId="3800D9DA" w:rsidR="00703F0D" w:rsidRDefault="00703F0D" w:rsidP="00703F0D">
      <w:pPr>
        <w:pStyle w:val="Heading4"/>
      </w:pPr>
      <w:r>
        <w:t>Tổng quan giao diện</w:t>
      </w:r>
    </w:p>
    <w:p w14:paraId="13B25B50" w14:textId="401AF558" w:rsidR="00703F0D" w:rsidRDefault="00703F0D" w:rsidP="00703F0D">
      <w:pPr>
        <w:ind w:firstLine="720"/>
      </w:pPr>
      <w:r>
        <w:t xml:space="preserve">Khi project </w:t>
      </w:r>
      <w:r w:rsidRPr="00703F0D">
        <w:t xml:space="preserve">đang mở, ta sẽ thấy giao diện của trình soạn thảo với các menu dọc </w:t>
      </w:r>
      <w:proofErr w:type="gramStart"/>
      <w:r w:rsidRPr="00703F0D">
        <w:t>theo</w:t>
      </w:r>
      <w:proofErr w:type="gramEnd"/>
      <w:r w:rsidRPr="00703F0D">
        <w:t xml:space="preserve"> đầu giao diện và các bến dọc theo các cực xa của giao diện ở hai bên khung nhìn.</w:t>
      </w:r>
    </w:p>
    <w:p w14:paraId="2707B8B0" w14:textId="77777777" w:rsidR="000A47BB" w:rsidRDefault="00703F0D" w:rsidP="000A47BB">
      <w:pPr>
        <w:keepNext/>
        <w:ind w:firstLine="720"/>
        <w:jc w:val="center"/>
      </w:pPr>
      <w:r>
        <w:rPr>
          <w:noProof/>
        </w:rPr>
        <w:drawing>
          <wp:inline distT="0" distB="0" distL="0" distR="0" wp14:anchorId="5CD1E4CE" wp14:editId="50162021">
            <wp:extent cx="5257800" cy="2864591"/>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9944" cy="2871207"/>
                    </a:xfrm>
                    <a:prstGeom prst="rect">
                      <a:avLst/>
                    </a:prstGeom>
                  </pic:spPr>
                </pic:pic>
              </a:graphicData>
            </a:graphic>
          </wp:inline>
        </w:drawing>
      </w:r>
    </w:p>
    <w:p w14:paraId="6543021D" w14:textId="57CDD5FE" w:rsidR="00703F0D" w:rsidRPr="000A47BB" w:rsidRDefault="000A47BB" w:rsidP="000A47BB">
      <w:pPr>
        <w:pStyle w:val="Caption"/>
        <w:rPr>
          <w:b w:val="0"/>
          <w:i/>
        </w:rPr>
      </w:pPr>
      <w:bookmarkStart w:id="56" w:name="_Toc95768836"/>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w:t>
      </w:r>
      <w:r w:rsidR="00D11BAD">
        <w:rPr>
          <w:b w:val="0"/>
          <w:i/>
        </w:rPr>
        <w:fldChar w:fldCharType="end"/>
      </w:r>
      <w:r w:rsidRPr="000A47BB">
        <w:rPr>
          <w:b w:val="0"/>
          <w:i/>
        </w:rPr>
        <w:t>: Giao diện Godot</w:t>
      </w:r>
      <w:bookmarkEnd w:id="56"/>
    </w:p>
    <w:p w14:paraId="663FB3AE" w14:textId="78BB9733" w:rsidR="00703F0D" w:rsidRDefault="00703F0D" w:rsidP="00703F0D">
      <w:pPr>
        <w:ind w:firstLine="720"/>
      </w:pPr>
      <w:r>
        <w:t>Ở trên cùng,</w:t>
      </w:r>
      <w:r w:rsidRPr="00703F0D">
        <w:t xml:space="preserve"> từ trái sang phải, có thể thấ</w:t>
      </w:r>
      <w:r>
        <w:t>y các main menu</w:t>
      </w:r>
      <w:r w:rsidRPr="00703F0D">
        <w:t>, wor</w:t>
      </w:r>
      <w:r>
        <w:t>kspaces và các playtest buttons</w:t>
      </w:r>
      <w:r w:rsidRPr="00703F0D">
        <w:t>.</w:t>
      </w:r>
    </w:p>
    <w:p w14:paraId="4FA4863F" w14:textId="3C77EC97" w:rsidR="00703F0D" w:rsidRDefault="00703F0D" w:rsidP="00703F0D">
      <w:pPr>
        <w:ind w:firstLine="720"/>
      </w:pPr>
      <w:r w:rsidRPr="00703F0D">
        <w:t xml:space="preserve">Tại main menu bao gồm Scene, Project, Debug, Editor </w:t>
      </w:r>
      <w:proofErr w:type="gramStart"/>
      <w:r w:rsidRPr="00703F0D">
        <w:t>và</w:t>
      </w:r>
      <w:proofErr w:type="gramEnd"/>
      <w:r w:rsidRPr="00703F0D">
        <w:t xml:space="preserve"> Help. Scene cho phép tạo và quản lí các cảnh. Project quản lí, thiết lập các thông số của game. Debug để kiểm tra và phát hiện lỗi game. Editor </w:t>
      </w:r>
      <w:proofErr w:type="gramStart"/>
      <w:r w:rsidRPr="00703F0D">
        <w:t>dùng</w:t>
      </w:r>
      <w:proofErr w:type="gramEnd"/>
      <w:r w:rsidRPr="00703F0D">
        <w:t xml:space="preserve"> để chỉnh các chức năng và giao diện Godot. Help cung cấp các tài liệu hướng dẫn sử dụng online</w:t>
      </w:r>
      <w:r>
        <w:t>.</w:t>
      </w:r>
    </w:p>
    <w:p w14:paraId="5FBC3D49" w14:textId="120ECD13" w:rsidR="00703F0D" w:rsidRDefault="00703F0D" w:rsidP="00703F0D">
      <w:pPr>
        <w:ind w:firstLine="720"/>
      </w:pPr>
      <w:r w:rsidRPr="00703F0D">
        <w:lastRenderedPageBreak/>
        <w:t>Tại workspaces có các lựa chọn, đó là lựa chọn không gian 2D và 3D. Hai không gian này gần giống với không gian thực tế của chúng ta. Không gian này có trọng lực, ánh sáng</w:t>
      </w:r>
      <w:proofErr w:type="gramStart"/>
      <w:r w:rsidRPr="00703F0D">
        <w:t>,...</w:t>
      </w:r>
      <w:proofErr w:type="gramEnd"/>
      <w:r w:rsidRPr="00703F0D">
        <w:t xml:space="preserve"> Đối tượng được đặt vào không gian này sẽ được add vào một toạ độ cụ thể (x</w:t>
      </w:r>
      <w:proofErr w:type="gramStart"/>
      <w:r w:rsidRPr="00703F0D">
        <w:t>,y,z</w:t>
      </w:r>
      <w:proofErr w:type="gramEnd"/>
      <w:r w:rsidRPr="00703F0D">
        <w:t xml:space="preserve">) trong 3D và (x,y) trong 2D. Script là nơi người dùng viết code và AssetLib là </w:t>
      </w:r>
      <w:proofErr w:type="gramStart"/>
      <w:r w:rsidRPr="00703F0D">
        <w:t>thư</w:t>
      </w:r>
      <w:proofErr w:type="gramEnd"/>
      <w:r w:rsidRPr="00703F0D">
        <w:t xml:space="preserve"> viện của Godot</w:t>
      </w:r>
      <w:r>
        <w:t>.</w:t>
      </w:r>
    </w:p>
    <w:p w14:paraId="5CDDFE25" w14:textId="6437EFD3" w:rsidR="00703F0D" w:rsidRDefault="00703F0D" w:rsidP="00703F0D">
      <w:pPr>
        <w:ind w:firstLine="720"/>
      </w:pPr>
      <w:r w:rsidRPr="00703F0D">
        <w:t>Tại playtest buttons ta có các công cụ: Play dùng để chạy, test thử game, Pause tạm dừng game và Stop dùng để kết thúc game</w:t>
      </w:r>
      <w:r>
        <w:t>.</w:t>
      </w:r>
    </w:p>
    <w:p w14:paraId="50F86365" w14:textId="6B634189" w:rsidR="00703F0D" w:rsidRDefault="00703F0D" w:rsidP="00703F0D">
      <w:pPr>
        <w:ind w:firstLine="720"/>
      </w:pPr>
      <w:r w:rsidRPr="00703F0D">
        <w:t>Bên dưới Playtets buttons là các khung chứa các thuộc tính của đối tượng và tạo các tác động giữa các thuộc tính với nhau. Trong đó Inspector chứa thông số của đối tượng và Node chứa các tín hiệu hay Signal để các đối tượng tương tác với nhau</w:t>
      </w:r>
      <w:r w:rsidR="00627B02">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3"/>
        <w:gridCol w:w="4674"/>
      </w:tblGrid>
      <w:tr w:rsidR="00621B30" w14:paraId="21FEBEA6" w14:textId="77777777" w:rsidTr="00AD5B45">
        <w:tc>
          <w:tcPr>
            <w:tcW w:w="4673" w:type="dxa"/>
          </w:tcPr>
          <w:p w14:paraId="18F2F1C7" w14:textId="77777777" w:rsidR="00621B30" w:rsidRDefault="00621B30" w:rsidP="00621B30">
            <w:pPr>
              <w:keepNext/>
              <w:jc w:val="center"/>
            </w:pPr>
            <w:r>
              <w:rPr>
                <w:noProof/>
              </w:rPr>
              <w:drawing>
                <wp:inline distT="0" distB="0" distL="0" distR="0" wp14:anchorId="748BAB79" wp14:editId="52416DDB">
                  <wp:extent cx="1257300" cy="2678777"/>
                  <wp:effectExtent l="0" t="0" r="0" b="7620"/>
                  <wp:docPr id="38" name="Picture 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with medium confidence"/>
                          <pic:cNvPicPr/>
                        </pic:nvPicPr>
                        <pic:blipFill>
                          <a:blip r:embed="rId15"/>
                          <a:stretch>
                            <a:fillRect/>
                          </a:stretch>
                        </pic:blipFill>
                        <pic:spPr>
                          <a:xfrm>
                            <a:off x="0" y="0"/>
                            <a:ext cx="1296655" cy="2762627"/>
                          </a:xfrm>
                          <a:prstGeom prst="rect">
                            <a:avLst/>
                          </a:prstGeom>
                        </pic:spPr>
                      </pic:pic>
                    </a:graphicData>
                  </a:graphic>
                </wp:inline>
              </w:drawing>
            </w:r>
          </w:p>
          <w:p w14:paraId="381B3226" w14:textId="53A8A4A0" w:rsidR="00621B30" w:rsidRPr="00AD5B45" w:rsidRDefault="00AD5B45" w:rsidP="00621B30">
            <w:pPr>
              <w:pStyle w:val="Caption"/>
              <w:rPr>
                <w:b w:val="0"/>
                <w:i/>
              </w:rPr>
            </w:pPr>
            <w:bookmarkStart w:id="57" w:name="_Toc95768837"/>
            <w:r>
              <w:rPr>
                <w:b w:val="0"/>
                <w:i/>
              </w:rPr>
              <w:t>Hình</w:t>
            </w:r>
            <w:r w:rsidR="00621B30" w:rsidRPr="00AD5B45">
              <w:rPr>
                <w:b w:val="0"/>
                <w:i/>
              </w:rPr>
              <w:t xml:space="preserve">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w:t>
            </w:r>
            <w:r w:rsidR="00D11BAD">
              <w:rPr>
                <w:b w:val="0"/>
                <w:i/>
              </w:rPr>
              <w:fldChar w:fldCharType="end"/>
            </w:r>
            <w:r w:rsidR="00621B30" w:rsidRPr="00AD5B45">
              <w:rPr>
                <w:b w:val="0"/>
                <w:i/>
              </w:rPr>
              <w:t>: Inspector</w:t>
            </w:r>
            <w:bookmarkEnd w:id="57"/>
          </w:p>
        </w:tc>
        <w:tc>
          <w:tcPr>
            <w:tcW w:w="4674" w:type="dxa"/>
          </w:tcPr>
          <w:p w14:paraId="02994411" w14:textId="77777777" w:rsidR="00621B30" w:rsidRDefault="00621B30" w:rsidP="00621B30">
            <w:pPr>
              <w:keepNext/>
              <w:jc w:val="center"/>
            </w:pPr>
            <w:r>
              <w:rPr>
                <w:noProof/>
              </w:rPr>
              <w:drawing>
                <wp:inline distT="0" distB="0" distL="0" distR="0" wp14:anchorId="013871C5" wp14:editId="2CB522CD">
                  <wp:extent cx="1501140" cy="2702055"/>
                  <wp:effectExtent l="0" t="0" r="3810" b="317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a:stretch>
                            <a:fillRect/>
                          </a:stretch>
                        </pic:blipFill>
                        <pic:spPr>
                          <a:xfrm>
                            <a:off x="0" y="0"/>
                            <a:ext cx="1544735" cy="2780527"/>
                          </a:xfrm>
                          <a:prstGeom prst="rect">
                            <a:avLst/>
                          </a:prstGeom>
                        </pic:spPr>
                      </pic:pic>
                    </a:graphicData>
                  </a:graphic>
                </wp:inline>
              </w:drawing>
            </w:r>
          </w:p>
          <w:p w14:paraId="065FBDBD" w14:textId="5297730D" w:rsidR="00621B30" w:rsidRPr="00AD5B45" w:rsidRDefault="00621B30" w:rsidP="00621B30">
            <w:pPr>
              <w:pStyle w:val="Caption"/>
              <w:rPr>
                <w:b w:val="0"/>
                <w:i/>
              </w:rPr>
            </w:pPr>
            <w:bookmarkStart w:id="58" w:name="_Toc95768838"/>
            <w:r w:rsidRPr="00AD5B45">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w:t>
            </w:r>
            <w:r w:rsidR="00D11BAD">
              <w:rPr>
                <w:b w:val="0"/>
                <w:i/>
              </w:rPr>
              <w:fldChar w:fldCharType="end"/>
            </w:r>
            <w:r w:rsidRPr="00AD5B45">
              <w:rPr>
                <w:b w:val="0"/>
                <w:i/>
              </w:rPr>
              <w:t>: Node</w:t>
            </w:r>
            <w:bookmarkEnd w:id="58"/>
          </w:p>
        </w:tc>
      </w:tr>
    </w:tbl>
    <w:p w14:paraId="1A8299C6" w14:textId="08D0ED25" w:rsidR="000A47BB" w:rsidRDefault="000A47BB" w:rsidP="00AD5B45">
      <w:pPr>
        <w:keepNext/>
      </w:pPr>
    </w:p>
    <w:p w14:paraId="06AD2DA2" w14:textId="6B8A9F67" w:rsidR="00627B02" w:rsidRDefault="00627B02" w:rsidP="00703F0D">
      <w:pPr>
        <w:ind w:firstLine="720"/>
      </w:pPr>
      <w:r w:rsidRPr="00627B02">
        <w:t xml:space="preserve">Bên dưới workspace ta có các lựa chọn: Output, Debugger, Audio, </w:t>
      </w:r>
      <w:proofErr w:type="gramStart"/>
      <w:r w:rsidRPr="00627B02">
        <w:t>Animation</w:t>
      </w:r>
      <w:proofErr w:type="gramEnd"/>
      <w:r w:rsidRPr="00627B02">
        <w:t>. Output chứa các thông báo khi ta thực thi Script hay chạy game.</w:t>
      </w:r>
    </w:p>
    <w:p w14:paraId="2D799E24" w14:textId="77777777" w:rsidR="000A47BB" w:rsidRDefault="00627B02" w:rsidP="000A47BB">
      <w:pPr>
        <w:keepNext/>
        <w:ind w:firstLine="720"/>
        <w:jc w:val="center"/>
      </w:pPr>
      <w:r>
        <w:rPr>
          <w:noProof/>
        </w:rPr>
        <w:drawing>
          <wp:inline distT="0" distB="0" distL="0" distR="0" wp14:anchorId="50471407" wp14:editId="7B0AECCB">
            <wp:extent cx="4617720" cy="1357631"/>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7"/>
                    <a:stretch>
                      <a:fillRect/>
                    </a:stretch>
                  </pic:blipFill>
                  <pic:spPr>
                    <a:xfrm>
                      <a:off x="0" y="0"/>
                      <a:ext cx="4740739" cy="1393799"/>
                    </a:xfrm>
                    <a:prstGeom prst="rect">
                      <a:avLst/>
                    </a:prstGeom>
                  </pic:spPr>
                </pic:pic>
              </a:graphicData>
            </a:graphic>
          </wp:inline>
        </w:drawing>
      </w:r>
    </w:p>
    <w:p w14:paraId="40121A6B" w14:textId="66B3BD96" w:rsidR="00627B02" w:rsidRPr="000A47BB" w:rsidRDefault="000A47BB" w:rsidP="000A47BB">
      <w:pPr>
        <w:pStyle w:val="Caption"/>
        <w:rPr>
          <w:b w:val="0"/>
          <w:i/>
        </w:rPr>
      </w:pPr>
      <w:bookmarkStart w:id="59" w:name="_Toc95768839"/>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4</w:t>
      </w:r>
      <w:r w:rsidR="00D11BAD">
        <w:rPr>
          <w:b w:val="0"/>
          <w:i/>
        </w:rPr>
        <w:fldChar w:fldCharType="end"/>
      </w:r>
      <w:r w:rsidRPr="000A47BB">
        <w:rPr>
          <w:b w:val="0"/>
          <w:i/>
        </w:rPr>
        <w:t>: Output</w:t>
      </w:r>
      <w:bookmarkEnd w:id="59"/>
    </w:p>
    <w:p w14:paraId="796D2B6C" w14:textId="5BAB2EA5" w:rsidR="00627B02" w:rsidRDefault="00627B02" w:rsidP="00703F0D">
      <w:pPr>
        <w:ind w:firstLine="720"/>
      </w:pPr>
      <w:r w:rsidRPr="00627B02">
        <w:t>Debbuger giúp ta chạy từng bước của game để phát hiện lỗi và sửa</w:t>
      </w:r>
      <w:r>
        <w:t>.</w:t>
      </w:r>
    </w:p>
    <w:p w14:paraId="5ECB1FF1" w14:textId="77777777" w:rsidR="000A47BB" w:rsidRDefault="00627B02" w:rsidP="000A47BB">
      <w:pPr>
        <w:keepNext/>
        <w:ind w:firstLine="720"/>
        <w:jc w:val="center"/>
      </w:pPr>
      <w:r>
        <w:rPr>
          <w:noProof/>
        </w:rPr>
        <w:lastRenderedPageBreak/>
        <w:drawing>
          <wp:inline distT="0" distB="0" distL="0" distR="0" wp14:anchorId="189A911E" wp14:editId="27F954B5">
            <wp:extent cx="4944845" cy="1501140"/>
            <wp:effectExtent l="0" t="0" r="8255" b="3810"/>
            <wp:docPr id="41" name="Picture 4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ebsite&#10;&#10;Description automatically generated"/>
                    <pic:cNvPicPr/>
                  </pic:nvPicPr>
                  <pic:blipFill>
                    <a:blip r:embed="rId18"/>
                    <a:stretch>
                      <a:fillRect/>
                    </a:stretch>
                  </pic:blipFill>
                  <pic:spPr>
                    <a:xfrm>
                      <a:off x="0" y="0"/>
                      <a:ext cx="5113388" cy="1552306"/>
                    </a:xfrm>
                    <a:prstGeom prst="rect">
                      <a:avLst/>
                    </a:prstGeom>
                  </pic:spPr>
                </pic:pic>
              </a:graphicData>
            </a:graphic>
          </wp:inline>
        </w:drawing>
      </w:r>
    </w:p>
    <w:p w14:paraId="5129480E" w14:textId="5ED24AE1" w:rsidR="00627B02" w:rsidRPr="000A47BB" w:rsidRDefault="000A47BB" w:rsidP="000A47BB">
      <w:pPr>
        <w:pStyle w:val="Caption"/>
        <w:rPr>
          <w:b w:val="0"/>
          <w:i/>
        </w:rPr>
      </w:pPr>
      <w:bookmarkStart w:id="60" w:name="_Toc95768840"/>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5</w:t>
      </w:r>
      <w:r w:rsidR="00D11BAD">
        <w:rPr>
          <w:b w:val="0"/>
          <w:i/>
        </w:rPr>
        <w:fldChar w:fldCharType="end"/>
      </w:r>
      <w:r w:rsidRPr="000A47BB">
        <w:rPr>
          <w:b w:val="0"/>
          <w:i/>
        </w:rPr>
        <w:t>: Debugger</w:t>
      </w:r>
      <w:bookmarkEnd w:id="60"/>
    </w:p>
    <w:p w14:paraId="311F1B9F" w14:textId="76EAE5E3" w:rsidR="00627B02" w:rsidRDefault="00627B02" w:rsidP="00703F0D">
      <w:pPr>
        <w:ind w:firstLine="720"/>
      </w:pPr>
      <w:r w:rsidRPr="00627B02">
        <w:t>Audio để quản lí âm thanh của game</w:t>
      </w:r>
      <w:r>
        <w:t>.</w:t>
      </w:r>
    </w:p>
    <w:p w14:paraId="261E48ED" w14:textId="77777777" w:rsidR="000A47BB" w:rsidRDefault="00627B02" w:rsidP="000A47BB">
      <w:pPr>
        <w:keepNext/>
        <w:ind w:firstLine="720"/>
        <w:jc w:val="center"/>
      </w:pPr>
      <w:r>
        <w:rPr>
          <w:noProof/>
        </w:rPr>
        <w:drawing>
          <wp:inline distT="0" distB="0" distL="0" distR="0" wp14:anchorId="4344DC1A" wp14:editId="0193C628">
            <wp:extent cx="3169920" cy="196632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9"/>
                    <a:stretch>
                      <a:fillRect/>
                    </a:stretch>
                  </pic:blipFill>
                  <pic:spPr>
                    <a:xfrm>
                      <a:off x="0" y="0"/>
                      <a:ext cx="3274342" cy="2031100"/>
                    </a:xfrm>
                    <a:prstGeom prst="rect">
                      <a:avLst/>
                    </a:prstGeom>
                  </pic:spPr>
                </pic:pic>
              </a:graphicData>
            </a:graphic>
          </wp:inline>
        </w:drawing>
      </w:r>
    </w:p>
    <w:p w14:paraId="2C8236A5" w14:textId="3C665B78" w:rsidR="00627B02" w:rsidRPr="000A47BB" w:rsidRDefault="000A47BB" w:rsidP="000A47BB">
      <w:pPr>
        <w:pStyle w:val="Caption"/>
        <w:rPr>
          <w:b w:val="0"/>
          <w:i/>
        </w:rPr>
      </w:pPr>
      <w:bookmarkStart w:id="61" w:name="_Toc95768841"/>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6</w:t>
      </w:r>
      <w:r w:rsidR="00D11BAD">
        <w:rPr>
          <w:b w:val="0"/>
          <w:i/>
        </w:rPr>
        <w:fldChar w:fldCharType="end"/>
      </w:r>
      <w:r w:rsidRPr="000A47BB">
        <w:rPr>
          <w:b w:val="0"/>
          <w:i/>
        </w:rPr>
        <w:t>: Audio</w:t>
      </w:r>
      <w:bookmarkEnd w:id="61"/>
    </w:p>
    <w:p w14:paraId="2D52735B" w14:textId="16E46121" w:rsidR="00627B02" w:rsidRDefault="00627B02" w:rsidP="00703F0D">
      <w:pPr>
        <w:ind w:firstLine="720"/>
      </w:pPr>
      <w:r w:rsidRPr="00627B02">
        <w:t>Animation dùng để điều khiển các hành động trong game</w:t>
      </w:r>
      <w:r>
        <w:t>.</w:t>
      </w:r>
      <w:r w:rsidRPr="00627B02">
        <w:t xml:space="preserve"> Bên dưới main menu là tab Scene giúp ta tạo, quản lí các Scene và tab Import để nhập các tài nguyên từ bên ngoài vào</w:t>
      </w:r>
      <w: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3"/>
        <w:gridCol w:w="4674"/>
      </w:tblGrid>
      <w:tr w:rsidR="00B53860" w14:paraId="12947E9B" w14:textId="77777777" w:rsidTr="00B04343">
        <w:tc>
          <w:tcPr>
            <w:tcW w:w="4673" w:type="dxa"/>
          </w:tcPr>
          <w:p w14:paraId="1752EE44" w14:textId="77777777" w:rsidR="00B53860" w:rsidRDefault="00B53860" w:rsidP="00B53860">
            <w:pPr>
              <w:keepNext/>
              <w:jc w:val="center"/>
            </w:pPr>
            <w:r>
              <w:rPr>
                <w:noProof/>
              </w:rPr>
              <w:drawing>
                <wp:inline distT="0" distB="0" distL="0" distR="0" wp14:anchorId="2C41C9B7" wp14:editId="60AC4121">
                  <wp:extent cx="2072384" cy="2301240"/>
                  <wp:effectExtent l="0" t="0" r="4445" b="3810"/>
                  <wp:docPr id="64" name="Picture 6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20"/>
                          <a:stretch>
                            <a:fillRect/>
                          </a:stretch>
                        </pic:blipFill>
                        <pic:spPr>
                          <a:xfrm>
                            <a:off x="0" y="0"/>
                            <a:ext cx="2160037" cy="2398573"/>
                          </a:xfrm>
                          <a:prstGeom prst="rect">
                            <a:avLst/>
                          </a:prstGeom>
                        </pic:spPr>
                      </pic:pic>
                    </a:graphicData>
                  </a:graphic>
                </wp:inline>
              </w:drawing>
            </w:r>
          </w:p>
          <w:p w14:paraId="48E58CB5" w14:textId="18BB0B32" w:rsidR="00B53860" w:rsidRPr="00B53860" w:rsidRDefault="00B53860" w:rsidP="00B53860">
            <w:pPr>
              <w:pStyle w:val="Caption"/>
              <w:rPr>
                <w:b w:val="0"/>
                <w:i/>
              </w:rPr>
            </w:pPr>
            <w:bookmarkStart w:id="62" w:name="_Toc95768842"/>
            <w:r w:rsidRPr="00B5386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7</w:t>
            </w:r>
            <w:r w:rsidR="00D11BAD">
              <w:rPr>
                <w:b w:val="0"/>
                <w:i/>
              </w:rPr>
              <w:fldChar w:fldCharType="end"/>
            </w:r>
            <w:r w:rsidRPr="00B53860">
              <w:rPr>
                <w:b w:val="0"/>
                <w:i/>
              </w:rPr>
              <w:t>: Scene and Import</w:t>
            </w:r>
            <w:bookmarkEnd w:id="62"/>
          </w:p>
        </w:tc>
        <w:tc>
          <w:tcPr>
            <w:tcW w:w="4674" w:type="dxa"/>
          </w:tcPr>
          <w:p w14:paraId="72E19373" w14:textId="77777777" w:rsidR="00B53860" w:rsidRDefault="00B53860" w:rsidP="00B53860">
            <w:pPr>
              <w:keepNext/>
              <w:jc w:val="center"/>
            </w:pPr>
            <w:r>
              <w:rPr>
                <w:noProof/>
              </w:rPr>
              <w:drawing>
                <wp:inline distT="0" distB="0" distL="0" distR="0" wp14:anchorId="7D84CC85" wp14:editId="309C6E46">
                  <wp:extent cx="1219200" cy="2286576"/>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1"/>
                          <a:stretch>
                            <a:fillRect/>
                          </a:stretch>
                        </pic:blipFill>
                        <pic:spPr>
                          <a:xfrm>
                            <a:off x="0" y="0"/>
                            <a:ext cx="1258114" cy="2359557"/>
                          </a:xfrm>
                          <a:prstGeom prst="rect">
                            <a:avLst/>
                          </a:prstGeom>
                        </pic:spPr>
                      </pic:pic>
                    </a:graphicData>
                  </a:graphic>
                </wp:inline>
              </w:drawing>
            </w:r>
          </w:p>
          <w:p w14:paraId="2953E568" w14:textId="20A2506B" w:rsidR="00B53860" w:rsidRPr="00B53860" w:rsidRDefault="00B53860" w:rsidP="00B53860">
            <w:pPr>
              <w:pStyle w:val="Caption"/>
              <w:rPr>
                <w:b w:val="0"/>
                <w:i/>
              </w:rPr>
            </w:pPr>
            <w:bookmarkStart w:id="63" w:name="_Toc95768843"/>
            <w:r w:rsidRPr="00B5386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8</w:t>
            </w:r>
            <w:r w:rsidR="00D11BAD">
              <w:rPr>
                <w:b w:val="0"/>
                <w:i/>
              </w:rPr>
              <w:fldChar w:fldCharType="end"/>
            </w:r>
            <w:r w:rsidRPr="00B53860">
              <w:rPr>
                <w:b w:val="0"/>
                <w:i/>
              </w:rPr>
              <w:t>: FileSystem</w:t>
            </w:r>
            <w:bookmarkEnd w:id="63"/>
          </w:p>
        </w:tc>
      </w:tr>
    </w:tbl>
    <w:p w14:paraId="1B152F2F" w14:textId="3246AA13" w:rsidR="00627B02" w:rsidRDefault="00627B02" w:rsidP="00B53860">
      <w:pPr>
        <w:ind w:firstLine="720"/>
      </w:pPr>
      <w:r w:rsidRPr="00627B02">
        <w:t xml:space="preserve">Tất cả mọi thứ làm ra trong quá trình game sẽ nằm tại FileSystem, nơi quản lí Project và tài nguyên người dùng. Project mới tạo ta có 2 file, bao gồm file default_env.tres là file </w:t>
      </w:r>
      <w:r w:rsidRPr="00627B02">
        <w:lastRenderedPageBreak/>
        <w:t>cung cấp môi trường tự nhiên cho game và file icon của Godot mà khi làm game, ta có thể thay đổi icon và môi trường trong game sao cho phù hợp</w:t>
      </w:r>
      <w:r>
        <w:t>.</w:t>
      </w:r>
    </w:p>
    <w:p w14:paraId="6D8F3024" w14:textId="3F0F829B" w:rsidR="00627B02" w:rsidRDefault="00627B02" w:rsidP="00627B02">
      <w:pPr>
        <w:pStyle w:val="Heading4"/>
      </w:pPr>
      <w:r>
        <w:t>Cách thức hoạt động</w:t>
      </w:r>
    </w:p>
    <w:p w14:paraId="51123A97" w14:textId="751B9B35" w:rsidR="00627B02" w:rsidRDefault="00627B02" w:rsidP="00627B02">
      <w:pPr>
        <w:ind w:firstLine="720"/>
      </w:pPr>
      <w:r w:rsidRPr="00627B02">
        <w:t>Godot hoạt động dựa vào các đối tượng (Objects/Class) và nhiều đối tượng hợp thành các bối cảnh (Scenes)</w:t>
      </w:r>
      <w:r>
        <w:t>.</w:t>
      </w:r>
    </w:p>
    <w:p w14:paraId="70B7998D" w14:textId="77777777" w:rsidR="00BB5B22" w:rsidRDefault="00627B02" w:rsidP="00627B02">
      <w:pPr>
        <w:ind w:firstLine="720"/>
      </w:pPr>
      <w:r>
        <w:t>Đối tượng là</w:t>
      </w:r>
      <w:r w:rsidRPr="00627B02">
        <w:t xml:space="preserve"> một thực thể tồn tại hữu hình hay vô hình. Mỗi đối tượng khác nhau có những tính chất và đặc trưng khác nhau. Ví dụ: Quả bóng là một đối tượng có đặt trưng là TRÒN và có khả năng </w:t>
      </w:r>
      <w:proofErr w:type="gramStart"/>
      <w:r w:rsidRPr="00627B02">
        <w:t>lăn</w:t>
      </w:r>
      <w:proofErr w:type="gramEnd"/>
      <w:r w:rsidRPr="00627B02">
        <w:t xml:space="preserve"> trên một mặt phẳng. Đặc trưng tròn của quả bóng có thể gọi là thuộc tính (properties), còn khả năng </w:t>
      </w:r>
      <w:proofErr w:type="gramStart"/>
      <w:r w:rsidRPr="00627B02">
        <w:t>lăn</w:t>
      </w:r>
      <w:proofErr w:type="gramEnd"/>
      <w:r w:rsidRPr="00627B02">
        <w:t xml:space="preserve"> được gọi là phương thức (method).</w:t>
      </w:r>
    </w:p>
    <w:p w14:paraId="2021ACA2" w14:textId="77777777" w:rsidR="00BB5B22" w:rsidRDefault="00BB5B22" w:rsidP="00627B02">
      <w:pPr>
        <w:ind w:firstLine="720"/>
      </w:pPr>
      <w:r>
        <w:t>Một ví dụ khác là con Mèo:</w:t>
      </w:r>
    </w:p>
    <w:tbl>
      <w:tblPr>
        <w:tblStyle w:val="TableGrid"/>
        <w:tblW w:w="0" w:type="auto"/>
        <w:tblLook w:val="04A0" w:firstRow="1" w:lastRow="0" w:firstColumn="1" w:lastColumn="0" w:noHBand="0" w:noVBand="1"/>
      </w:tblPr>
      <w:tblGrid>
        <w:gridCol w:w="4673"/>
        <w:gridCol w:w="4674"/>
      </w:tblGrid>
      <w:tr w:rsidR="00BB5B22" w14:paraId="55BC825B" w14:textId="77777777" w:rsidTr="00F457A5">
        <w:tc>
          <w:tcPr>
            <w:tcW w:w="9347" w:type="dxa"/>
            <w:gridSpan w:val="2"/>
          </w:tcPr>
          <w:p w14:paraId="53CC0A85" w14:textId="2F4718AA" w:rsidR="00BB5B22" w:rsidRPr="00F457A5" w:rsidRDefault="00BB5B22" w:rsidP="00BB5B22">
            <w:pPr>
              <w:jc w:val="center"/>
              <w:rPr>
                <w:b/>
              </w:rPr>
            </w:pPr>
            <w:r w:rsidRPr="00F457A5">
              <w:rPr>
                <w:b/>
              </w:rPr>
              <w:t>Mèo (Class)</w:t>
            </w:r>
          </w:p>
        </w:tc>
      </w:tr>
      <w:tr w:rsidR="00BB5B22" w14:paraId="3E0BBFE0" w14:textId="77777777" w:rsidTr="00BB5B22">
        <w:tc>
          <w:tcPr>
            <w:tcW w:w="4673" w:type="dxa"/>
          </w:tcPr>
          <w:p w14:paraId="3BE1C86E" w14:textId="65CA1FD8" w:rsidR="00BB5B22" w:rsidRDefault="00BB5B22" w:rsidP="00627B02">
            <w:r>
              <w:t>Thuộc tính (properties)</w:t>
            </w:r>
          </w:p>
        </w:tc>
        <w:tc>
          <w:tcPr>
            <w:tcW w:w="4674" w:type="dxa"/>
          </w:tcPr>
          <w:p w14:paraId="5FD308F6" w14:textId="44782321" w:rsidR="00BB5B22" w:rsidRDefault="00BB5B22" w:rsidP="00627B02">
            <w:r>
              <w:t>Phương thức (method)</w:t>
            </w:r>
          </w:p>
        </w:tc>
      </w:tr>
      <w:tr w:rsidR="00BB5B22" w14:paraId="7370580A" w14:textId="77777777" w:rsidTr="00BB5B22">
        <w:tc>
          <w:tcPr>
            <w:tcW w:w="4673" w:type="dxa"/>
          </w:tcPr>
          <w:p w14:paraId="63CCCD8A" w14:textId="0AD8E25A" w:rsidR="00BB5B22" w:rsidRDefault="00BB5B22" w:rsidP="00627B02">
            <w:r>
              <w:t>Tên: Mèo</w:t>
            </w:r>
          </w:p>
        </w:tc>
        <w:tc>
          <w:tcPr>
            <w:tcW w:w="4674" w:type="dxa"/>
          </w:tcPr>
          <w:p w14:paraId="42F606D1" w14:textId="5F9AE213" w:rsidR="00BB5B22" w:rsidRDefault="00BB5B22" w:rsidP="00627B02">
            <w:r>
              <w:t>Đi (3000 bước)</w:t>
            </w:r>
          </w:p>
        </w:tc>
      </w:tr>
      <w:tr w:rsidR="00BB5B22" w14:paraId="3E33C7A3" w14:textId="77777777" w:rsidTr="00BB5B22">
        <w:tc>
          <w:tcPr>
            <w:tcW w:w="4673" w:type="dxa"/>
          </w:tcPr>
          <w:p w14:paraId="37EE68DA" w14:textId="47352570" w:rsidR="00BB5B22" w:rsidRDefault="00BB5B22" w:rsidP="00627B02">
            <w:r>
              <w:t>Thể loại: Mèo mướp</w:t>
            </w:r>
          </w:p>
        </w:tc>
        <w:tc>
          <w:tcPr>
            <w:tcW w:w="4674" w:type="dxa"/>
          </w:tcPr>
          <w:p w14:paraId="5039385A" w14:textId="2E420F0C" w:rsidR="00BB5B22" w:rsidRDefault="00BB5B22" w:rsidP="00627B02">
            <w:r>
              <w:t>Chạy (500m)</w:t>
            </w:r>
          </w:p>
        </w:tc>
      </w:tr>
      <w:tr w:rsidR="00BB5B22" w14:paraId="0552A035" w14:textId="77777777" w:rsidTr="00BB5B22">
        <w:tc>
          <w:tcPr>
            <w:tcW w:w="4673" w:type="dxa"/>
          </w:tcPr>
          <w:p w14:paraId="637E841E" w14:textId="6BDFBE41" w:rsidR="00BB5B22" w:rsidRDefault="00BB5B22" w:rsidP="00627B02">
            <w:r>
              <w:t>Giới tính: Đực</w:t>
            </w:r>
          </w:p>
        </w:tc>
        <w:tc>
          <w:tcPr>
            <w:tcW w:w="4674" w:type="dxa"/>
          </w:tcPr>
          <w:p w14:paraId="079F4CD1" w14:textId="6ABDDF95" w:rsidR="00BB5B22" w:rsidRDefault="00BB5B22" w:rsidP="00627B02">
            <w:r>
              <w:t>Ngủ (10 giờ)</w:t>
            </w:r>
          </w:p>
        </w:tc>
      </w:tr>
    </w:tbl>
    <w:p w14:paraId="44A305E8" w14:textId="1B3E5899" w:rsidR="000A47BB" w:rsidRPr="000A47BB" w:rsidRDefault="000A47BB">
      <w:pPr>
        <w:pStyle w:val="Caption"/>
        <w:rPr>
          <w:b w:val="0"/>
          <w:i/>
        </w:rPr>
      </w:pPr>
      <w:bookmarkStart w:id="64" w:name="_Toc95768887"/>
      <w:r w:rsidRPr="000A47B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w:t>
      </w:r>
      <w:r w:rsidR="0042045B">
        <w:rPr>
          <w:b w:val="0"/>
          <w:i/>
        </w:rPr>
        <w:fldChar w:fldCharType="end"/>
      </w:r>
      <w:r w:rsidRPr="000A47BB">
        <w:rPr>
          <w:b w:val="0"/>
          <w:i/>
        </w:rPr>
        <w:t>: Mèo (Class)</w:t>
      </w:r>
      <w:bookmarkEnd w:id="64"/>
    </w:p>
    <w:p w14:paraId="4D9F8690" w14:textId="77777777" w:rsidR="006D35BD" w:rsidRDefault="006D35BD" w:rsidP="00627B02">
      <w:pPr>
        <w:ind w:firstLine="720"/>
      </w:pPr>
      <w:r>
        <w:t xml:space="preserve">Cú pháp gọi thuộc tính và phương thức: </w:t>
      </w:r>
    </w:p>
    <w:p w14:paraId="5691B0F6" w14:textId="3A70385F" w:rsidR="006D35BD" w:rsidRDefault="006D35BD" w:rsidP="006D35BD">
      <w:pPr>
        <w:pStyle w:val="ListParagraph"/>
        <w:numPr>
          <w:ilvl w:val="0"/>
          <w:numId w:val="59"/>
        </w:numPr>
      </w:pPr>
      <w:r>
        <w:t xml:space="preserve">&lt;class_name&gt;.&lt;properties name&gt; </w:t>
      </w:r>
      <w:r w:rsidRPr="006D35BD">
        <w:t>VD: Mèo.Tên, Mèo.Giới_tính</w:t>
      </w:r>
    </w:p>
    <w:p w14:paraId="281789EB" w14:textId="56CD35DC" w:rsidR="006D35BD" w:rsidRPr="006D35BD" w:rsidRDefault="006D35BD" w:rsidP="006D35BD">
      <w:pPr>
        <w:pStyle w:val="ListParagraph"/>
        <w:numPr>
          <w:ilvl w:val="0"/>
          <w:numId w:val="59"/>
        </w:numPr>
      </w:pPr>
      <w:r>
        <w:t xml:space="preserve">&lt;class_name&gt;.&lt;method name[parameters]&gt; </w:t>
      </w:r>
      <w:r w:rsidR="007363D2">
        <w:t>VD: Mèo.Cào(), Mèo.Ăn(cá)</w:t>
      </w:r>
    </w:p>
    <w:p w14:paraId="6E5B5D0F" w14:textId="7A8E4DDB" w:rsidR="006D35BD" w:rsidRDefault="006D35BD" w:rsidP="006D35BD">
      <w:pPr>
        <w:ind w:firstLine="720"/>
      </w:pPr>
      <w:r>
        <w:t>Lưu ý: “Đối tượng (Object) có thể được gọi là Class”. Bối cảnh (scene) cũng là một đối tượng. Một bối cảnh (scene) có thể chứa nhiều đối tượng và bối cảnh khác.</w:t>
      </w:r>
    </w:p>
    <w:tbl>
      <w:tblPr>
        <w:tblStyle w:val="TableGrid"/>
        <w:tblW w:w="0" w:type="auto"/>
        <w:tblLook w:val="04A0" w:firstRow="1" w:lastRow="0" w:firstColumn="1" w:lastColumn="0" w:noHBand="0" w:noVBand="1"/>
      </w:tblPr>
      <w:tblGrid>
        <w:gridCol w:w="3115"/>
        <w:gridCol w:w="3116"/>
        <w:gridCol w:w="3116"/>
      </w:tblGrid>
      <w:tr w:rsidR="006D35BD" w14:paraId="71063845" w14:textId="77777777" w:rsidTr="006D35BD">
        <w:tc>
          <w:tcPr>
            <w:tcW w:w="3115" w:type="dxa"/>
          </w:tcPr>
          <w:p w14:paraId="3F8D8298" w14:textId="1838E31D" w:rsidR="006D35BD" w:rsidRPr="00F457A5" w:rsidRDefault="006D35BD" w:rsidP="00F457A5">
            <w:pPr>
              <w:jc w:val="center"/>
              <w:rPr>
                <w:b/>
              </w:rPr>
            </w:pPr>
            <w:r w:rsidRPr="00F457A5">
              <w:rPr>
                <w:b/>
              </w:rPr>
              <w:t>Cảnh 1</w:t>
            </w:r>
          </w:p>
        </w:tc>
        <w:tc>
          <w:tcPr>
            <w:tcW w:w="3116" w:type="dxa"/>
          </w:tcPr>
          <w:p w14:paraId="32D7D477" w14:textId="18D2FD07" w:rsidR="006D35BD" w:rsidRPr="00F457A5" w:rsidRDefault="006D35BD" w:rsidP="00F457A5">
            <w:pPr>
              <w:jc w:val="center"/>
              <w:rPr>
                <w:b/>
              </w:rPr>
            </w:pPr>
            <w:r w:rsidRPr="00F457A5">
              <w:rPr>
                <w:b/>
              </w:rPr>
              <w:t>Cảnh 2</w:t>
            </w:r>
          </w:p>
        </w:tc>
        <w:tc>
          <w:tcPr>
            <w:tcW w:w="3116" w:type="dxa"/>
          </w:tcPr>
          <w:p w14:paraId="1CFEAB81" w14:textId="3FB32EA0" w:rsidR="006D35BD" w:rsidRPr="00F457A5" w:rsidRDefault="006D35BD" w:rsidP="00F457A5">
            <w:pPr>
              <w:jc w:val="center"/>
              <w:rPr>
                <w:b/>
              </w:rPr>
            </w:pPr>
            <w:r w:rsidRPr="00F457A5">
              <w:rPr>
                <w:b/>
              </w:rPr>
              <w:t>Cảnh 3</w:t>
            </w:r>
          </w:p>
        </w:tc>
      </w:tr>
      <w:tr w:rsidR="006D35BD" w14:paraId="788C8F1D" w14:textId="77777777" w:rsidTr="006D35BD">
        <w:tc>
          <w:tcPr>
            <w:tcW w:w="3115" w:type="dxa"/>
          </w:tcPr>
          <w:p w14:paraId="16A9A90D" w14:textId="633CF3FE" w:rsidR="006D35BD" w:rsidRDefault="006D35BD" w:rsidP="00F457A5">
            <w:pPr>
              <w:jc w:val="center"/>
            </w:pPr>
            <w:r>
              <w:t>Ao cá</w:t>
            </w:r>
          </w:p>
        </w:tc>
        <w:tc>
          <w:tcPr>
            <w:tcW w:w="3116" w:type="dxa"/>
          </w:tcPr>
          <w:p w14:paraId="05C7267A" w14:textId="0C492482" w:rsidR="006D35BD" w:rsidRDefault="006D35BD" w:rsidP="00F457A5">
            <w:pPr>
              <w:jc w:val="center"/>
            </w:pPr>
            <w:r>
              <w:t>Luống rau</w:t>
            </w:r>
          </w:p>
        </w:tc>
        <w:tc>
          <w:tcPr>
            <w:tcW w:w="3116" w:type="dxa"/>
          </w:tcPr>
          <w:p w14:paraId="441BC620" w14:textId="562B7FC1" w:rsidR="006D35BD" w:rsidRDefault="006D35BD" w:rsidP="00F457A5">
            <w:pPr>
              <w:jc w:val="center"/>
            </w:pPr>
            <w:r>
              <w:t>Vường sau nhà</w:t>
            </w:r>
          </w:p>
        </w:tc>
      </w:tr>
      <w:tr w:rsidR="006D35BD" w14:paraId="6C5CC872" w14:textId="77777777" w:rsidTr="006D35BD">
        <w:tc>
          <w:tcPr>
            <w:tcW w:w="3115" w:type="dxa"/>
          </w:tcPr>
          <w:p w14:paraId="435B5567" w14:textId="3DAE662E" w:rsidR="006D35BD" w:rsidRDefault="006D35BD" w:rsidP="00F457A5">
            <w:pPr>
              <w:jc w:val="center"/>
            </w:pPr>
            <w:r>
              <w:t>Cá</w:t>
            </w:r>
          </w:p>
        </w:tc>
        <w:tc>
          <w:tcPr>
            <w:tcW w:w="3116" w:type="dxa"/>
          </w:tcPr>
          <w:p w14:paraId="21E832A7" w14:textId="0472FFE9" w:rsidR="006D35BD" w:rsidRDefault="006D35BD" w:rsidP="00F457A5">
            <w:pPr>
              <w:jc w:val="center"/>
            </w:pPr>
            <w:r>
              <w:t>Rau ngò</w:t>
            </w:r>
          </w:p>
        </w:tc>
        <w:tc>
          <w:tcPr>
            <w:tcW w:w="3116" w:type="dxa"/>
          </w:tcPr>
          <w:p w14:paraId="63EBE929" w14:textId="1D021461" w:rsidR="006D35BD" w:rsidRDefault="006D35BD" w:rsidP="00F457A5">
            <w:pPr>
              <w:jc w:val="center"/>
            </w:pPr>
            <w:r>
              <w:t>Luống rau (Cảnh 2)</w:t>
            </w:r>
          </w:p>
        </w:tc>
      </w:tr>
      <w:tr w:rsidR="006D35BD" w14:paraId="0332D9FE" w14:textId="77777777" w:rsidTr="006D35BD">
        <w:tc>
          <w:tcPr>
            <w:tcW w:w="3115" w:type="dxa"/>
          </w:tcPr>
          <w:p w14:paraId="3E82B599" w14:textId="69891584" w:rsidR="006D35BD" w:rsidRDefault="006D35BD" w:rsidP="00F457A5">
            <w:pPr>
              <w:jc w:val="center"/>
            </w:pPr>
            <w:r>
              <w:t>Tôm</w:t>
            </w:r>
          </w:p>
        </w:tc>
        <w:tc>
          <w:tcPr>
            <w:tcW w:w="3116" w:type="dxa"/>
          </w:tcPr>
          <w:p w14:paraId="377D95E9" w14:textId="20799AF7" w:rsidR="006D35BD" w:rsidRDefault="006D35BD" w:rsidP="00F457A5">
            <w:pPr>
              <w:jc w:val="center"/>
            </w:pPr>
            <w:r>
              <w:t>Rau răm</w:t>
            </w:r>
          </w:p>
        </w:tc>
        <w:tc>
          <w:tcPr>
            <w:tcW w:w="3116" w:type="dxa"/>
          </w:tcPr>
          <w:p w14:paraId="67ECD1A0" w14:textId="6453D3FB" w:rsidR="006D35BD" w:rsidRDefault="006D35BD" w:rsidP="00F457A5">
            <w:pPr>
              <w:jc w:val="center"/>
            </w:pPr>
            <w:r>
              <w:t>Ao cá (Cảnh 1)</w:t>
            </w:r>
          </w:p>
        </w:tc>
      </w:tr>
    </w:tbl>
    <w:p w14:paraId="7EFD6819" w14:textId="68F155FB" w:rsidR="000A47BB" w:rsidRPr="000A47BB" w:rsidRDefault="000A47BB">
      <w:pPr>
        <w:pStyle w:val="Caption"/>
        <w:rPr>
          <w:b w:val="0"/>
          <w:i/>
        </w:rPr>
      </w:pPr>
      <w:bookmarkStart w:id="65" w:name="_Toc95768888"/>
      <w:r w:rsidRPr="000A47B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2</w:t>
      </w:r>
      <w:r w:rsidR="0042045B">
        <w:rPr>
          <w:b w:val="0"/>
          <w:i/>
        </w:rPr>
        <w:fldChar w:fldCharType="end"/>
      </w:r>
      <w:r w:rsidRPr="000A47BB">
        <w:rPr>
          <w:b w:val="0"/>
          <w:i/>
        </w:rPr>
        <w:t>: Scene</w:t>
      </w:r>
      <w:bookmarkEnd w:id="65"/>
    </w:p>
    <w:p w14:paraId="404DBC00" w14:textId="4F4183C3" w:rsidR="006D35BD" w:rsidRDefault="006D35BD" w:rsidP="006D35BD">
      <w:pPr>
        <w:ind w:firstLine="720"/>
      </w:pPr>
      <w:r w:rsidRPr="006D35BD">
        <w:lastRenderedPageBreak/>
        <w:t>Đối tượng trong Godot được gọi là nút (Node)</w:t>
      </w:r>
      <w:r>
        <w:t xml:space="preserve">. </w:t>
      </w:r>
      <w:r w:rsidRPr="006D35BD">
        <w:t>Node màu trắng (Node) để chỉ các đối tượng vô hình</w:t>
      </w:r>
      <w:r>
        <w:t xml:space="preserve">. </w:t>
      </w:r>
      <w:r w:rsidRPr="006D35BD">
        <w:t>Node màu xanh dương (Node2D) để chỉ các đối tượng 2D</w:t>
      </w:r>
      <w:r>
        <w:t xml:space="preserve">. </w:t>
      </w:r>
      <w:r w:rsidRPr="006D35BD">
        <w:t>Node màu đỏ (Spatial) để chỉ các đối tượng 3D</w:t>
      </w:r>
      <w:r>
        <w:t xml:space="preserve">. </w:t>
      </w:r>
      <w:r w:rsidRPr="006D35BD">
        <w:t>Node màu xanh lục (Control) để chỉ các đối tượng làm nên giao diện game (GUI)</w:t>
      </w:r>
      <w:r w:rsidR="00FD6318">
        <w:t>.</w:t>
      </w:r>
    </w:p>
    <w:p w14:paraId="0184F6E0" w14:textId="77777777" w:rsidR="000A47BB" w:rsidRDefault="006D35BD" w:rsidP="000A47BB">
      <w:pPr>
        <w:keepNext/>
        <w:ind w:firstLine="720"/>
        <w:jc w:val="center"/>
      </w:pPr>
      <w:r>
        <w:rPr>
          <w:noProof/>
        </w:rPr>
        <w:drawing>
          <wp:inline distT="0" distB="0" distL="0" distR="0" wp14:anchorId="4FA08F71" wp14:editId="69CC8E68">
            <wp:extent cx="2004060" cy="1676400"/>
            <wp:effectExtent l="0" t="0" r="0" b="0"/>
            <wp:docPr id="45" name="Picture 4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20"/>
                    <a:stretch>
                      <a:fillRect/>
                    </a:stretch>
                  </pic:blipFill>
                  <pic:spPr>
                    <a:xfrm>
                      <a:off x="0" y="0"/>
                      <a:ext cx="2073477" cy="1734467"/>
                    </a:xfrm>
                    <a:prstGeom prst="rect">
                      <a:avLst/>
                    </a:prstGeom>
                  </pic:spPr>
                </pic:pic>
              </a:graphicData>
            </a:graphic>
          </wp:inline>
        </w:drawing>
      </w:r>
    </w:p>
    <w:p w14:paraId="5464CB58" w14:textId="6B9304F9" w:rsidR="006D35BD" w:rsidRPr="000A47BB" w:rsidRDefault="000A47BB" w:rsidP="000A47BB">
      <w:pPr>
        <w:pStyle w:val="Caption"/>
        <w:rPr>
          <w:b w:val="0"/>
          <w:i/>
        </w:rPr>
      </w:pPr>
      <w:bookmarkStart w:id="66" w:name="_Toc95768844"/>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9</w:t>
      </w:r>
      <w:r w:rsidR="00D11BAD">
        <w:rPr>
          <w:b w:val="0"/>
          <w:i/>
        </w:rPr>
        <w:fldChar w:fldCharType="end"/>
      </w:r>
      <w:r w:rsidRPr="000A47BB">
        <w:rPr>
          <w:b w:val="0"/>
          <w:i/>
        </w:rPr>
        <w:t>: Node</w:t>
      </w:r>
      <w:bookmarkEnd w:id="66"/>
    </w:p>
    <w:p w14:paraId="77776A20" w14:textId="1F68A4A9" w:rsidR="00627B02" w:rsidRPr="00627B02" w:rsidRDefault="006D35BD" w:rsidP="00A919D3">
      <w:pPr>
        <w:ind w:firstLine="720"/>
      </w:pPr>
      <w:r>
        <w:t xml:space="preserve">Cấu trúc cây trong Godot (Tree Graph): </w:t>
      </w:r>
      <w:r w:rsidRPr="006D35BD">
        <w:t>Các Node trong Godot được gắn kết với nhau dưới dạng cây đồ thị (Scene Tree)</w:t>
      </w:r>
      <w:r>
        <w:t xml:space="preserve">. </w:t>
      </w:r>
      <w:r w:rsidRPr="006D35BD">
        <w:t xml:space="preserve">Node có </w:t>
      </w:r>
      <w:proofErr w:type="gramStart"/>
      <w:r w:rsidRPr="006D35BD">
        <w:t>3 thuộc</w:t>
      </w:r>
      <w:proofErr w:type="gramEnd"/>
      <w:r w:rsidRPr="006D35BD">
        <w:t xml:space="preserve"> tính cơ bản là Tên (name), Type và ID</w:t>
      </w:r>
      <w:r w:rsidR="00FD6318">
        <w:t>.</w:t>
      </w:r>
    </w:p>
    <w:p w14:paraId="74E096BF" w14:textId="414E9096" w:rsidR="00504D47" w:rsidRDefault="00504D47" w:rsidP="00504D47">
      <w:pPr>
        <w:pStyle w:val="Heading2"/>
      </w:pPr>
      <w:bookmarkStart w:id="67" w:name="_Toc95768816"/>
      <w:r>
        <w:t>Phân tích và thiết kế trò chơi</w:t>
      </w:r>
      <w:bookmarkEnd w:id="67"/>
    </w:p>
    <w:p w14:paraId="7E0DA24E" w14:textId="18210E13" w:rsidR="003A03EE" w:rsidRDefault="003A03EE" w:rsidP="003A03EE">
      <w:pPr>
        <w:pStyle w:val="Heading3"/>
      </w:pPr>
      <w:bookmarkStart w:id="68" w:name="_Toc95768817"/>
      <w:r>
        <w:t>Biểu đồ User Case (User Case Diagram)</w:t>
      </w:r>
      <w:bookmarkEnd w:id="68"/>
    </w:p>
    <w:p w14:paraId="4725A274" w14:textId="7F997E7D" w:rsidR="003A03EE" w:rsidRDefault="003A03EE" w:rsidP="003A03EE">
      <w:pPr>
        <w:ind w:firstLine="720"/>
      </w:pPr>
      <w:r>
        <w:t>Hệ thống sử dụng duy nhất một tác nhân là người chơi</w:t>
      </w:r>
    </w:p>
    <w:p w14:paraId="54F3F662" w14:textId="77777777" w:rsidR="003A03EE" w:rsidRDefault="003A03EE" w:rsidP="00621B30">
      <w:pPr>
        <w:keepNext/>
        <w:ind w:firstLine="720"/>
        <w:jc w:val="center"/>
      </w:pPr>
      <w:r w:rsidRPr="003A03EE">
        <w:rPr>
          <w:rFonts w:eastAsia="Calibri" w:cs="Times New Roman"/>
          <w:noProof/>
          <w:kern w:val="0"/>
          <w:szCs w:val="26"/>
        </w:rPr>
        <w:drawing>
          <wp:inline distT="0" distB="0" distL="0" distR="0" wp14:anchorId="0EF0E9EA" wp14:editId="75AC1EE1">
            <wp:extent cx="5173108" cy="3116580"/>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350028" cy="3223167"/>
                    </a:xfrm>
                    <a:prstGeom prst="rect">
                      <a:avLst/>
                    </a:prstGeom>
                  </pic:spPr>
                </pic:pic>
              </a:graphicData>
            </a:graphic>
          </wp:inline>
        </w:drawing>
      </w:r>
    </w:p>
    <w:p w14:paraId="3E968C07" w14:textId="41B39DB7" w:rsidR="003A03EE" w:rsidRDefault="003A03EE" w:rsidP="003A03EE">
      <w:pPr>
        <w:pStyle w:val="Caption"/>
        <w:rPr>
          <w:b w:val="0"/>
          <w:i/>
        </w:rPr>
      </w:pPr>
      <w:bookmarkStart w:id="69" w:name="_Toc95768889"/>
      <w:r w:rsidRPr="003A03EE">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3</w:t>
      </w:r>
      <w:r w:rsidR="0042045B">
        <w:rPr>
          <w:b w:val="0"/>
          <w:i/>
        </w:rPr>
        <w:fldChar w:fldCharType="end"/>
      </w:r>
      <w:r w:rsidRPr="003A03EE">
        <w:rPr>
          <w:b w:val="0"/>
          <w:i/>
        </w:rPr>
        <w:t>: Biể</w:t>
      </w:r>
      <w:r w:rsidR="00306EDB">
        <w:rPr>
          <w:b w:val="0"/>
          <w:i/>
        </w:rPr>
        <w:t>u đồ</w:t>
      </w:r>
      <w:r w:rsidRPr="003A03EE">
        <w:rPr>
          <w:b w:val="0"/>
          <w:i/>
        </w:rPr>
        <w:t xml:space="preserve"> User Case</w:t>
      </w:r>
      <w:bookmarkEnd w:id="69"/>
    </w:p>
    <w:p w14:paraId="581773E0" w14:textId="74436EB1" w:rsidR="003A03EE" w:rsidRDefault="003A03EE" w:rsidP="003A03EE">
      <w:pPr>
        <w:ind w:firstLine="720"/>
      </w:pPr>
      <w:r>
        <w:lastRenderedPageBreak/>
        <w:t>Đặc tả User Case</w:t>
      </w:r>
    </w:p>
    <w:tbl>
      <w:tblPr>
        <w:tblStyle w:val="TableGrid1"/>
        <w:tblW w:w="0" w:type="auto"/>
        <w:tblLook w:val="04A0" w:firstRow="1" w:lastRow="0" w:firstColumn="1" w:lastColumn="0" w:noHBand="0" w:noVBand="1"/>
      </w:tblPr>
      <w:tblGrid>
        <w:gridCol w:w="2829"/>
        <w:gridCol w:w="6518"/>
      </w:tblGrid>
      <w:tr w:rsidR="003A03EE" w:rsidRPr="003A03EE" w14:paraId="574F2BD0" w14:textId="77777777" w:rsidTr="003A03EE">
        <w:tc>
          <w:tcPr>
            <w:tcW w:w="2830" w:type="dxa"/>
          </w:tcPr>
          <w:p w14:paraId="7AE8BD06" w14:textId="77777777" w:rsidR="003A03EE" w:rsidRPr="003A03EE" w:rsidRDefault="003A03EE" w:rsidP="007363D2">
            <w:pPr>
              <w:spacing w:before="0" w:after="0"/>
              <w:jc w:val="center"/>
              <w:rPr>
                <w:rFonts w:eastAsia="Calibri"/>
                <w:b/>
                <w:szCs w:val="26"/>
              </w:rPr>
            </w:pPr>
            <w:r w:rsidRPr="003A03EE">
              <w:rPr>
                <w:rFonts w:eastAsia="Calibri"/>
                <w:b/>
                <w:szCs w:val="26"/>
              </w:rPr>
              <w:t>Tên User Case</w:t>
            </w:r>
          </w:p>
        </w:tc>
        <w:tc>
          <w:tcPr>
            <w:tcW w:w="6520" w:type="dxa"/>
          </w:tcPr>
          <w:p w14:paraId="4DA89454" w14:textId="77777777" w:rsidR="003A03EE" w:rsidRPr="003A03EE" w:rsidRDefault="003A03EE" w:rsidP="007363D2">
            <w:pPr>
              <w:spacing w:before="0" w:after="0"/>
              <w:jc w:val="center"/>
              <w:rPr>
                <w:rFonts w:eastAsia="Calibri"/>
                <w:b/>
                <w:szCs w:val="26"/>
              </w:rPr>
            </w:pPr>
            <w:r w:rsidRPr="003A03EE">
              <w:rPr>
                <w:rFonts w:eastAsia="Calibri"/>
                <w:b/>
                <w:szCs w:val="26"/>
              </w:rPr>
              <w:t>Vào trò chơi</w:t>
            </w:r>
          </w:p>
        </w:tc>
      </w:tr>
      <w:tr w:rsidR="003A03EE" w:rsidRPr="003A03EE" w14:paraId="5EA5A243" w14:textId="77777777" w:rsidTr="003A03EE">
        <w:tc>
          <w:tcPr>
            <w:tcW w:w="2830" w:type="dxa"/>
          </w:tcPr>
          <w:p w14:paraId="1350A77A" w14:textId="77777777" w:rsidR="003A03EE" w:rsidRPr="003A03EE" w:rsidRDefault="003A03EE" w:rsidP="007363D2">
            <w:pPr>
              <w:spacing w:before="0" w:after="0"/>
              <w:jc w:val="left"/>
              <w:rPr>
                <w:rFonts w:eastAsia="Calibri"/>
                <w:szCs w:val="26"/>
              </w:rPr>
            </w:pPr>
            <w:r w:rsidRPr="003A03EE">
              <w:rPr>
                <w:rFonts w:eastAsia="Calibri"/>
                <w:szCs w:val="26"/>
              </w:rPr>
              <w:t>Mô tả tóm tắt</w:t>
            </w:r>
          </w:p>
        </w:tc>
        <w:tc>
          <w:tcPr>
            <w:tcW w:w="6520" w:type="dxa"/>
          </w:tcPr>
          <w:p w14:paraId="1835AFCA" w14:textId="77777777" w:rsidR="003A03EE" w:rsidRPr="003A03EE" w:rsidRDefault="003A03EE" w:rsidP="007363D2">
            <w:pPr>
              <w:spacing w:before="0" w:after="0"/>
              <w:jc w:val="left"/>
              <w:rPr>
                <w:rFonts w:eastAsia="Calibri"/>
                <w:szCs w:val="26"/>
              </w:rPr>
            </w:pPr>
            <w:r w:rsidRPr="003A03EE">
              <w:rPr>
                <w:rFonts w:eastAsia="Calibri"/>
                <w:szCs w:val="26"/>
              </w:rPr>
              <w:t>User Case giúp người chơi vào trò chơi chính thức</w:t>
            </w:r>
          </w:p>
        </w:tc>
      </w:tr>
      <w:tr w:rsidR="003A03EE" w:rsidRPr="003A03EE" w14:paraId="481C8CA3" w14:textId="77777777" w:rsidTr="003A03EE">
        <w:tc>
          <w:tcPr>
            <w:tcW w:w="2830" w:type="dxa"/>
          </w:tcPr>
          <w:p w14:paraId="134EC1EE" w14:textId="77777777" w:rsidR="003A03EE" w:rsidRPr="003A03EE" w:rsidRDefault="003A03EE" w:rsidP="007363D2">
            <w:pPr>
              <w:spacing w:before="0" w:after="0"/>
              <w:jc w:val="left"/>
              <w:rPr>
                <w:rFonts w:eastAsia="Calibri"/>
                <w:szCs w:val="26"/>
              </w:rPr>
            </w:pPr>
            <w:r w:rsidRPr="003A03EE">
              <w:rPr>
                <w:rFonts w:eastAsia="Calibri"/>
                <w:szCs w:val="26"/>
              </w:rPr>
              <w:t>Các dòng sự kiện chính</w:t>
            </w:r>
          </w:p>
        </w:tc>
        <w:tc>
          <w:tcPr>
            <w:tcW w:w="6520" w:type="dxa"/>
          </w:tcPr>
          <w:p w14:paraId="4F7275EA" w14:textId="6EBC0ADE" w:rsidR="003A03EE" w:rsidRPr="00306EDB" w:rsidRDefault="003A03EE" w:rsidP="007363D2">
            <w:pPr>
              <w:pStyle w:val="ListParagraph"/>
              <w:numPr>
                <w:ilvl w:val="0"/>
                <w:numId w:val="40"/>
              </w:numPr>
              <w:spacing w:before="0" w:after="0"/>
              <w:jc w:val="left"/>
              <w:rPr>
                <w:rFonts w:eastAsia="Calibri"/>
                <w:szCs w:val="26"/>
              </w:rPr>
            </w:pPr>
            <w:r w:rsidRPr="00306EDB">
              <w:rPr>
                <w:rFonts w:eastAsia="Calibri"/>
                <w:szCs w:val="26"/>
              </w:rPr>
              <w:t>Người chơi nhấn vào nút “Start”</w:t>
            </w:r>
          </w:p>
          <w:p w14:paraId="75228385" w14:textId="42C72E07" w:rsidR="003A03EE" w:rsidRPr="00306EDB" w:rsidRDefault="003A03EE" w:rsidP="007363D2">
            <w:pPr>
              <w:pStyle w:val="ListParagraph"/>
              <w:numPr>
                <w:ilvl w:val="0"/>
                <w:numId w:val="40"/>
              </w:numPr>
              <w:spacing w:before="0" w:after="0"/>
              <w:jc w:val="left"/>
              <w:rPr>
                <w:rFonts w:eastAsia="Calibri"/>
                <w:szCs w:val="26"/>
              </w:rPr>
            </w:pPr>
            <w:r w:rsidRPr="00306EDB">
              <w:rPr>
                <w:rFonts w:eastAsia="Calibri"/>
                <w:szCs w:val="26"/>
              </w:rPr>
              <w:t>Hệ thống đưa người chơi vào trò chơi chính thức và khởi tạo một số thông tin để người chơi đăng nhập</w:t>
            </w:r>
          </w:p>
        </w:tc>
      </w:tr>
      <w:tr w:rsidR="003A03EE" w:rsidRPr="003A03EE" w14:paraId="6589563D" w14:textId="77777777" w:rsidTr="003A03EE">
        <w:tc>
          <w:tcPr>
            <w:tcW w:w="2830" w:type="dxa"/>
          </w:tcPr>
          <w:p w14:paraId="0A4C24DB" w14:textId="77777777" w:rsidR="003A03EE" w:rsidRPr="003A03EE" w:rsidRDefault="003A03EE" w:rsidP="007363D2">
            <w:pPr>
              <w:spacing w:before="0" w:after="0"/>
              <w:jc w:val="left"/>
              <w:rPr>
                <w:rFonts w:eastAsia="Calibri"/>
                <w:szCs w:val="26"/>
              </w:rPr>
            </w:pPr>
            <w:r w:rsidRPr="003A03EE">
              <w:rPr>
                <w:rFonts w:eastAsia="Calibri"/>
                <w:szCs w:val="26"/>
              </w:rPr>
              <w:t>Các dòng sự kiện khác</w:t>
            </w:r>
          </w:p>
        </w:tc>
        <w:tc>
          <w:tcPr>
            <w:tcW w:w="6520" w:type="dxa"/>
          </w:tcPr>
          <w:p w14:paraId="262E9EA8" w14:textId="77777777" w:rsidR="003A03EE" w:rsidRPr="003A03EE" w:rsidRDefault="003A03EE" w:rsidP="007363D2">
            <w:pPr>
              <w:spacing w:before="0" w:after="0"/>
              <w:jc w:val="left"/>
              <w:rPr>
                <w:rFonts w:eastAsia="Calibri"/>
                <w:szCs w:val="26"/>
              </w:rPr>
            </w:pPr>
            <w:r w:rsidRPr="003A03EE">
              <w:rPr>
                <w:rFonts w:eastAsia="Calibri"/>
                <w:szCs w:val="26"/>
              </w:rPr>
              <w:t>Nếu người chơi không nhấn nút “Start” thì không thể thực hiện User Case</w:t>
            </w:r>
          </w:p>
        </w:tc>
      </w:tr>
      <w:tr w:rsidR="003A03EE" w:rsidRPr="003A03EE" w14:paraId="7AB0F6B8" w14:textId="77777777" w:rsidTr="003A03EE">
        <w:tc>
          <w:tcPr>
            <w:tcW w:w="2830" w:type="dxa"/>
          </w:tcPr>
          <w:p w14:paraId="60BE5FBD" w14:textId="77777777" w:rsidR="003A03EE" w:rsidRPr="003A03EE" w:rsidRDefault="003A03EE" w:rsidP="007363D2">
            <w:pPr>
              <w:spacing w:before="0" w:after="0"/>
              <w:jc w:val="left"/>
              <w:rPr>
                <w:rFonts w:eastAsia="Calibri"/>
                <w:szCs w:val="26"/>
              </w:rPr>
            </w:pPr>
            <w:r w:rsidRPr="003A03EE">
              <w:rPr>
                <w:rFonts w:eastAsia="Calibri"/>
                <w:szCs w:val="26"/>
              </w:rPr>
              <w:t>Các yêu cầu đặc biệt</w:t>
            </w:r>
          </w:p>
        </w:tc>
        <w:tc>
          <w:tcPr>
            <w:tcW w:w="6520" w:type="dxa"/>
          </w:tcPr>
          <w:p w14:paraId="026BBFFD" w14:textId="77777777" w:rsidR="003A03EE" w:rsidRPr="003A03EE" w:rsidRDefault="003A03EE" w:rsidP="007363D2">
            <w:pPr>
              <w:spacing w:before="0" w:after="0"/>
              <w:jc w:val="left"/>
              <w:rPr>
                <w:rFonts w:eastAsia="Calibri"/>
                <w:szCs w:val="26"/>
              </w:rPr>
            </w:pPr>
            <w:r w:rsidRPr="003A03EE">
              <w:rPr>
                <w:rFonts w:eastAsia="Calibri"/>
                <w:szCs w:val="26"/>
              </w:rPr>
              <w:t>Yêu cầu người chơi ấn nút “Start”</w:t>
            </w:r>
          </w:p>
        </w:tc>
      </w:tr>
      <w:tr w:rsidR="003A03EE" w:rsidRPr="003A03EE" w14:paraId="5386A3BF" w14:textId="77777777" w:rsidTr="003A03EE">
        <w:tc>
          <w:tcPr>
            <w:tcW w:w="2830" w:type="dxa"/>
          </w:tcPr>
          <w:p w14:paraId="71F5D852" w14:textId="77777777" w:rsidR="003A03EE" w:rsidRPr="003A03EE" w:rsidRDefault="003A03EE" w:rsidP="007363D2">
            <w:pPr>
              <w:spacing w:before="0" w:after="0"/>
              <w:jc w:val="left"/>
              <w:rPr>
                <w:rFonts w:eastAsia="Calibri"/>
                <w:szCs w:val="26"/>
              </w:rPr>
            </w:pPr>
            <w:r w:rsidRPr="003A03EE">
              <w:rPr>
                <w:rFonts w:eastAsia="Calibri"/>
                <w:szCs w:val="26"/>
              </w:rPr>
              <w:t>Trạng thái hệ thống khi bắt đầu thực hiện User Case</w:t>
            </w:r>
          </w:p>
        </w:tc>
        <w:tc>
          <w:tcPr>
            <w:tcW w:w="6520" w:type="dxa"/>
          </w:tcPr>
          <w:p w14:paraId="7F78ACB5" w14:textId="77777777" w:rsidR="003A03EE" w:rsidRPr="003A03EE" w:rsidRDefault="003A03EE" w:rsidP="007363D2">
            <w:pPr>
              <w:spacing w:before="0" w:after="0"/>
              <w:jc w:val="left"/>
              <w:rPr>
                <w:rFonts w:eastAsia="Calibri"/>
                <w:szCs w:val="26"/>
              </w:rPr>
            </w:pPr>
            <w:r w:rsidRPr="003A03EE">
              <w:rPr>
                <w:rFonts w:eastAsia="Calibri"/>
                <w:szCs w:val="26"/>
              </w:rPr>
              <w:t>Người chơi nhấn nút “Start”</w:t>
            </w:r>
          </w:p>
        </w:tc>
      </w:tr>
      <w:tr w:rsidR="003A03EE" w:rsidRPr="003A03EE" w14:paraId="0DC11C65" w14:textId="77777777" w:rsidTr="003A03EE">
        <w:tc>
          <w:tcPr>
            <w:tcW w:w="2830" w:type="dxa"/>
          </w:tcPr>
          <w:p w14:paraId="6F44CA4C" w14:textId="77777777" w:rsidR="003A03EE" w:rsidRPr="003A03EE" w:rsidRDefault="003A03EE" w:rsidP="007363D2">
            <w:pPr>
              <w:spacing w:before="0" w:after="0"/>
              <w:jc w:val="left"/>
              <w:rPr>
                <w:rFonts w:eastAsia="Calibri"/>
                <w:szCs w:val="26"/>
              </w:rPr>
            </w:pPr>
            <w:r w:rsidRPr="003A03EE">
              <w:rPr>
                <w:rFonts w:eastAsia="Calibri"/>
                <w:szCs w:val="26"/>
              </w:rPr>
              <w:t xml:space="preserve">Trạng thái hệ thống sau khi thực hiện User Case </w:t>
            </w:r>
          </w:p>
        </w:tc>
        <w:tc>
          <w:tcPr>
            <w:tcW w:w="6520" w:type="dxa"/>
          </w:tcPr>
          <w:p w14:paraId="3D11C5BD" w14:textId="0F196D0C" w:rsidR="003A03EE" w:rsidRPr="00306EDB" w:rsidRDefault="003A03EE" w:rsidP="007363D2">
            <w:pPr>
              <w:pStyle w:val="ListParagraph"/>
              <w:numPr>
                <w:ilvl w:val="0"/>
                <w:numId w:val="41"/>
              </w:numPr>
              <w:spacing w:before="0" w:after="0"/>
              <w:jc w:val="left"/>
              <w:rPr>
                <w:rFonts w:eastAsia="Calibri"/>
                <w:szCs w:val="26"/>
              </w:rPr>
            </w:pPr>
            <w:r w:rsidRPr="00306EDB">
              <w:rPr>
                <w:rFonts w:eastAsia="Calibri"/>
                <w:szCs w:val="26"/>
              </w:rPr>
              <w:t>Hệ thống chuyển màn hình để người chơi đăng nhập thông tin</w:t>
            </w:r>
            <w:r w:rsidR="00306EDB">
              <w:rPr>
                <w:rFonts w:eastAsia="Calibri"/>
                <w:szCs w:val="26"/>
              </w:rPr>
              <w:t xml:space="preserve"> </w:t>
            </w:r>
            <w:r w:rsidRPr="00306EDB">
              <w:rPr>
                <w:rFonts w:eastAsia="Calibri"/>
                <w:szCs w:val="26"/>
              </w:rPr>
              <w:t>(tên người chơi,</w:t>
            </w:r>
            <w:r w:rsidR="00306EDB">
              <w:rPr>
                <w:rFonts w:eastAsia="Calibri"/>
                <w:szCs w:val="26"/>
              </w:rPr>
              <w:t xml:space="preserve"> </w:t>
            </w:r>
            <w:r w:rsidRPr="00306EDB">
              <w:rPr>
                <w:rFonts w:eastAsia="Calibri"/>
                <w:szCs w:val="26"/>
              </w:rPr>
              <w:t>tạo hoặc vào server phòng chơi) để chính thức vào trò chơi</w:t>
            </w:r>
          </w:p>
          <w:p w14:paraId="6DDBAE83" w14:textId="0BC8A3C0" w:rsidR="003A03EE" w:rsidRPr="00306EDB" w:rsidRDefault="003A03EE" w:rsidP="007363D2">
            <w:pPr>
              <w:pStyle w:val="ListParagraph"/>
              <w:numPr>
                <w:ilvl w:val="0"/>
                <w:numId w:val="41"/>
              </w:numPr>
              <w:spacing w:before="0" w:after="0"/>
              <w:jc w:val="left"/>
              <w:rPr>
                <w:rFonts w:eastAsia="Calibri"/>
                <w:szCs w:val="26"/>
              </w:rPr>
            </w:pPr>
            <w:r w:rsidRPr="00306EDB">
              <w:rPr>
                <w:rFonts w:eastAsia="Calibri"/>
                <w:szCs w:val="26"/>
              </w:rPr>
              <w:t>Server phòng chơi chính là địa chỉ ip mạng LAN mà những người chơi dùng</w:t>
            </w:r>
          </w:p>
          <w:p w14:paraId="1FC2C30A" w14:textId="1815F9C1" w:rsidR="003A03EE" w:rsidRPr="00306EDB" w:rsidRDefault="003A03EE" w:rsidP="007363D2">
            <w:pPr>
              <w:pStyle w:val="ListParagraph"/>
              <w:numPr>
                <w:ilvl w:val="0"/>
                <w:numId w:val="41"/>
              </w:numPr>
              <w:spacing w:before="0" w:after="0"/>
              <w:jc w:val="left"/>
              <w:rPr>
                <w:rFonts w:eastAsia="Calibri"/>
                <w:szCs w:val="26"/>
              </w:rPr>
            </w:pPr>
            <w:r w:rsidRPr="00306EDB">
              <w:rPr>
                <w:rFonts w:eastAsia="Calibri"/>
                <w:szCs w:val="26"/>
              </w:rPr>
              <w:t>Người chơi bước vào trò chơi chính thức</w:t>
            </w:r>
          </w:p>
        </w:tc>
      </w:tr>
      <w:tr w:rsidR="003A03EE" w:rsidRPr="003A03EE" w14:paraId="34A8BF9F" w14:textId="77777777" w:rsidTr="003A03EE">
        <w:tc>
          <w:tcPr>
            <w:tcW w:w="2830" w:type="dxa"/>
          </w:tcPr>
          <w:p w14:paraId="446B064A" w14:textId="77777777" w:rsidR="003A03EE" w:rsidRPr="003A03EE" w:rsidRDefault="003A03EE" w:rsidP="007363D2">
            <w:pPr>
              <w:spacing w:before="0" w:after="0"/>
              <w:jc w:val="left"/>
              <w:rPr>
                <w:rFonts w:eastAsia="Calibri"/>
                <w:szCs w:val="26"/>
              </w:rPr>
            </w:pPr>
            <w:r w:rsidRPr="003A03EE">
              <w:rPr>
                <w:rFonts w:eastAsia="Calibri"/>
                <w:szCs w:val="26"/>
              </w:rPr>
              <w:t>Điểm mở rộng</w:t>
            </w:r>
          </w:p>
        </w:tc>
        <w:tc>
          <w:tcPr>
            <w:tcW w:w="6520" w:type="dxa"/>
          </w:tcPr>
          <w:p w14:paraId="58DD162E" w14:textId="77777777" w:rsidR="003A03EE" w:rsidRPr="003A03EE" w:rsidRDefault="003A03EE" w:rsidP="007363D2">
            <w:pPr>
              <w:keepNext/>
              <w:spacing w:before="0" w:after="0"/>
              <w:jc w:val="left"/>
              <w:rPr>
                <w:rFonts w:eastAsia="Calibri"/>
                <w:szCs w:val="26"/>
              </w:rPr>
            </w:pPr>
            <w:r w:rsidRPr="003A03EE">
              <w:rPr>
                <w:rFonts w:eastAsia="Calibri"/>
                <w:szCs w:val="26"/>
              </w:rPr>
              <w:t>Không có</w:t>
            </w:r>
          </w:p>
        </w:tc>
      </w:tr>
    </w:tbl>
    <w:p w14:paraId="59FA6AF8" w14:textId="533456EE" w:rsidR="003A03EE" w:rsidRDefault="00306EDB" w:rsidP="00306EDB">
      <w:pPr>
        <w:pStyle w:val="Caption"/>
        <w:rPr>
          <w:b w:val="0"/>
          <w:i/>
        </w:rPr>
      </w:pPr>
      <w:bookmarkStart w:id="70" w:name="_Toc95768890"/>
      <w:r w:rsidRPr="00306ED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4</w:t>
      </w:r>
      <w:r w:rsidR="0042045B">
        <w:rPr>
          <w:b w:val="0"/>
          <w:i/>
        </w:rPr>
        <w:fldChar w:fldCharType="end"/>
      </w:r>
      <w:r w:rsidRPr="00306EDB">
        <w:rPr>
          <w:b w:val="0"/>
          <w:i/>
        </w:rPr>
        <w:t>: Đặc tả User Case</w:t>
      </w:r>
      <w:r w:rsidR="00447D24">
        <w:rPr>
          <w:b w:val="0"/>
          <w:i/>
        </w:rPr>
        <w:t xml:space="preserve"> vào trò chơi</w:t>
      </w:r>
      <w:bookmarkEnd w:id="70"/>
    </w:p>
    <w:p w14:paraId="4E2F1940" w14:textId="77777777" w:rsidR="00AD5B45" w:rsidRPr="00AD5B45" w:rsidRDefault="00AD5B45" w:rsidP="00AD5B45"/>
    <w:tbl>
      <w:tblPr>
        <w:tblStyle w:val="TableGrid2"/>
        <w:tblW w:w="0" w:type="auto"/>
        <w:tblLook w:val="04A0" w:firstRow="1" w:lastRow="0" w:firstColumn="1" w:lastColumn="0" w:noHBand="0" w:noVBand="1"/>
      </w:tblPr>
      <w:tblGrid>
        <w:gridCol w:w="2785"/>
        <w:gridCol w:w="6562"/>
      </w:tblGrid>
      <w:tr w:rsidR="00306EDB" w:rsidRPr="00306EDB" w14:paraId="4D4A3506" w14:textId="77777777" w:rsidTr="00306EDB">
        <w:tc>
          <w:tcPr>
            <w:tcW w:w="2785" w:type="dxa"/>
          </w:tcPr>
          <w:p w14:paraId="6197A939" w14:textId="2E136A07" w:rsidR="00306EDB" w:rsidRPr="00306EDB" w:rsidRDefault="00306EDB" w:rsidP="007363D2">
            <w:pPr>
              <w:spacing w:before="0" w:after="0"/>
              <w:jc w:val="center"/>
              <w:rPr>
                <w:rFonts w:eastAsia="Calibri"/>
                <w:b/>
                <w:szCs w:val="26"/>
              </w:rPr>
            </w:pPr>
            <w:r w:rsidRPr="00306EDB">
              <w:rPr>
                <w:rFonts w:eastAsia="Calibri"/>
                <w:b/>
                <w:szCs w:val="26"/>
              </w:rPr>
              <w:t>Tên User</w:t>
            </w:r>
            <w:r w:rsidR="00447D24">
              <w:rPr>
                <w:rFonts w:eastAsia="Calibri"/>
                <w:b/>
                <w:szCs w:val="26"/>
              </w:rPr>
              <w:t xml:space="preserve"> Case</w:t>
            </w:r>
          </w:p>
        </w:tc>
        <w:tc>
          <w:tcPr>
            <w:tcW w:w="6562" w:type="dxa"/>
          </w:tcPr>
          <w:p w14:paraId="1243C787" w14:textId="77777777" w:rsidR="00306EDB" w:rsidRPr="00306EDB" w:rsidRDefault="00306EDB" w:rsidP="007363D2">
            <w:pPr>
              <w:spacing w:before="0" w:after="0"/>
              <w:jc w:val="center"/>
              <w:rPr>
                <w:rFonts w:eastAsia="Calibri"/>
                <w:b/>
                <w:szCs w:val="26"/>
              </w:rPr>
            </w:pPr>
            <w:r w:rsidRPr="00306EDB">
              <w:rPr>
                <w:rFonts w:eastAsia="Calibri"/>
                <w:b/>
                <w:szCs w:val="26"/>
              </w:rPr>
              <w:t>Thiết lập tuỳ chọn</w:t>
            </w:r>
          </w:p>
        </w:tc>
      </w:tr>
      <w:tr w:rsidR="00306EDB" w:rsidRPr="00306EDB" w14:paraId="344C7708" w14:textId="77777777" w:rsidTr="00306EDB">
        <w:tc>
          <w:tcPr>
            <w:tcW w:w="2785" w:type="dxa"/>
          </w:tcPr>
          <w:p w14:paraId="32E0FCC0" w14:textId="77777777" w:rsidR="00306EDB" w:rsidRPr="00306EDB" w:rsidRDefault="00306EDB" w:rsidP="007363D2">
            <w:pPr>
              <w:spacing w:before="0" w:after="0"/>
              <w:jc w:val="left"/>
              <w:rPr>
                <w:rFonts w:eastAsia="Calibri"/>
                <w:szCs w:val="26"/>
              </w:rPr>
            </w:pPr>
            <w:r w:rsidRPr="00306EDB">
              <w:rPr>
                <w:rFonts w:eastAsia="Calibri"/>
                <w:szCs w:val="26"/>
              </w:rPr>
              <w:t>Mô tả tóm tắt</w:t>
            </w:r>
          </w:p>
        </w:tc>
        <w:tc>
          <w:tcPr>
            <w:tcW w:w="6562" w:type="dxa"/>
          </w:tcPr>
          <w:p w14:paraId="7C4D15DB" w14:textId="77777777" w:rsidR="00306EDB" w:rsidRPr="00306EDB" w:rsidRDefault="00306EDB" w:rsidP="007363D2">
            <w:pPr>
              <w:spacing w:before="0" w:after="0"/>
              <w:jc w:val="left"/>
              <w:rPr>
                <w:rFonts w:eastAsia="Calibri"/>
                <w:szCs w:val="26"/>
              </w:rPr>
            </w:pPr>
            <w:r w:rsidRPr="00306EDB">
              <w:rPr>
                <w:rFonts w:eastAsia="Calibri"/>
                <w:szCs w:val="26"/>
              </w:rPr>
              <w:t xml:space="preserve">Thực hiện cài đặt âm </w:t>
            </w:r>
            <w:proofErr w:type="gramStart"/>
            <w:r w:rsidRPr="00306EDB">
              <w:rPr>
                <w:rFonts w:eastAsia="Calibri"/>
                <w:szCs w:val="26"/>
              </w:rPr>
              <w:t>thanh ,chế</w:t>
            </w:r>
            <w:proofErr w:type="gramEnd"/>
            <w:r w:rsidRPr="00306EDB">
              <w:rPr>
                <w:rFonts w:eastAsia="Calibri"/>
                <w:szCs w:val="26"/>
              </w:rPr>
              <w:t xml:space="preserve"> độ chơi,…</w:t>
            </w:r>
          </w:p>
        </w:tc>
      </w:tr>
      <w:tr w:rsidR="00306EDB" w:rsidRPr="00306EDB" w14:paraId="10A028AD" w14:textId="77777777" w:rsidTr="00306EDB">
        <w:tc>
          <w:tcPr>
            <w:tcW w:w="2785" w:type="dxa"/>
          </w:tcPr>
          <w:p w14:paraId="747F4D23" w14:textId="77777777" w:rsidR="00306EDB" w:rsidRPr="00306EDB" w:rsidRDefault="00306EDB" w:rsidP="007363D2">
            <w:pPr>
              <w:spacing w:before="0" w:after="0"/>
              <w:jc w:val="left"/>
              <w:rPr>
                <w:rFonts w:eastAsia="Calibri"/>
                <w:szCs w:val="26"/>
              </w:rPr>
            </w:pPr>
            <w:r w:rsidRPr="00306EDB">
              <w:rPr>
                <w:rFonts w:eastAsia="Calibri"/>
                <w:szCs w:val="26"/>
              </w:rPr>
              <w:t>Các dòng sự kiện chính</w:t>
            </w:r>
          </w:p>
        </w:tc>
        <w:tc>
          <w:tcPr>
            <w:tcW w:w="6562" w:type="dxa"/>
          </w:tcPr>
          <w:p w14:paraId="52BF32BF" w14:textId="0D1670D2" w:rsidR="00306EDB" w:rsidRPr="00306EDB" w:rsidRDefault="00306EDB" w:rsidP="007363D2">
            <w:pPr>
              <w:spacing w:before="0" w:after="0"/>
              <w:jc w:val="left"/>
              <w:rPr>
                <w:rFonts w:eastAsia="Calibri"/>
                <w:szCs w:val="26"/>
              </w:rPr>
            </w:pPr>
            <w:r>
              <w:rPr>
                <w:rFonts w:eastAsia="Calibri"/>
                <w:szCs w:val="26"/>
              </w:rPr>
              <w:t>Click</w:t>
            </w:r>
            <w:r w:rsidRPr="00306EDB">
              <w:rPr>
                <w:rFonts w:eastAsia="Calibri"/>
                <w:szCs w:val="26"/>
              </w:rPr>
              <w:t xml:space="preserve"> chuột vào màn hình</w:t>
            </w:r>
          </w:p>
          <w:p w14:paraId="0C0AAD1F" w14:textId="77777777" w:rsidR="00306EDB" w:rsidRPr="00306EDB" w:rsidRDefault="00306EDB" w:rsidP="007363D2">
            <w:pPr>
              <w:spacing w:before="0" w:after="0"/>
              <w:jc w:val="left"/>
              <w:rPr>
                <w:rFonts w:eastAsia="Calibri"/>
                <w:szCs w:val="26"/>
              </w:rPr>
            </w:pPr>
          </w:p>
        </w:tc>
      </w:tr>
      <w:tr w:rsidR="00306EDB" w:rsidRPr="00306EDB" w14:paraId="1BDEF3C2" w14:textId="77777777" w:rsidTr="00306EDB">
        <w:tc>
          <w:tcPr>
            <w:tcW w:w="2785" w:type="dxa"/>
          </w:tcPr>
          <w:p w14:paraId="6B4520FA" w14:textId="77777777" w:rsidR="00306EDB" w:rsidRPr="00306EDB" w:rsidRDefault="00306EDB" w:rsidP="007363D2">
            <w:pPr>
              <w:spacing w:before="0" w:after="0"/>
              <w:jc w:val="left"/>
              <w:rPr>
                <w:rFonts w:eastAsia="Calibri"/>
                <w:szCs w:val="26"/>
              </w:rPr>
            </w:pPr>
            <w:r w:rsidRPr="00306EDB">
              <w:rPr>
                <w:rFonts w:eastAsia="Calibri"/>
                <w:szCs w:val="26"/>
              </w:rPr>
              <w:t>Các dòng sự kiện khác</w:t>
            </w:r>
          </w:p>
        </w:tc>
        <w:tc>
          <w:tcPr>
            <w:tcW w:w="6562" w:type="dxa"/>
          </w:tcPr>
          <w:p w14:paraId="560F167F" w14:textId="77777777" w:rsidR="00306EDB" w:rsidRPr="00306EDB" w:rsidRDefault="00306EDB" w:rsidP="007363D2">
            <w:pPr>
              <w:spacing w:before="0" w:after="0"/>
              <w:jc w:val="left"/>
              <w:rPr>
                <w:rFonts w:eastAsia="Calibri"/>
                <w:szCs w:val="26"/>
              </w:rPr>
            </w:pPr>
            <w:r w:rsidRPr="00306EDB">
              <w:rPr>
                <w:rFonts w:eastAsia="Calibri"/>
                <w:szCs w:val="26"/>
              </w:rPr>
              <w:t>Chỉ thực hiện được khi đã vào phòng chơi</w:t>
            </w:r>
          </w:p>
        </w:tc>
      </w:tr>
      <w:tr w:rsidR="00306EDB" w:rsidRPr="00306EDB" w14:paraId="3A43A104" w14:textId="77777777" w:rsidTr="00306EDB">
        <w:tc>
          <w:tcPr>
            <w:tcW w:w="2785" w:type="dxa"/>
          </w:tcPr>
          <w:p w14:paraId="533A2959" w14:textId="77777777" w:rsidR="00306EDB" w:rsidRPr="00306EDB" w:rsidRDefault="00306EDB" w:rsidP="007363D2">
            <w:pPr>
              <w:spacing w:before="0" w:after="0"/>
              <w:jc w:val="left"/>
              <w:rPr>
                <w:rFonts w:eastAsia="Calibri"/>
                <w:szCs w:val="26"/>
              </w:rPr>
            </w:pPr>
            <w:r w:rsidRPr="00306EDB">
              <w:rPr>
                <w:rFonts w:eastAsia="Calibri"/>
                <w:szCs w:val="26"/>
              </w:rPr>
              <w:t>Các yêu cầu đặc biệt</w:t>
            </w:r>
          </w:p>
        </w:tc>
        <w:tc>
          <w:tcPr>
            <w:tcW w:w="6562" w:type="dxa"/>
          </w:tcPr>
          <w:p w14:paraId="79512D4B" w14:textId="77777777" w:rsidR="00306EDB" w:rsidRPr="00306EDB" w:rsidRDefault="00306EDB" w:rsidP="007363D2">
            <w:pPr>
              <w:spacing w:before="0" w:after="0"/>
              <w:jc w:val="left"/>
              <w:rPr>
                <w:rFonts w:eastAsia="Calibri"/>
                <w:szCs w:val="26"/>
              </w:rPr>
            </w:pPr>
            <w:r w:rsidRPr="00306EDB">
              <w:rPr>
                <w:rFonts w:eastAsia="Calibri"/>
                <w:szCs w:val="26"/>
              </w:rPr>
              <w:t>Yêu cầu ấn nút “Start”,vào phòng chơi</w:t>
            </w:r>
          </w:p>
        </w:tc>
      </w:tr>
      <w:tr w:rsidR="00306EDB" w:rsidRPr="00306EDB" w14:paraId="7CDA306F" w14:textId="77777777" w:rsidTr="00306EDB">
        <w:tc>
          <w:tcPr>
            <w:tcW w:w="2785" w:type="dxa"/>
          </w:tcPr>
          <w:p w14:paraId="4F84D937"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khi thực hiện User Case</w:t>
            </w:r>
          </w:p>
        </w:tc>
        <w:tc>
          <w:tcPr>
            <w:tcW w:w="6562" w:type="dxa"/>
          </w:tcPr>
          <w:p w14:paraId="368DE6C0" w14:textId="77777777" w:rsidR="00306EDB" w:rsidRPr="00306EDB" w:rsidRDefault="00306EDB" w:rsidP="007363D2">
            <w:pPr>
              <w:spacing w:before="0" w:after="0"/>
              <w:jc w:val="left"/>
              <w:rPr>
                <w:rFonts w:eastAsia="Calibri"/>
                <w:szCs w:val="26"/>
              </w:rPr>
            </w:pPr>
            <w:r w:rsidRPr="00306EDB">
              <w:rPr>
                <w:rFonts w:eastAsia="Calibri"/>
                <w:szCs w:val="26"/>
              </w:rPr>
              <w:t>Hiển thị bảng tuỳ chọn</w:t>
            </w:r>
          </w:p>
        </w:tc>
      </w:tr>
      <w:tr w:rsidR="00306EDB" w:rsidRPr="00306EDB" w14:paraId="5ED6FF41" w14:textId="77777777" w:rsidTr="00306EDB">
        <w:tc>
          <w:tcPr>
            <w:tcW w:w="2785" w:type="dxa"/>
          </w:tcPr>
          <w:p w14:paraId="5981069D"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sau khi thực hiện User Case</w:t>
            </w:r>
          </w:p>
        </w:tc>
        <w:tc>
          <w:tcPr>
            <w:tcW w:w="6562" w:type="dxa"/>
          </w:tcPr>
          <w:p w14:paraId="45E78B47" w14:textId="77777777" w:rsidR="00306EDB" w:rsidRPr="00306EDB" w:rsidRDefault="00306EDB" w:rsidP="007363D2">
            <w:pPr>
              <w:spacing w:before="0" w:after="0"/>
              <w:jc w:val="left"/>
              <w:rPr>
                <w:rFonts w:eastAsia="Calibri"/>
                <w:szCs w:val="26"/>
              </w:rPr>
            </w:pPr>
            <w:r w:rsidRPr="00306EDB">
              <w:rPr>
                <w:rFonts w:eastAsia="Calibri"/>
                <w:szCs w:val="26"/>
              </w:rPr>
              <w:t>Thiết lập tuỳ chọn thành công</w:t>
            </w:r>
          </w:p>
        </w:tc>
      </w:tr>
      <w:tr w:rsidR="00306EDB" w:rsidRPr="00306EDB" w14:paraId="6AB3B1DC" w14:textId="77777777" w:rsidTr="00306EDB">
        <w:tc>
          <w:tcPr>
            <w:tcW w:w="2785" w:type="dxa"/>
          </w:tcPr>
          <w:p w14:paraId="790B3FFE" w14:textId="77777777" w:rsidR="00306EDB" w:rsidRPr="00306EDB" w:rsidRDefault="00306EDB" w:rsidP="007363D2">
            <w:pPr>
              <w:spacing w:before="0" w:after="0"/>
              <w:jc w:val="left"/>
              <w:rPr>
                <w:rFonts w:eastAsia="Calibri"/>
                <w:szCs w:val="26"/>
              </w:rPr>
            </w:pPr>
            <w:r w:rsidRPr="00306EDB">
              <w:rPr>
                <w:rFonts w:eastAsia="Calibri"/>
                <w:szCs w:val="26"/>
              </w:rPr>
              <w:t>Điểm mở rộng</w:t>
            </w:r>
          </w:p>
        </w:tc>
        <w:tc>
          <w:tcPr>
            <w:tcW w:w="6562" w:type="dxa"/>
          </w:tcPr>
          <w:p w14:paraId="3FA2FC3E" w14:textId="77777777" w:rsidR="00306EDB" w:rsidRPr="00306EDB" w:rsidRDefault="00306EDB" w:rsidP="007363D2">
            <w:pPr>
              <w:keepNext/>
              <w:spacing w:before="0" w:after="0"/>
              <w:jc w:val="left"/>
              <w:rPr>
                <w:rFonts w:eastAsia="Calibri"/>
                <w:szCs w:val="26"/>
              </w:rPr>
            </w:pPr>
            <w:r w:rsidRPr="00306EDB">
              <w:rPr>
                <w:rFonts w:eastAsia="Calibri"/>
                <w:szCs w:val="26"/>
              </w:rPr>
              <w:t>Không có</w:t>
            </w:r>
          </w:p>
        </w:tc>
      </w:tr>
    </w:tbl>
    <w:p w14:paraId="6917D7B7" w14:textId="0CB187E4" w:rsidR="00306EDB" w:rsidRDefault="00306EDB" w:rsidP="00306EDB">
      <w:pPr>
        <w:pStyle w:val="Caption"/>
        <w:rPr>
          <w:b w:val="0"/>
          <w:i/>
        </w:rPr>
      </w:pPr>
      <w:bookmarkStart w:id="71" w:name="_Toc95768891"/>
      <w:r w:rsidRPr="00306ED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5</w:t>
      </w:r>
      <w:r w:rsidR="0042045B">
        <w:rPr>
          <w:b w:val="0"/>
          <w:i/>
        </w:rPr>
        <w:fldChar w:fldCharType="end"/>
      </w:r>
      <w:r w:rsidRPr="00306EDB">
        <w:rPr>
          <w:b w:val="0"/>
          <w:i/>
        </w:rPr>
        <w:t>: Đặc tả User</w:t>
      </w:r>
      <w:r w:rsidR="00447D24">
        <w:rPr>
          <w:b w:val="0"/>
          <w:i/>
        </w:rPr>
        <w:t xml:space="preserve"> Case</w:t>
      </w:r>
      <w:r w:rsidRPr="00306EDB">
        <w:rPr>
          <w:b w:val="0"/>
          <w:i/>
        </w:rPr>
        <w:t xml:space="preserve"> thiết lập tùy chọn</w:t>
      </w:r>
      <w:bookmarkEnd w:id="71"/>
    </w:p>
    <w:p w14:paraId="69563A02" w14:textId="091261D2" w:rsidR="00AD5B45" w:rsidRPr="00AD5B45" w:rsidRDefault="003F7C0B" w:rsidP="003F7C0B">
      <w:pPr>
        <w:spacing w:before="0" w:after="200" w:line="276" w:lineRule="auto"/>
        <w:jc w:val="left"/>
      </w:pPr>
      <w:r>
        <w:br w:type="page"/>
      </w:r>
    </w:p>
    <w:tbl>
      <w:tblPr>
        <w:tblStyle w:val="TableGrid3"/>
        <w:tblW w:w="0" w:type="auto"/>
        <w:tblLook w:val="04A0" w:firstRow="1" w:lastRow="0" w:firstColumn="1" w:lastColumn="0" w:noHBand="0" w:noVBand="1"/>
      </w:tblPr>
      <w:tblGrid>
        <w:gridCol w:w="2785"/>
        <w:gridCol w:w="6562"/>
      </w:tblGrid>
      <w:tr w:rsidR="00306EDB" w:rsidRPr="00306EDB" w14:paraId="58434C76" w14:textId="77777777" w:rsidTr="00306EDB">
        <w:tc>
          <w:tcPr>
            <w:tcW w:w="2785" w:type="dxa"/>
          </w:tcPr>
          <w:p w14:paraId="74B35D72" w14:textId="48236D6A" w:rsidR="00306EDB" w:rsidRPr="00306EDB" w:rsidRDefault="00306EDB" w:rsidP="007363D2">
            <w:pPr>
              <w:spacing w:before="0" w:after="0"/>
              <w:jc w:val="center"/>
              <w:rPr>
                <w:rFonts w:eastAsia="Calibri"/>
                <w:b/>
                <w:szCs w:val="26"/>
              </w:rPr>
            </w:pPr>
            <w:r w:rsidRPr="00306EDB">
              <w:rPr>
                <w:rFonts w:eastAsia="Calibri"/>
                <w:b/>
                <w:szCs w:val="26"/>
              </w:rPr>
              <w:lastRenderedPageBreak/>
              <w:t>Tên User</w:t>
            </w:r>
            <w:r w:rsidR="00447D24">
              <w:rPr>
                <w:rFonts w:eastAsia="Calibri"/>
                <w:b/>
                <w:szCs w:val="26"/>
              </w:rPr>
              <w:t xml:space="preserve"> Case</w:t>
            </w:r>
          </w:p>
        </w:tc>
        <w:tc>
          <w:tcPr>
            <w:tcW w:w="6562" w:type="dxa"/>
          </w:tcPr>
          <w:p w14:paraId="2014C7D7" w14:textId="41BFF278" w:rsidR="00306EDB" w:rsidRPr="00306EDB" w:rsidRDefault="00306EDB" w:rsidP="007363D2">
            <w:pPr>
              <w:spacing w:before="0" w:after="0"/>
              <w:jc w:val="center"/>
              <w:rPr>
                <w:rFonts w:eastAsia="Calibri"/>
                <w:b/>
                <w:szCs w:val="26"/>
              </w:rPr>
            </w:pPr>
            <w:r w:rsidRPr="00306EDB">
              <w:rPr>
                <w:rFonts w:eastAsia="Calibri"/>
                <w:b/>
                <w:szCs w:val="26"/>
              </w:rPr>
              <w:t>Di chuyển xe tăng</w:t>
            </w:r>
          </w:p>
        </w:tc>
      </w:tr>
      <w:tr w:rsidR="00306EDB" w:rsidRPr="00306EDB" w14:paraId="4DFC2FB8" w14:textId="77777777" w:rsidTr="00306EDB">
        <w:tc>
          <w:tcPr>
            <w:tcW w:w="2785" w:type="dxa"/>
          </w:tcPr>
          <w:p w14:paraId="28D91E0A" w14:textId="77777777" w:rsidR="00306EDB" w:rsidRPr="00306EDB" w:rsidRDefault="00306EDB" w:rsidP="007363D2">
            <w:pPr>
              <w:spacing w:before="0" w:after="0"/>
              <w:jc w:val="left"/>
              <w:rPr>
                <w:rFonts w:eastAsia="Calibri"/>
                <w:szCs w:val="26"/>
              </w:rPr>
            </w:pPr>
            <w:r w:rsidRPr="00306EDB">
              <w:rPr>
                <w:rFonts w:eastAsia="Calibri"/>
                <w:szCs w:val="26"/>
              </w:rPr>
              <w:t>Mô tả tóm tắt</w:t>
            </w:r>
          </w:p>
        </w:tc>
        <w:tc>
          <w:tcPr>
            <w:tcW w:w="6562" w:type="dxa"/>
          </w:tcPr>
          <w:p w14:paraId="2C6230F0" w14:textId="77777777" w:rsidR="00306EDB" w:rsidRPr="00306EDB" w:rsidRDefault="00306EDB" w:rsidP="007363D2">
            <w:pPr>
              <w:spacing w:before="0" w:after="0"/>
              <w:jc w:val="left"/>
              <w:rPr>
                <w:rFonts w:eastAsia="Calibri"/>
                <w:szCs w:val="26"/>
              </w:rPr>
            </w:pPr>
            <w:r w:rsidRPr="00306EDB">
              <w:rPr>
                <w:rFonts w:eastAsia="Calibri"/>
                <w:szCs w:val="26"/>
              </w:rPr>
              <w:t>User Case giúp người chơi có thể di chuyển xe tăng của mình</w:t>
            </w:r>
          </w:p>
        </w:tc>
      </w:tr>
      <w:tr w:rsidR="00306EDB" w:rsidRPr="00306EDB" w14:paraId="61D099E5" w14:textId="77777777" w:rsidTr="00306EDB">
        <w:tc>
          <w:tcPr>
            <w:tcW w:w="2785" w:type="dxa"/>
          </w:tcPr>
          <w:p w14:paraId="5EBF7916" w14:textId="77777777" w:rsidR="00306EDB" w:rsidRPr="00306EDB" w:rsidRDefault="00306EDB" w:rsidP="007363D2">
            <w:pPr>
              <w:spacing w:before="0" w:after="0"/>
              <w:jc w:val="left"/>
              <w:rPr>
                <w:rFonts w:eastAsia="Calibri"/>
                <w:szCs w:val="26"/>
              </w:rPr>
            </w:pPr>
            <w:r w:rsidRPr="00306EDB">
              <w:rPr>
                <w:rFonts w:eastAsia="Calibri"/>
                <w:szCs w:val="26"/>
              </w:rPr>
              <w:t>Các dòng sự kiện chính</w:t>
            </w:r>
          </w:p>
        </w:tc>
        <w:tc>
          <w:tcPr>
            <w:tcW w:w="6562" w:type="dxa"/>
          </w:tcPr>
          <w:p w14:paraId="729539A0" w14:textId="77777777" w:rsidR="00306EDB" w:rsidRPr="00306EDB" w:rsidRDefault="00306EDB" w:rsidP="007363D2">
            <w:pPr>
              <w:spacing w:before="0" w:after="0"/>
              <w:jc w:val="left"/>
              <w:rPr>
                <w:rFonts w:eastAsia="Calibri"/>
                <w:szCs w:val="26"/>
              </w:rPr>
            </w:pPr>
            <w:r w:rsidRPr="00306EDB">
              <w:rPr>
                <w:rFonts w:eastAsia="Calibri"/>
                <w:szCs w:val="26"/>
              </w:rPr>
              <w:t>Sử dụng chuột hoặc bàn phím để di chuyển xe tăng</w:t>
            </w:r>
          </w:p>
        </w:tc>
      </w:tr>
      <w:tr w:rsidR="00306EDB" w:rsidRPr="00306EDB" w14:paraId="797B1823" w14:textId="77777777" w:rsidTr="00306EDB">
        <w:tc>
          <w:tcPr>
            <w:tcW w:w="2785" w:type="dxa"/>
          </w:tcPr>
          <w:p w14:paraId="1AACE041" w14:textId="77777777" w:rsidR="00306EDB" w:rsidRPr="00306EDB" w:rsidRDefault="00306EDB" w:rsidP="007363D2">
            <w:pPr>
              <w:spacing w:before="0" w:after="0"/>
              <w:jc w:val="left"/>
              <w:rPr>
                <w:rFonts w:eastAsia="Calibri"/>
                <w:szCs w:val="26"/>
              </w:rPr>
            </w:pPr>
            <w:r w:rsidRPr="00306EDB">
              <w:rPr>
                <w:rFonts w:eastAsia="Calibri"/>
                <w:szCs w:val="26"/>
              </w:rPr>
              <w:t>Các dòng sự kiện khác</w:t>
            </w:r>
          </w:p>
        </w:tc>
        <w:tc>
          <w:tcPr>
            <w:tcW w:w="6562" w:type="dxa"/>
          </w:tcPr>
          <w:p w14:paraId="7523CCF7" w14:textId="77777777" w:rsidR="00306EDB" w:rsidRPr="00306EDB" w:rsidRDefault="00306EDB" w:rsidP="007363D2">
            <w:pPr>
              <w:spacing w:before="0" w:after="0"/>
              <w:jc w:val="left"/>
              <w:rPr>
                <w:rFonts w:eastAsia="Calibri"/>
                <w:szCs w:val="26"/>
              </w:rPr>
            </w:pPr>
            <w:r w:rsidRPr="00306EDB">
              <w:rPr>
                <w:rFonts w:eastAsia="Calibri"/>
                <w:szCs w:val="26"/>
              </w:rPr>
              <w:t>Đã tham gia trò chơi với thành viên quy định</w:t>
            </w:r>
          </w:p>
        </w:tc>
      </w:tr>
      <w:tr w:rsidR="00306EDB" w:rsidRPr="00306EDB" w14:paraId="03CD47F3" w14:textId="77777777" w:rsidTr="00306EDB">
        <w:tc>
          <w:tcPr>
            <w:tcW w:w="2785" w:type="dxa"/>
          </w:tcPr>
          <w:p w14:paraId="0259F306" w14:textId="77777777" w:rsidR="00306EDB" w:rsidRPr="00306EDB" w:rsidRDefault="00306EDB" w:rsidP="007363D2">
            <w:pPr>
              <w:spacing w:before="0" w:after="0"/>
              <w:jc w:val="left"/>
              <w:rPr>
                <w:rFonts w:eastAsia="Calibri"/>
                <w:szCs w:val="26"/>
              </w:rPr>
            </w:pPr>
            <w:r w:rsidRPr="00306EDB">
              <w:rPr>
                <w:rFonts w:eastAsia="Calibri"/>
                <w:szCs w:val="26"/>
              </w:rPr>
              <w:t>Các yêu cầu đặc biệt</w:t>
            </w:r>
          </w:p>
        </w:tc>
        <w:tc>
          <w:tcPr>
            <w:tcW w:w="6562" w:type="dxa"/>
          </w:tcPr>
          <w:p w14:paraId="4FCCEDD8" w14:textId="77777777" w:rsidR="00306EDB" w:rsidRPr="00306EDB" w:rsidRDefault="00306EDB" w:rsidP="007363D2">
            <w:pPr>
              <w:spacing w:before="0" w:after="0"/>
              <w:jc w:val="left"/>
              <w:rPr>
                <w:rFonts w:eastAsia="Calibri"/>
                <w:szCs w:val="26"/>
              </w:rPr>
            </w:pPr>
            <w:r w:rsidRPr="00306EDB">
              <w:rPr>
                <w:rFonts w:eastAsia="Calibri"/>
                <w:szCs w:val="26"/>
              </w:rPr>
              <w:t>Yêu cầu nhấn nút “Start”</w:t>
            </w:r>
          </w:p>
        </w:tc>
      </w:tr>
      <w:tr w:rsidR="00306EDB" w:rsidRPr="00306EDB" w14:paraId="2B005D4F" w14:textId="77777777" w:rsidTr="00306EDB">
        <w:tc>
          <w:tcPr>
            <w:tcW w:w="2785" w:type="dxa"/>
          </w:tcPr>
          <w:p w14:paraId="754DDC89"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khi thực hiện User Case</w:t>
            </w:r>
          </w:p>
        </w:tc>
        <w:tc>
          <w:tcPr>
            <w:tcW w:w="6562" w:type="dxa"/>
          </w:tcPr>
          <w:p w14:paraId="47127ADD" w14:textId="77777777" w:rsidR="00306EDB" w:rsidRPr="00306EDB" w:rsidRDefault="00306EDB" w:rsidP="007363D2">
            <w:pPr>
              <w:spacing w:before="0" w:after="0"/>
              <w:jc w:val="left"/>
              <w:rPr>
                <w:rFonts w:eastAsia="Calibri"/>
                <w:szCs w:val="26"/>
              </w:rPr>
            </w:pPr>
            <w:r w:rsidRPr="00306EDB">
              <w:rPr>
                <w:rFonts w:eastAsia="Calibri"/>
                <w:szCs w:val="26"/>
              </w:rPr>
              <w:t>Người chơi nhấn nút “Start”</w:t>
            </w:r>
          </w:p>
        </w:tc>
      </w:tr>
      <w:tr w:rsidR="00306EDB" w:rsidRPr="00306EDB" w14:paraId="4BC7E222" w14:textId="77777777" w:rsidTr="00306EDB">
        <w:tc>
          <w:tcPr>
            <w:tcW w:w="2785" w:type="dxa"/>
          </w:tcPr>
          <w:p w14:paraId="48085E30"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sau khi thực hiện User Case</w:t>
            </w:r>
          </w:p>
        </w:tc>
        <w:tc>
          <w:tcPr>
            <w:tcW w:w="6562" w:type="dxa"/>
          </w:tcPr>
          <w:p w14:paraId="04124403" w14:textId="77777777" w:rsidR="00306EDB" w:rsidRPr="00306EDB" w:rsidRDefault="00306EDB" w:rsidP="007363D2">
            <w:pPr>
              <w:spacing w:before="0" w:after="0"/>
              <w:jc w:val="left"/>
              <w:rPr>
                <w:rFonts w:eastAsia="Calibri"/>
                <w:szCs w:val="26"/>
              </w:rPr>
            </w:pPr>
            <w:r w:rsidRPr="00306EDB">
              <w:rPr>
                <w:rFonts w:eastAsia="Calibri"/>
                <w:szCs w:val="26"/>
              </w:rPr>
              <w:t>Xe được dịch chuyển đến vị trí cần đến trên bản đồ</w:t>
            </w:r>
          </w:p>
        </w:tc>
      </w:tr>
      <w:tr w:rsidR="00306EDB" w:rsidRPr="00306EDB" w14:paraId="32746CEA" w14:textId="77777777" w:rsidTr="00306EDB">
        <w:tc>
          <w:tcPr>
            <w:tcW w:w="2785" w:type="dxa"/>
          </w:tcPr>
          <w:p w14:paraId="4E3B1149" w14:textId="77777777" w:rsidR="00306EDB" w:rsidRPr="00306EDB" w:rsidRDefault="00306EDB" w:rsidP="007363D2">
            <w:pPr>
              <w:spacing w:before="0" w:after="0"/>
              <w:jc w:val="left"/>
              <w:rPr>
                <w:rFonts w:eastAsia="Calibri"/>
                <w:szCs w:val="26"/>
              </w:rPr>
            </w:pPr>
            <w:r w:rsidRPr="00306EDB">
              <w:rPr>
                <w:rFonts w:eastAsia="Calibri"/>
                <w:szCs w:val="26"/>
              </w:rPr>
              <w:t>Điểm mở rộng</w:t>
            </w:r>
          </w:p>
        </w:tc>
        <w:tc>
          <w:tcPr>
            <w:tcW w:w="6562" w:type="dxa"/>
          </w:tcPr>
          <w:p w14:paraId="4B12FCAE" w14:textId="77777777" w:rsidR="00306EDB" w:rsidRPr="00306EDB" w:rsidRDefault="00306EDB" w:rsidP="007363D2">
            <w:pPr>
              <w:keepNext/>
              <w:spacing w:before="0" w:after="0"/>
              <w:jc w:val="left"/>
              <w:rPr>
                <w:rFonts w:eastAsia="Calibri"/>
                <w:szCs w:val="26"/>
              </w:rPr>
            </w:pPr>
            <w:r w:rsidRPr="00306EDB">
              <w:rPr>
                <w:rFonts w:eastAsia="Calibri"/>
                <w:szCs w:val="26"/>
              </w:rPr>
              <w:t>Không có</w:t>
            </w:r>
          </w:p>
        </w:tc>
      </w:tr>
    </w:tbl>
    <w:p w14:paraId="4D435AA3" w14:textId="35E409D2" w:rsidR="00306EDB" w:rsidRDefault="00306EDB" w:rsidP="00306EDB">
      <w:pPr>
        <w:pStyle w:val="Caption"/>
        <w:rPr>
          <w:b w:val="0"/>
          <w:i/>
        </w:rPr>
      </w:pPr>
      <w:bookmarkStart w:id="72" w:name="_Toc95768892"/>
      <w:r w:rsidRPr="00306ED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6</w:t>
      </w:r>
      <w:r w:rsidR="0042045B">
        <w:rPr>
          <w:b w:val="0"/>
          <w:i/>
        </w:rPr>
        <w:fldChar w:fldCharType="end"/>
      </w:r>
      <w:r w:rsidRPr="00306EDB">
        <w:rPr>
          <w:b w:val="0"/>
          <w:i/>
        </w:rPr>
        <w:t>: Đặc tả User</w:t>
      </w:r>
      <w:r w:rsidR="00447D24">
        <w:rPr>
          <w:b w:val="0"/>
          <w:i/>
        </w:rPr>
        <w:t xml:space="preserve"> Case</w:t>
      </w:r>
      <w:r w:rsidRPr="00306EDB">
        <w:rPr>
          <w:b w:val="0"/>
          <w:i/>
        </w:rPr>
        <w:t xml:space="preserve"> di chuyển </w:t>
      </w:r>
      <w:proofErr w:type="gramStart"/>
      <w:r w:rsidRPr="00306EDB">
        <w:rPr>
          <w:b w:val="0"/>
          <w:i/>
        </w:rPr>
        <w:t>xe</w:t>
      </w:r>
      <w:proofErr w:type="gramEnd"/>
      <w:r w:rsidRPr="00306EDB">
        <w:rPr>
          <w:b w:val="0"/>
          <w:i/>
        </w:rPr>
        <w:t xml:space="preserve"> tăng</w:t>
      </w:r>
      <w:bookmarkEnd w:id="72"/>
    </w:p>
    <w:p w14:paraId="09A03934" w14:textId="77777777" w:rsidR="00AD5B45" w:rsidRPr="00AD5B45" w:rsidRDefault="00AD5B45" w:rsidP="00AD5B45"/>
    <w:tbl>
      <w:tblPr>
        <w:tblStyle w:val="TableGrid4"/>
        <w:tblW w:w="0" w:type="auto"/>
        <w:tblLook w:val="04A0" w:firstRow="1" w:lastRow="0" w:firstColumn="1" w:lastColumn="0" w:noHBand="0" w:noVBand="1"/>
      </w:tblPr>
      <w:tblGrid>
        <w:gridCol w:w="2785"/>
        <w:gridCol w:w="6562"/>
      </w:tblGrid>
      <w:tr w:rsidR="00306EDB" w:rsidRPr="00306EDB" w14:paraId="5EAAAF1E" w14:textId="77777777" w:rsidTr="00306EDB">
        <w:tc>
          <w:tcPr>
            <w:tcW w:w="2785" w:type="dxa"/>
          </w:tcPr>
          <w:p w14:paraId="3DAEC5CC" w14:textId="2030CAB3" w:rsidR="00306EDB" w:rsidRPr="00306EDB" w:rsidRDefault="00306EDB" w:rsidP="007363D2">
            <w:pPr>
              <w:spacing w:before="0" w:after="0"/>
              <w:jc w:val="center"/>
              <w:rPr>
                <w:rFonts w:eastAsia="Calibri"/>
                <w:b/>
                <w:szCs w:val="26"/>
              </w:rPr>
            </w:pPr>
            <w:r w:rsidRPr="00306EDB">
              <w:rPr>
                <w:rFonts w:eastAsia="Calibri"/>
                <w:b/>
                <w:szCs w:val="26"/>
              </w:rPr>
              <w:t>Tên User</w:t>
            </w:r>
            <w:r w:rsidR="00447D24">
              <w:rPr>
                <w:rFonts w:eastAsia="Calibri"/>
                <w:b/>
                <w:szCs w:val="26"/>
              </w:rPr>
              <w:t xml:space="preserve"> Case</w:t>
            </w:r>
          </w:p>
        </w:tc>
        <w:tc>
          <w:tcPr>
            <w:tcW w:w="6562" w:type="dxa"/>
          </w:tcPr>
          <w:p w14:paraId="74E70B55" w14:textId="77777777" w:rsidR="00306EDB" w:rsidRPr="00306EDB" w:rsidRDefault="00306EDB" w:rsidP="007363D2">
            <w:pPr>
              <w:spacing w:before="0" w:after="0"/>
              <w:jc w:val="center"/>
              <w:rPr>
                <w:rFonts w:eastAsia="Calibri"/>
                <w:b/>
                <w:szCs w:val="26"/>
              </w:rPr>
            </w:pPr>
            <w:r w:rsidRPr="00306EDB">
              <w:rPr>
                <w:rFonts w:eastAsia="Calibri"/>
                <w:b/>
                <w:szCs w:val="26"/>
              </w:rPr>
              <w:t>Phát sinh bản đồ</w:t>
            </w:r>
          </w:p>
        </w:tc>
      </w:tr>
      <w:tr w:rsidR="00306EDB" w:rsidRPr="00306EDB" w14:paraId="35BCF0B7" w14:textId="77777777" w:rsidTr="00306EDB">
        <w:tc>
          <w:tcPr>
            <w:tcW w:w="2785" w:type="dxa"/>
          </w:tcPr>
          <w:p w14:paraId="550CF9D3" w14:textId="77777777" w:rsidR="00306EDB" w:rsidRPr="00306EDB" w:rsidRDefault="00306EDB" w:rsidP="007363D2">
            <w:pPr>
              <w:spacing w:before="0" w:after="0"/>
              <w:jc w:val="left"/>
              <w:rPr>
                <w:rFonts w:eastAsia="Calibri"/>
                <w:szCs w:val="26"/>
              </w:rPr>
            </w:pPr>
            <w:r w:rsidRPr="00306EDB">
              <w:rPr>
                <w:rFonts w:eastAsia="Calibri"/>
                <w:szCs w:val="26"/>
              </w:rPr>
              <w:t>Mô tả tóm tắt</w:t>
            </w:r>
          </w:p>
        </w:tc>
        <w:tc>
          <w:tcPr>
            <w:tcW w:w="6562" w:type="dxa"/>
          </w:tcPr>
          <w:p w14:paraId="6DD8EB04" w14:textId="77777777" w:rsidR="00306EDB" w:rsidRPr="00306EDB" w:rsidRDefault="00306EDB" w:rsidP="007363D2">
            <w:pPr>
              <w:spacing w:before="0" w:after="0"/>
              <w:jc w:val="left"/>
              <w:rPr>
                <w:rFonts w:eastAsia="Calibri"/>
                <w:szCs w:val="26"/>
              </w:rPr>
            </w:pPr>
            <w:r w:rsidRPr="00306EDB">
              <w:rPr>
                <w:rFonts w:eastAsia="Calibri"/>
                <w:szCs w:val="26"/>
              </w:rPr>
              <w:t>User Case phát sinh bản đồ của trò chơi</w:t>
            </w:r>
          </w:p>
        </w:tc>
      </w:tr>
      <w:tr w:rsidR="00306EDB" w:rsidRPr="00306EDB" w14:paraId="755A0AF1" w14:textId="77777777" w:rsidTr="00306EDB">
        <w:tc>
          <w:tcPr>
            <w:tcW w:w="2785" w:type="dxa"/>
          </w:tcPr>
          <w:p w14:paraId="2C6B647D" w14:textId="77777777" w:rsidR="00306EDB" w:rsidRPr="00306EDB" w:rsidRDefault="00306EDB" w:rsidP="007363D2">
            <w:pPr>
              <w:spacing w:before="0" w:after="0"/>
              <w:jc w:val="left"/>
              <w:rPr>
                <w:rFonts w:eastAsia="Calibri"/>
                <w:szCs w:val="26"/>
              </w:rPr>
            </w:pPr>
            <w:r w:rsidRPr="00306EDB">
              <w:rPr>
                <w:rFonts w:eastAsia="Calibri"/>
                <w:szCs w:val="26"/>
              </w:rPr>
              <w:t>Các dòng sự kiện chính</w:t>
            </w:r>
          </w:p>
        </w:tc>
        <w:tc>
          <w:tcPr>
            <w:tcW w:w="6562" w:type="dxa"/>
          </w:tcPr>
          <w:p w14:paraId="2EFAD83E" w14:textId="12A86A9F" w:rsidR="00306EDB" w:rsidRPr="00306EDB" w:rsidRDefault="00306EDB" w:rsidP="007363D2">
            <w:pPr>
              <w:pStyle w:val="ListParagraph"/>
              <w:numPr>
                <w:ilvl w:val="0"/>
                <w:numId w:val="42"/>
              </w:numPr>
              <w:spacing w:before="0" w:after="0"/>
              <w:jc w:val="left"/>
              <w:rPr>
                <w:rFonts w:eastAsia="Calibri"/>
                <w:szCs w:val="26"/>
              </w:rPr>
            </w:pPr>
            <w:r w:rsidRPr="00306EDB">
              <w:rPr>
                <w:rFonts w:eastAsia="Calibri"/>
                <w:szCs w:val="26"/>
              </w:rPr>
              <w:t>Hệ thống sẽ phát sinh bản đồ theo bốn mùa xuân hạ thu đông</w:t>
            </w:r>
          </w:p>
          <w:p w14:paraId="68468B47" w14:textId="5B4E020C" w:rsidR="00306EDB" w:rsidRPr="00306EDB" w:rsidRDefault="00306EDB" w:rsidP="007363D2">
            <w:pPr>
              <w:pStyle w:val="ListParagraph"/>
              <w:numPr>
                <w:ilvl w:val="0"/>
                <w:numId w:val="42"/>
              </w:numPr>
              <w:spacing w:before="0" w:after="0"/>
              <w:jc w:val="left"/>
              <w:rPr>
                <w:rFonts w:eastAsia="Calibri"/>
                <w:szCs w:val="26"/>
              </w:rPr>
            </w:pPr>
            <w:r>
              <w:rPr>
                <w:rFonts w:eastAsia="Calibri"/>
                <w:szCs w:val="26"/>
              </w:rPr>
              <w:t>B</w:t>
            </w:r>
            <w:r w:rsidRPr="00306EDB">
              <w:rPr>
                <w:rFonts w:eastAsia="Calibri"/>
                <w:szCs w:val="26"/>
              </w:rPr>
              <w:t xml:space="preserve">ản đồ gồm có: cây, cỏ, hoa và các chướng ngại vật. </w:t>
            </w:r>
          </w:p>
        </w:tc>
      </w:tr>
      <w:tr w:rsidR="00306EDB" w:rsidRPr="00306EDB" w14:paraId="35C6715D" w14:textId="77777777" w:rsidTr="00306EDB">
        <w:tc>
          <w:tcPr>
            <w:tcW w:w="2785" w:type="dxa"/>
          </w:tcPr>
          <w:p w14:paraId="1A62ABD3" w14:textId="77777777" w:rsidR="00306EDB" w:rsidRPr="00306EDB" w:rsidRDefault="00306EDB" w:rsidP="007363D2">
            <w:pPr>
              <w:spacing w:before="0" w:after="0"/>
              <w:jc w:val="left"/>
              <w:rPr>
                <w:rFonts w:eastAsia="Calibri"/>
                <w:szCs w:val="26"/>
              </w:rPr>
            </w:pPr>
            <w:r w:rsidRPr="00306EDB">
              <w:rPr>
                <w:rFonts w:eastAsia="Calibri"/>
                <w:szCs w:val="26"/>
              </w:rPr>
              <w:t>Các dòng sự kiện khác</w:t>
            </w:r>
          </w:p>
        </w:tc>
        <w:tc>
          <w:tcPr>
            <w:tcW w:w="6562" w:type="dxa"/>
          </w:tcPr>
          <w:p w14:paraId="56668342" w14:textId="77777777" w:rsidR="00306EDB" w:rsidRPr="00306EDB" w:rsidRDefault="00306EDB" w:rsidP="007363D2">
            <w:pPr>
              <w:spacing w:before="0" w:after="0"/>
              <w:jc w:val="left"/>
              <w:rPr>
                <w:rFonts w:eastAsia="Calibri"/>
                <w:szCs w:val="26"/>
              </w:rPr>
            </w:pPr>
            <w:r w:rsidRPr="00306EDB">
              <w:rPr>
                <w:rFonts w:eastAsia="Calibri"/>
                <w:szCs w:val="26"/>
              </w:rPr>
              <w:t>Nếu người chơi không ấn nút “Start” thì không thực hiện được User Case</w:t>
            </w:r>
          </w:p>
        </w:tc>
      </w:tr>
      <w:tr w:rsidR="00306EDB" w:rsidRPr="00306EDB" w14:paraId="722688EF" w14:textId="77777777" w:rsidTr="00306EDB">
        <w:tc>
          <w:tcPr>
            <w:tcW w:w="2785" w:type="dxa"/>
          </w:tcPr>
          <w:p w14:paraId="18F7D654" w14:textId="77777777" w:rsidR="00306EDB" w:rsidRPr="00306EDB" w:rsidRDefault="00306EDB" w:rsidP="007363D2">
            <w:pPr>
              <w:spacing w:before="0" w:after="0"/>
              <w:jc w:val="left"/>
              <w:rPr>
                <w:rFonts w:eastAsia="Calibri"/>
                <w:szCs w:val="26"/>
              </w:rPr>
            </w:pPr>
            <w:r w:rsidRPr="00306EDB">
              <w:rPr>
                <w:rFonts w:eastAsia="Calibri"/>
                <w:szCs w:val="26"/>
              </w:rPr>
              <w:t>Các yêu cầu đặc biệt</w:t>
            </w:r>
          </w:p>
        </w:tc>
        <w:tc>
          <w:tcPr>
            <w:tcW w:w="6562" w:type="dxa"/>
          </w:tcPr>
          <w:p w14:paraId="76E60A50" w14:textId="77777777" w:rsidR="00306EDB" w:rsidRPr="00306EDB" w:rsidRDefault="00306EDB" w:rsidP="007363D2">
            <w:pPr>
              <w:spacing w:before="0" w:after="0"/>
              <w:jc w:val="left"/>
              <w:rPr>
                <w:rFonts w:eastAsia="Calibri"/>
                <w:szCs w:val="26"/>
              </w:rPr>
            </w:pPr>
            <w:r w:rsidRPr="00306EDB">
              <w:rPr>
                <w:rFonts w:eastAsia="Calibri"/>
                <w:szCs w:val="26"/>
              </w:rPr>
              <w:t>Yêu cầu người chơi nhấn vào nút “Start”</w:t>
            </w:r>
          </w:p>
        </w:tc>
      </w:tr>
      <w:tr w:rsidR="00306EDB" w:rsidRPr="00306EDB" w14:paraId="49DB6544" w14:textId="77777777" w:rsidTr="00306EDB">
        <w:tc>
          <w:tcPr>
            <w:tcW w:w="2785" w:type="dxa"/>
          </w:tcPr>
          <w:p w14:paraId="4B602BFD"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khi thực hiện User Case</w:t>
            </w:r>
          </w:p>
        </w:tc>
        <w:tc>
          <w:tcPr>
            <w:tcW w:w="6562" w:type="dxa"/>
          </w:tcPr>
          <w:p w14:paraId="438469CB" w14:textId="77777777" w:rsidR="00306EDB" w:rsidRPr="00306EDB" w:rsidRDefault="00306EDB" w:rsidP="007363D2">
            <w:pPr>
              <w:spacing w:before="0" w:after="0"/>
              <w:jc w:val="left"/>
              <w:rPr>
                <w:rFonts w:eastAsia="Calibri"/>
                <w:szCs w:val="26"/>
              </w:rPr>
            </w:pPr>
            <w:r w:rsidRPr="00306EDB">
              <w:rPr>
                <w:rFonts w:eastAsia="Calibri"/>
                <w:szCs w:val="26"/>
              </w:rPr>
              <w:t>Người chơi nhấn nút “Start”</w:t>
            </w:r>
          </w:p>
        </w:tc>
      </w:tr>
      <w:tr w:rsidR="00306EDB" w:rsidRPr="00306EDB" w14:paraId="2A334223" w14:textId="77777777" w:rsidTr="00306EDB">
        <w:tc>
          <w:tcPr>
            <w:tcW w:w="2785" w:type="dxa"/>
          </w:tcPr>
          <w:p w14:paraId="00C8B75A" w14:textId="77777777" w:rsidR="00306EDB" w:rsidRPr="00306EDB" w:rsidRDefault="00306EDB" w:rsidP="007363D2">
            <w:pPr>
              <w:spacing w:before="0" w:after="0"/>
              <w:jc w:val="left"/>
              <w:rPr>
                <w:rFonts w:eastAsia="Calibri"/>
                <w:szCs w:val="26"/>
              </w:rPr>
            </w:pPr>
            <w:r w:rsidRPr="00306EDB">
              <w:rPr>
                <w:rFonts w:eastAsia="Calibri"/>
                <w:szCs w:val="26"/>
              </w:rPr>
              <w:t>Trạng thái hệ thống sau khi thực hiện User Case</w:t>
            </w:r>
          </w:p>
        </w:tc>
        <w:tc>
          <w:tcPr>
            <w:tcW w:w="6562" w:type="dxa"/>
          </w:tcPr>
          <w:p w14:paraId="2F2E9C69" w14:textId="77777777" w:rsidR="00306EDB" w:rsidRPr="00306EDB" w:rsidRDefault="00306EDB" w:rsidP="007363D2">
            <w:pPr>
              <w:spacing w:before="0" w:after="0"/>
              <w:jc w:val="left"/>
              <w:rPr>
                <w:rFonts w:eastAsia="Calibri"/>
                <w:szCs w:val="26"/>
              </w:rPr>
            </w:pPr>
            <w:r w:rsidRPr="00306EDB">
              <w:rPr>
                <w:rFonts w:eastAsia="Calibri"/>
                <w:szCs w:val="26"/>
              </w:rPr>
              <w:t xml:space="preserve">Hiển thị bản đồ trò chơi </w:t>
            </w:r>
          </w:p>
        </w:tc>
      </w:tr>
      <w:tr w:rsidR="00306EDB" w:rsidRPr="00306EDB" w14:paraId="0D3F8426" w14:textId="77777777" w:rsidTr="00306EDB">
        <w:tc>
          <w:tcPr>
            <w:tcW w:w="2785" w:type="dxa"/>
          </w:tcPr>
          <w:p w14:paraId="0B7CFD77" w14:textId="77777777" w:rsidR="00306EDB" w:rsidRPr="00306EDB" w:rsidRDefault="00306EDB" w:rsidP="007363D2">
            <w:pPr>
              <w:spacing w:before="0" w:after="0"/>
              <w:jc w:val="left"/>
              <w:rPr>
                <w:rFonts w:eastAsia="Calibri"/>
                <w:szCs w:val="26"/>
              </w:rPr>
            </w:pPr>
            <w:r w:rsidRPr="00306EDB">
              <w:rPr>
                <w:rFonts w:eastAsia="Calibri"/>
                <w:szCs w:val="26"/>
              </w:rPr>
              <w:t>Điểm mở rộng</w:t>
            </w:r>
          </w:p>
        </w:tc>
        <w:tc>
          <w:tcPr>
            <w:tcW w:w="6562" w:type="dxa"/>
          </w:tcPr>
          <w:p w14:paraId="551477A9" w14:textId="77777777" w:rsidR="00306EDB" w:rsidRPr="00306EDB" w:rsidRDefault="00306EDB" w:rsidP="007363D2">
            <w:pPr>
              <w:keepNext/>
              <w:spacing w:before="0" w:after="0"/>
              <w:jc w:val="left"/>
              <w:rPr>
                <w:rFonts w:eastAsia="Calibri"/>
                <w:szCs w:val="26"/>
              </w:rPr>
            </w:pPr>
            <w:r w:rsidRPr="00306EDB">
              <w:rPr>
                <w:rFonts w:eastAsia="Calibri"/>
                <w:szCs w:val="26"/>
              </w:rPr>
              <w:t>Không có</w:t>
            </w:r>
          </w:p>
        </w:tc>
      </w:tr>
    </w:tbl>
    <w:p w14:paraId="32E6552B" w14:textId="75E112DE" w:rsidR="00306EDB" w:rsidRDefault="00306EDB" w:rsidP="00306EDB">
      <w:pPr>
        <w:pStyle w:val="Caption"/>
        <w:rPr>
          <w:b w:val="0"/>
          <w:i/>
        </w:rPr>
      </w:pPr>
      <w:bookmarkStart w:id="73" w:name="_Toc95768893"/>
      <w:r w:rsidRPr="00306ED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7</w:t>
      </w:r>
      <w:r w:rsidR="0042045B">
        <w:rPr>
          <w:b w:val="0"/>
          <w:i/>
        </w:rPr>
        <w:fldChar w:fldCharType="end"/>
      </w:r>
      <w:r w:rsidRPr="00306EDB">
        <w:rPr>
          <w:b w:val="0"/>
          <w:i/>
        </w:rPr>
        <w:t>: Đặc tả User</w:t>
      </w:r>
      <w:r w:rsidR="00447D24">
        <w:rPr>
          <w:b w:val="0"/>
          <w:i/>
        </w:rPr>
        <w:t xml:space="preserve"> Case</w:t>
      </w:r>
      <w:r w:rsidRPr="00306EDB">
        <w:rPr>
          <w:b w:val="0"/>
          <w:i/>
        </w:rPr>
        <w:t xml:space="preserve"> phát sinh bản đồ</w:t>
      </w:r>
      <w:bookmarkEnd w:id="73"/>
    </w:p>
    <w:p w14:paraId="5EDA0F86" w14:textId="77777777" w:rsidR="00AD5B45" w:rsidRPr="00AD5B45" w:rsidRDefault="00AD5B45" w:rsidP="00AD5B45"/>
    <w:tbl>
      <w:tblPr>
        <w:tblStyle w:val="TableGrid13"/>
        <w:tblW w:w="0" w:type="auto"/>
        <w:tblLook w:val="04A0" w:firstRow="1" w:lastRow="0" w:firstColumn="1" w:lastColumn="0" w:noHBand="0" w:noVBand="1"/>
      </w:tblPr>
      <w:tblGrid>
        <w:gridCol w:w="2785"/>
        <w:gridCol w:w="6562"/>
      </w:tblGrid>
      <w:tr w:rsidR="00447D24" w:rsidRPr="00447D24" w14:paraId="1AD90A80" w14:textId="77777777" w:rsidTr="00447D24">
        <w:tc>
          <w:tcPr>
            <w:tcW w:w="2785" w:type="dxa"/>
          </w:tcPr>
          <w:p w14:paraId="58929725" w14:textId="7804AE87" w:rsidR="00447D24" w:rsidRPr="00447D24" w:rsidRDefault="00447D24" w:rsidP="007363D2">
            <w:pPr>
              <w:spacing w:before="0" w:after="0"/>
              <w:jc w:val="center"/>
              <w:rPr>
                <w:rFonts w:eastAsia="Calibri"/>
                <w:b/>
                <w:szCs w:val="26"/>
              </w:rPr>
            </w:pPr>
            <w:r w:rsidRPr="00447D24">
              <w:rPr>
                <w:rFonts w:eastAsia="Calibri"/>
                <w:b/>
                <w:szCs w:val="26"/>
              </w:rPr>
              <w:t>Tên User</w:t>
            </w:r>
            <w:r>
              <w:rPr>
                <w:rFonts w:eastAsia="Calibri"/>
                <w:b/>
                <w:szCs w:val="26"/>
              </w:rPr>
              <w:t xml:space="preserve"> Case</w:t>
            </w:r>
          </w:p>
        </w:tc>
        <w:tc>
          <w:tcPr>
            <w:tcW w:w="6562" w:type="dxa"/>
          </w:tcPr>
          <w:p w14:paraId="0ABD4A53" w14:textId="77777777" w:rsidR="00447D24" w:rsidRPr="00447D24" w:rsidRDefault="00447D24" w:rsidP="007363D2">
            <w:pPr>
              <w:spacing w:before="0" w:after="0"/>
              <w:jc w:val="center"/>
              <w:rPr>
                <w:rFonts w:eastAsia="Calibri"/>
                <w:b/>
                <w:szCs w:val="26"/>
              </w:rPr>
            </w:pPr>
            <w:r w:rsidRPr="00447D24">
              <w:rPr>
                <w:rFonts w:eastAsia="Calibri"/>
                <w:b/>
                <w:szCs w:val="26"/>
              </w:rPr>
              <w:t>Minigame</w:t>
            </w:r>
          </w:p>
        </w:tc>
      </w:tr>
      <w:tr w:rsidR="00447D24" w:rsidRPr="00447D24" w14:paraId="6EE37CEC" w14:textId="77777777" w:rsidTr="00447D24">
        <w:tc>
          <w:tcPr>
            <w:tcW w:w="2785" w:type="dxa"/>
          </w:tcPr>
          <w:p w14:paraId="13749AC2" w14:textId="77777777" w:rsidR="00447D24" w:rsidRPr="00447D24" w:rsidRDefault="00447D24" w:rsidP="007363D2">
            <w:pPr>
              <w:spacing w:before="0" w:after="0"/>
              <w:jc w:val="left"/>
              <w:rPr>
                <w:rFonts w:eastAsia="Calibri"/>
                <w:szCs w:val="26"/>
              </w:rPr>
            </w:pPr>
            <w:r w:rsidRPr="00447D24">
              <w:rPr>
                <w:rFonts w:eastAsia="Calibri"/>
                <w:szCs w:val="26"/>
              </w:rPr>
              <w:t>Mô tả tóm tắt</w:t>
            </w:r>
          </w:p>
        </w:tc>
        <w:tc>
          <w:tcPr>
            <w:tcW w:w="6562" w:type="dxa"/>
          </w:tcPr>
          <w:p w14:paraId="7B61B82C" w14:textId="77777777" w:rsidR="00447D24" w:rsidRPr="00447D24" w:rsidRDefault="00447D24" w:rsidP="007363D2">
            <w:pPr>
              <w:spacing w:before="0" w:after="0"/>
              <w:jc w:val="left"/>
              <w:rPr>
                <w:rFonts w:eastAsia="Calibri"/>
                <w:szCs w:val="26"/>
              </w:rPr>
            </w:pPr>
            <w:r w:rsidRPr="00447D24">
              <w:rPr>
                <w:rFonts w:eastAsia="Calibri"/>
                <w:szCs w:val="26"/>
              </w:rPr>
              <w:t>User Case thêm phần thú vị mới mẻ của các trò chơi xe tăng thông thường</w:t>
            </w:r>
          </w:p>
        </w:tc>
      </w:tr>
      <w:tr w:rsidR="00447D24" w:rsidRPr="00447D24" w14:paraId="5EEEB177" w14:textId="77777777" w:rsidTr="00447D24">
        <w:tc>
          <w:tcPr>
            <w:tcW w:w="2785" w:type="dxa"/>
          </w:tcPr>
          <w:p w14:paraId="283C5D33" w14:textId="77777777" w:rsidR="00447D24" w:rsidRPr="00447D24" w:rsidRDefault="00447D24" w:rsidP="007363D2">
            <w:pPr>
              <w:spacing w:before="0" w:after="0"/>
              <w:jc w:val="left"/>
              <w:rPr>
                <w:rFonts w:eastAsia="Calibri"/>
                <w:szCs w:val="26"/>
              </w:rPr>
            </w:pPr>
            <w:r w:rsidRPr="00447D24">
              <w:rPr>
                <w:rFonts w:eastAsia="Calibri"/>
                <w:szCs w:val="26"/>
              </w:rPr>
              <w:t>Các dòng sự kiện chính</w:t>
            </w:r>
          </w:p>
        </w:tc>
        <w:tc>
          <w:tcPr>
            <w:tcW w:w="6562" w:type="dxa"/>
          </w:tcPr>
          <w:p w14:paraId="2ED043EC" w14:textId="77777777" w:rsidR="00447D24" w:rsidRPr="00447D24" w:rsidRDefault="00447D24" w:rsidP="007363D2">
            <w:pPr>
              <w:spacing w:before="0" w:after="0"/>
              <w:jc w:val="left"/>
              <w:rPr>
                <w:rFonts w:eastAsia="Calibri"/>
                <w:szCs w:val="26"/>
              </w:rPr>
            </w:pPr>
            <w:r w:rsidRPr="00447D24">
              <w:rPr>
                <w:rFonts w:eastAsia="Calibri"/>
                <w:szCs w:val="26"/>
              </w:rPr>
              <w:t>Hệ thống sẽ random bất kỳ một minigame</w:t>
            </w:r>
          </w:p>
          <w:p w14:paraId="06CA78C6" w14:textId="51F0347F" w:rsidR="00447D24" w:rsidRPr="00447D24" w:rsidRDefault="00447D24" w:rsidP="007363D2">
            <w:pPr>
              <w:pStyle w:val="ListParagraph"/>
              <w:numPr>
                <w:ilvl w:val="0"/>
                <w:numId w:val="62"/>
              </w:numPr>
              <w:spacing w:before="0" w:after="0"/>
              <w:jc w:val="left"/>
              <w:rPr>
                <w:rFonts w:eastAsia="Calibri"/>
                <w:szCs w:val="26"/>
              </w:rPr>
            </w:pPr>
            <w:r w:rsidRPr="00447D24">
              <w:rPr>
                <w:rFonts w:eastAsia="Calibri"/>
                <w:szCs w:val="26"/>
              </w:rPr>
              <w:t>Nếu còn 4 người chơi sẽ có một vòng bo thu lại</w:t>
            </w:r>
            <w:r>
              <w:rPr>
                <w:rFonts w:eastAsia="Calibri"/>
                <w:szCs w:val="26"/>
              </w:rPr>
              <w:t xml:space="preserve"> </w:t>
            </w:r>
            <w:r w:rsidRPr="00447D24">
              <w:rPr>
                <w:rFonts w:eastAsia="Calibri"/>
                <w:szCs w:val="26"/>
              </w:rPr>
              <w:t>(xe không trong vòng bo sẽ bị</w:t>
            </w:r>
            <w:r>
              <w:rPr>
                <w:rFonts w:eastAsia="Calibri"/>
                <w:szCs w:val="26"/>
              </w:rPr>
              <w:t xml:space="preserve"> tiêu hủy</w:t>
            </w:r>
            <w:r w:rsidRPr="00447D24">
              <w:rPr>
                <w:rFonts w:eastAsia="Calibri"/>
                <w:szCs w:val="26"/>
              </w:rPr>
              <w:t>)</w:t>
            </w:r>
          </w:p>
          <w:p w14:paraId="2087F4B6" w14:textId="2B042428" w:rsidR="00447D24" w:rsidRPr="00447D24" w:rsidRDefault="00447D24" w:rsidP="007363D2">
            <w:pPr>
              <w:pStyle w:val="ListParagraph"/>
              <w:numPr>
                <w:ilvl w:val="0"/>
                <w:numId w:val="62"/>
              </w:numPr>
              <w:spacing w:before="0" w:after="0"/>
              <w:jc w:val="left"/>
              <w:rPr>
                <w:rFonts w:eastAsia="Calibri"/>
                <w:szCs w:val="26"/>
              </w:rPr>
            </w:pPr>
            <w:r w:rsidRPr="00447D24">
              <w:rPr>
                <w:rFonts w:eastAsia="Calibri"/>
                <w:szCs w:val="26"/>
              </w:rPr>
              <w:t>Nếu còn 3 người chơi sẽ vào trò đặt boom hoặc mê cung</w:t>
            </w:r>
          </w:p>
          <w:p w14:paraId="1AC3A71D" w14:textId="0550C686" w:rsidR="00447D24" w:rsidRPr="00447D24" w:rsidRDefault="00447D24" w:rsidP="007363D2">
            <w:pPr>
              <w:pStyle w:val="ListParagraph"/>
              <w:numPr>
                <w:ilvl w:val="0"/>
                <w:numId w:val="62"/>
              </w:numPr>
              <w:spacing w:before="0" w:after="0"/>
              <w:jc w:val="left"/>
              <w:rPr>
                <w:rFonts w:eastAsia="Calibri"/>
                <w:szCs w:val="26"/>
              </w:rPr>
            </w:pPr>
            <w:r w:rsidRPr="00447D24">
              <w:rPr>
                <w:rFonts w:eastAsia="Calibri"/>
                <w:szCs w:val="26"/>
              </w:rPr>
              <w:t xml:space="preserve">Nếu có 2 người chơi sẽ vào trò máy bay và ninja </w:t>
            </w:r>
          </w:p>
        </w:tc>
      </w:tr>
      <w:tr w:rsidR="00447D24" w:rsidRPr="00447D24" w14:paraId="373AF7A8" w14:textId="77777777" w:rsidTr="00447D24">
        <w:tc>
          <w:tcPr>
            <w:tcW w:w="2785" w:type="dxa"/>
          </w:tcPr>
          <w:p w14:paraId="061B0956" w14:textId="77777777" w:rsidR="00447D24" w:rsidRPr="00447D24" w:rsidRDefault="00447D24" w:rsidP="007363D2">
            <w:pPr>
              <w:spacing w:before="0" w:after="0"/>
              <w:jc w:val="left"/>
              <w:rPr>
                <w:rFonts w:eastAsia="Calibri"/>
                <w:szCs w:val="26"/>
              </w:rPr>
            </w:pPr>
            <w:r w:rsidRPr="00447D24">
              <w:rPr>
                <w:rFonts w:eastAsia="Calibri"/>
                <w:szCs w:val="26"/>
              </w:rPr>
              <w:lastRenderedPageBreak/>
              <w:t>Các dòng sự kiện khác</w:t>
            </w:r>
          </w:p>
        </w:tc>
        <w:tc>
          <w:tcPr>
            <w:tcW w:w="6562" w:type="dxa"/>
          </w:tcPr>
          <w:p w14:paraId="5641D952" w14:textId="77777777" w:rsidR="00447D24" w:rsidRPr="00447D24" w:rsidRDefault="00447D24" w:rsidP="007363D2">
            <w:pPr>
              <w:spacing w:before="0" w:after="0"/>
              <w:jc w:val="left"/>
              <w:rPr>
                <w:rFonts w:eastAsia="Calibri"/>
                <w:szCs w:val="26"/>
              </w:rPr>
            </w:pPr>
            <w:r w:rsidRPr="00447D24">
              <w:rPr>
                <w:rFonts w:eastAsia="Calibri"/>
                <w:szCs w:val="26"/>
              </w:rPr>
              <w:t>Đã tham gia trò chơi với thành viên quy định</w:t>
            </w:r>
          </w:p>
        </w:tc>
      </w:tr>
      <w:tr w:rsidR="00447D24" w:rsidRPr="00447D24" w14:paraId="4A64CC1C" w14:textId="77777777" w:rsidTr="00447D24">
        <w:tc>
          <w:tcPr>
            <w:tcW w:w="2785" w:type="dxa"/>
          </w:tcPr>
          <w:p w14:paraId="6C3BABD7" w14:textId="77777777" w:rsidR="00447D24" w:rsidRPr="00447D24" w:rsidRDefault="00447D24" w:rsidP="007363D2">
            <w:pPr>
              <w:spacing w:before="0" w:after="0"/>
              <w:jc w:val="left"/>
              <w:rPr>
                <w:rFonts w:eastAsia="Calibri"/>
                <w:szCs w:val="26"/>
              </w:rPr>
            </w:pPr>
            <w:r w:rsidRPr="00447D24">
              <w:rPr>
                <w:rFonts w:eastAsia="Calibri"/>
                <w:szCs w:val="26"/>
              </w:rPr>
              <w:t>Các yêu cầu đặc biệt</w:t>
            </w:r>
          </w:p>
        </w:tc>
        <w:tc>
          <w:tcPr>
            <w:tcW w:w="6562" w:type="dxa"/>
          </w:tcPr>
          <w:p w14:paraId="483C3FB5" w14:textId="77777777" w:rsidR="00447D24" w:rsidRPr="00447D24" w:rsidRDefault="00447D24" w:rsidP="007363D2">
            <w:pPr>
              <w:spacing w:before="0" w:after="0"/>
              <w:jc w:val="left"/>
              <w:rPr>
                <w:rFonts w:eastAsia="Calibri"/>
                <w:szCs w:val="26"/>
              </w:rPr>
            </w:pPr>
            <w:r w:rsidRPr="00447D24">
              <w:rPr>
                <w:rFonts w:eastAsia="Calibri"/>
                <w:szCs w:val="26"/>
              </w:rPr>
              <w:t>Yêu cầu nhấn nút “Start”</w:t>
            </w:r>
          </w:p>
        </w:tc>
      </w:tr>
      <w:tr w:rsidR="00447D24" w:rsidRPr="00447D24" w14:paraId="322F5DF6" w14:textId="77777777" w:rsidTr="00447D24">
        <w:tc>
          <w:tcPr>
            <w:tcW w:w="2785" w:type="dxa"/>
          </w:tcPr>
          <w:p w14:paraId="17F72158" w14:textId="77777777" w:rsidR="00447D24" w:rsidRPr="00447D24" w:rsidRDefault="00447D24" w:rsidP="007363D2">
            <w:pPr>
              <w:spacing w:before="0" w:after="0"/>
              <w:jc w:val="left"/>
              <w:rPr>
                <w:rFonts w:eastAsia="Calibri"/>
                <w:szCs w:val="26"/>
              </w:rPr>
            </w:pPr>
            <w:r w:rsidRPr="00447D24">
              <w:rPr>
                <w:rFonts w:eastAsia="Calibri"/>
                <w:szCs w:val="26"/>
              </w:rPr>
              <w:t>Trạng thái hệ thống khi thực hiện User Case</w:t>
            </w:r>
          </w:p>
        </w:tc>
        <w:tc>
          <w:tcPr>
            <w:tcW w:w="6562" w:type="dxa"/>
          </w:tcPr>
          <w:p w14:paraId="7EC6F845" w14:textId="77777777" w:rsidR="00447D24" w:rsidRPr="00447D24" w:rsidRDefault="00447D24" w:rsidP="007363D2">
            <w:pPr>
              <w:spacing w:before="0" w:after="0"/>
              <w:jc w:val="left"/>
              <w:rPr>
                <w:rFonts w:eastAsia="Calibri"/>
                <w:szCs w:val="26"/>
              </w:rPr>
            </w:pPr>
            <w:r w:rsidRPr="00447D24">
              <w:rPr>
                <w:rFonts w:eastAsia="Calibri"/>
                <w:szCs w:val="26"/>
              </w:rPr>
              <w:t>Người chơi nhấn nút “Start”</w:t>
            </w:r>
          </w:p>
        </w:tc>
      </w:tr>
      <w:tr w:rsidR="00447D24" w:rsidRPr="00447D24" w14:paraId="580AF11C" w14:textId="77777777" w:rsidTr="00447D24">
        <w:tc>
          <w:tcPr>
            <w:tcW w:w="2785" w:type="dxa"/>
          </w:tcPr>
          <w:p w14:paraId="5E34799C" w14:textId="77777777" w:rsidR="00447D24" w:rsidRPr="00447D24" w:rsidRDefault="00447D24" w:rsidP="007363D2">
            <w:pPr>
              <w:spacing w:before="0" w:after="0"/>
              <w:jc w:val="left"/>
              <w:rPr>
                <w:rFonts w:eastAsia="Calibri"/>
                <w:szCs w:val="26"/>
              </w:rPr>
            </w:pPr>
            <w:r w:rsidRPr="00447D24">
              <w:rPr>
                <w:rFonts w:eastAsia="Calibri"/>
                <w:szCs w:val="26"/>
              </w:rPr>
              <w:t>Trạng thái hệ thống sau khi thực hiện User Case</w:t>
            </w:r>
          </w:p>
        </w:tc>
        <w:tc>
          <w:tcPr>
            <w:tcW w:w="6562" w:type="dxa"/>
          </w:tcPr>
          <w:p w14:paraId="1E2A4E4F" w14:textId="77777777" w:rsidR="00447D24" w:rsidRPr="00447D24" w:rsidRDefault="00447D24" w:rsidP="007363D2">
            <w:pPr>
              <w:spacing w:before="0" w:after="0"/>
              <w:jc w:val="left"/>
              <w:rPr>
                <w:rFonts w:eastAsia="Calibri"/>
                <w:szCs w:val="26"/>
              </w:rPr>
            </w:pPr>
            <w:r w:rsidRPr="00447D24">
              <w:rPr>
                <w:rFonts w:eastAsia="Calibri"/>
                <w:szCs w:val="26"/>
              </w:rPr>
              <w:t xml:space="preserve">Hiển thị bản đồ Minigame </w:t>
            </w:r>
          </w:p>
        </w:tc>
      </w:tr>
      <w:tr w:rsidR="00447D24" w:rsidRPr="00447D24" w14:paraId="57FC924E" w14:textId="77777777" w:rsidTr="00447D24">
        <w:tc>
          <w:tcPr>
            <w:tcW w:w="2785" w:type="dxa"/>
          </w:tcPr>
          <w:p w14:paraId="36D092CB" w14:textId="77777777" w:rsidR="00447D24" w:rsidRPr="00447D24" w:rsidRDefault="00447D24" w:rsidP="007363D2">
            <w:pPr>
              <w:spacing w:before="0" w:after="0"/>
              <w:jc w:val="left"/>
              <w:rPr>
                <w:rFonts w:eastAsia="Calibri"/>
                <w:szCs w:val="26"/>
              </w:rPr>
            </w:pPr>
            <w:r w:rsidRPr="00447D24">
              <w:rPr>
                <w:rFonts w:eastAsia="Calibri"/>
                <w:szCs w:val="26"/>
              </w:rPr>
              <w:t>Điểm mở rộng</w:t>
            </w:r>
          </w:p>
        </w:tc>
        <w:tc>
          <w:tcPr>
            <w:tcW w:w="6562" w:type="dxa"/>
          </w:tcPr>
          <w:p w14:paraId="7A9C447E" w14:textId="77777777" w:rsidR="00447D24" w:rsidRPr="00447D24" w:rsidRDefault="00447D24" w:rsidP="007363D2">
            <w:pPr>
              <w:keepNext/>
              <w:spacing w:before="0" w:after="0"/>
              <w:jc w:val="left"/>
              <w:rPr>
                <w:rFonts w:eastAsia="Calibri"/>
                <w:szCs w:val="26"/>
              </w:rPr>
            </w:pPr>
            <w:r w:rsidRPr="00447D24">
              <w:rPr>
                <w:rFonts w:eastAsia="Calibri"/>
                <w:szCs w:val="26"/>
              </w:rPr>
              <w:t>Không có</w:t>
            </w:r>
          </w:p>
        </w:tc>
      </w:tr>
    </w:tbl>
    <w:p w14:paraId="2C8E2341" w14:textId="67E25CEA" w:rsidR="00447D24" w:rsidRPr="00447D24" w:rsidRDefault="00447D24" w:rsidP="00447D24">
      <w:pPr>
        <w:pStyle w:val="Caption"/>
        <w:rPr>
          <w:b w:val="0"/>
          <w:i/>
        </w:rPr>
      </w:pPr>
      <w:bookmarkStart w:id="74" w:name="_Toc95768894"/>
      <w:r w:rsidRPr="00447D24">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8</w:t>
      </w:r>
      <w:r w:rsidR="0042045B">
        <w:rPr>
          <w:b w:val="0"/>
          <w:i/>
        </w:rPr>
        <w:fldChar w:fldCharType="end"/>
      </w:r>
      <w:r w:rsidRPr="00447D24">
        <w:rPr>
          <w:b w:val="0"/>
          <w:i/>
        </w:rPr>
        <w:t>: Đặc tả User Case Minigame</w:t>
      </w:r>
      <w:bookmarkEnd w:id="74"/>
    </w:p>
    <w:p w14:paraId="4B1C7122" w14:textId="34AC3C03" w:rsidR="00306EDB" w:rsidRDefault="00306EDB" w:rsidP="00306EDB">
      <w:pPr>
        <w:pStyle w:val="Heading3"/>
      </w:pPr>
      <w:bookmarkStart w:id="75" w:name="_Toc95768818"/>
      <w:r>
        <w:t>Biểu đồ hoạt động</w:t>
      </w:r>
      <w:r w:rsidR="0015140B">
        <w:t xml:space="preserve"> (Activity Diagram)</w:t>
      </w:r>
      <w:bookmarkEnd w:id="75"/>
    </w:p>
    <w:p w14:paraId="4E871329" w14:textId="79C83741" w:rsidR="0015140B" w:rsidRDefault="00355D9B" w:rsidP="0015140B">
      <w:pPr>
        <w:ind w:firstLine="720"/>
      </w:pPr>
      <w:r>
        <w:t>Hoạt</w:t>
      </w:r>
      <w:r w:rsidR="0015140B">
        <w:t xml:space="preserve"> động vào trò chơi:</w:t>
      </w:r>
    </w:p>
    <w:p w14:paraId="60B69C28" w14:textId="77777777" w:rsidR="0015140B" w:rsidRDefault="0015140B" w:rsidP="00355D9B">
      <w:pPr>
        <w:keepNext/>
        <w:ind w:firstLine="720"/>
        <w:jc w:val="center"/>
      </w:pPr>
      <w:r w:rsidRPr="0015140B">
        <w:rPr>
          <w:rFonts w:eastAsia="Calibri" w:cs="Times New Roman"/>
          <w:noProof/>
          <w:kern w:val="0"/>
          <w:szCs w:val="26"/>
        </w:rPr>
        <w:drawing>
          <wp:inline distT="0" distB="0" distL="0" distR="0" wp14:anchorId="4BA88FC8" wp14:editId="5A1CD105">
            <wp:extent cx="4279863" cy="44500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2056" cy="4535542"/>
                    </a:xfrm>
                    <a:prstGeom prst="rect">
                      <a:avLst/>
                    </a:prstGeom>
                  </pic:spPr>
                </pic:pic>
              </a:graphicData>
            </a:graphic>
          </wp:inline>
        </w:drawing>
      </w:r>
    </w:p>
    <w:p w14:paraId="3F9C474A" w14:textId="04C9D38F" w:rsidR="0015140B" w:rsidRDefault="0015140B" w:rsidP="0015140B">
      <w:pPr>
        <w:pStyle w:val="Caption"/>
        <w:rPr>
          <w:b w:val="0"/>
          <w:i/>
        </w:rPr>
      </w:pPr>
      <w:bookmarkStart w:id="76" w:name="_Toc95768895"/>
      <w:r w:rsidRPr="0015140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9</w:t>
      </w:r>
      <w:r w:rsidR="0042045B">
        <w:rPr>
          <w:b w:val="0"/>
          <w:i/>
        </w:rPr>
        <w:fldChar w:fldCharType="end"/>
      </w:r>
      <w:r w:rsidRPr="0015140B">
        <w:rPr>
          <w:b w:val="0"/>
          <w:i/>
        </w:rPr>
        <w:t>: Biểu đồ hoạt động vào trò chơi</w:t>
      </w:r>
      <w:bookmarkEnd w:id="76"/>
    </w:p>
    <w:p w14:paraId="2632319F" w14:textId="0EDD9A30" w:rsidR="0015140B" w:rsidRDefault="0015140B" w:rsidP="004D1249">
      <w:pPr>
        <w:ind w:firstLine="720"/>
      </w:pPr>
      <w:r>
        <w:t xml:space="preserve">Hoạt động di chuyển </w:t>
      </w:r>
      <w:proofErr w:type="gramStart"/>
      <w:r>
        <w:t>xe</w:t>
      </w:r>
      <w:proofErr w:type="gramEnd"/>
      <w:r>
        <w:t xml:space="preserve"> tăng:</w:t>
      </w:r>
    </w:p>
    <w:p w14:paraId="0CD1CC40" w14:textId="77777777" w:rsidR="0015140B" w:rsidRDefault="0015140B" w:rsidP="00355D9B">
      <w:pPr>
        <w:keepNext/>
        <w:ind w:firstLine="720"/>
        <w:jc w:val="center"/>
      </w:pPr>
      <w:r w:rsidRPr="0015140B">
        <w:rPr>
          <w:rFonts w:ascii="Calibri" w:eastAsia="Calibri" w:hAnsi="Calibri" w:cs="Times New Roman"/>
          <w:noProof/>
          <w:kern w:val="0"/>
          <w:sz w:val="22"/>
          <w:szCs w:val="22"/>
        </w:rPr>
        <w:lastRenderedPageBreak/>
        <w:drawing>
          <wp:inline distT="0" distB="0" distL="0" distR="0" wp14:anchorId="04066787" wp14:editId="247BA0CC">
            <wp:extent cx="3068320" cy="39707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7509" cy="4099135"/>
                    </a:xfrm>
                    <a:prstGeom prst="rect">
                      <a:avLst/>
                    </a:prstGeom>
                  </pic:spPr>
                </pic:pic>
              </a:graphicData>
            </a:graphic>
          </wp:inline>
        </w:drawing>
      </w:r>
    </w:p>
    <w:p w14:paraId="7157445B" w14:textId="036308B0" w:rsidR="0015140B" w:rsidRDefault="0015140B" w:rsidP="0015140B">
      <w:pPr>
        <w:pStyle w:val="Caption"/>
        <w:rPr>
          <w:b w:val="0"/>
          <w:i/>
        </w:rPr>
      </w:pPr>
      <w:bookmarkStart w:id="77" w:name="_Toc95768896"/>
      <w:r w:rsidRPr="0015140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10</w:t>
      </w:r>
      <w:r w:rsidR="0042045B">
        <w:rPr>
          <w:b w:val="0"/>
          <w:i/>
        </w:rPr>
        <w:fldChar w:fldCharType="end"/>
      </w:r>
      <w:r w:rsidRPr="0015140B">
        <w:rPr>
          <w:b w:val="0"/>
          <w:i/>
        </w:rPr>
        <w:t xml:space="preserve">: Biểu đồ hoạt động di chuyển </w:t>
      </w:r>
      <w:proofErr w:type="gramStart"/>
      <w:r w:rsidRPr="0015140B">
        <w:rPr>
          <w:b w:val="0"/>
          <w:i/>
        </w:rPr>
        <w:t>xe</w:t>
      </w:r>
      <w:proofErr w:type="gramEnd"/>
      <w:r w:rsidRPr="0015140B">
        <w:rPr>
          <w:b w:val="0"/>
          <w:i/>
        </w:rPr>
        <w:t xml:space="preserve"> tăng</w:t>
      </w:r>
      <w:bookmarkEnd w:id="77"/>
    </w:p>
    <w:p w14:paraId="51AED56B" w14:textId="6502CA86" w:rsidR="0015140B" w:rsidRDefault="0015140B" w:rsidP="0015140B">
      <w:pPr>
        <w:ind w:firstLine="720"/>
      </w:pPr>
      <w:r>
        <w:t>Hoạt động bắn đạn:</w:t>
      </w:r>
    </w:p>
    <w:p w14:paraId="7AF68136" w14:textId="77777777" w:rsidR="0015140B" w:rsidRDefault="0015140B" w:rsidP="00355D9B">
      <w:pPr>
        <w:keepNext/>
        <w:ind w:firstLine="720"/>
        <w:jc w:val="center"/>
      </w:pPr>
      <w:r w:rsidRPr="0015140B">
        <w:rPr>
          <w:rFonts w:ascii="Calibri" w:eastAsia="Calibri" w:hAnsi="Calibri" w:cs="Times New Roman"/>
          <w:noProof/>
          <w:kern w:val="0"/>
          <w:sz w:val="22"/>
          <w:szCs w:val="22"/>
        </w:rPr>
        <w:drawing>
          <wp:inline distT="0" distB="0" distL="0" distR="0" wp14:anchorId="66A0F6AE" wp14:editId="3616AC43">
            <wp:extent cx="3078920" cy="3886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01661" cy="3914904"/>
                    </a:xfrm>
                    <a:prstGeom prst="rect">
                      <a:avLst/>
                    </a:prstGeom>
                  </pic:spPr>
                </pic:pic>
              </a:graphicData>
            </a:graphic>
          </wp:inline>
        </w:drawing>
      </w:r>
    </w:p>
    <w:p w14:paraId="37207310" w14:textId="6D40EB06" w:rsidR="0015140B" w:rsidRDefault="0015140B" w:rsidP="0015140B">
      <w:pPr>
        <w:pStyle w:val="Caption"/>
        <w:rPr>
          <w:b w:val="0"/>
          <w:i/>
        </w:rPr>
      </w:pPr>
      <w:bookmarkStart w:id="78" w:name="_Toc95768897"/>
      <w:r w:rsidRPr="0015140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11</w:t>
      </w:r>
      <w:r w:rsidR="0042045B">
        <w:rPr>
          <w:b w:val="0"/>
          <w:i/>
        </w:rPr>
        <w:fldChar w:fldCharType="end"/>
      </w:r>
      <w:r w:rsidRPr="0015140B">
        <w:rPr>
          <w:b w:val="0"/>
          <w:i/>
        </w:rPr>
        <w:t>: Biểu đồ hoạt động bắn đạn</w:t>
      </w:r>
      <w:bookmarkEnd w:id="78"/>
    </w:p>
    <w:p w14:paraId="5E843510" w14:textId="252B4A8C" w:rsidR="0015140B" w:rsidRDefault="0015140B" w:rsidP="0015140B">
      <w:pPr>
        <w:ind w:firstLine="720"/>
      </w:pPr>
      <w:r>
        <w:lastRenderedPageBreak/>
        <w:t>Hoạt động thiết lập tùy chọn</w:t>
      </w:r>
    </w:p>
    <w:p w14:paraId="4868F2C7" w14:textId="77777777" w:rsidR="0015140B" w:rsidRDefault="0015140B" w:rsidP="00355D9B">
      <w:pPr>
        <w:keepNext/>
        <w:ind w:firstLine="720"/>
        <w:jc w:val="center"/>
      </w:pPr>
      <w:r w:rsidRPr="0015140B">
        <w:rPr>
          <w:rFonts w:ascii="Calibri" w:eastAsia="Calibri" w:hAnsi="Calibri" w:cs="Times New Roman"/>
          <w:noProof/>
          <w:kern w:val="0"/>
          <w:sz w:val="22"/>
          <w:szCs w:val="22"/>
        </w:rPr>
        <w:drawing>
          <wp:inline distT="0" distB="0" distL="0" distR="0" wp14:anchorId="443FE675" wp14:editId="220485C9">
            <wp:extent cx="3482975" cy="297839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98000" cy="2991245"/>
                    </a:xfrm>
                    <a:prstGeom prst="rect">
                      <a:avLst/>
                    </a:prstGeom>
                  </pic:spPr>
                </pic:pic>
              </a:graphicData>
            </a:graphic>
          </wp:inline>
        </w:drawing>
      </w:r>
    </w:p>
    <w:p w14:paraId="08D7AA57" w14:textId="6628E92C" w:rsidR="0015140B" w:rsidRPr="0015140B" w:rsidRDefault="0015140B" w:rsidP="0015140B">
      <w:pPr>
        <w:pStyle w:val="Caption"/>
        <w:rPr>
          <w:b w:val="0"/>
          <w:i/>
        </w:rPr>
      </w:pPr>
      <w:bookmarkStart w:id="79" w:name="_Toc95768898"/>
      <w:r w:rsidRPr="0015140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12</w:t>
      </w:r>
      <w:r w:rsidR="0042045B">
        <w:rPr>
          <w:b w:val="0"/>
          <w:i/>
        </w:rPr>
        <w:fldChar w:fldCharType="end"/>
      </w:r>
      <w:r w:rsidRPr="0015140B">
        <w:rPr>
          <w:b w:val="0"/>
          <w:i/>
        </w:rPr>
        <w:t>: Biểu đồ hoạt động thiết lập tùy chọn</w:t>
      </w:r>
      <w:bookmarkEnd w:id="79"/>
    </w:p>
    <w:p w14:paraId="71E77E80" w14:textId="59D521C8" w:rsidR="0015140B" w:rsidRDefault="0015140B" w:rsidP="0015140B">
      <w:pPr>
        <w:pStyle w:val="Heading3"/>
      </w:pPr>
      <w:bookmarkStart w:id="80" w:name="_Toc95768819"/>
      <w:r>
        <w:t>Biểu đồ tuần tự (Sequence Diagram)</w:t>
      </w:r>
      <w:bookmarkEnd w:id="80"/>
    </w:p>
    <w:p w14:paraId="607DE05A" w14:textId="0D32D476" w:rsidR="00E23A50" w:rsidRPr="00E23A50" w:rsidRDefault="00E23A50" w:rsidP="00E23A50">
      <w:pPr>
        <w:pStyle w:val="Heading4"/>
      </w:pPr>
      <w:r>
        <w:t>Bắt đầu game</w:t>
      </w:r>
    </w:p>
    <w:p w14:paraId="0340B333" w14:textId="77777777" w:rsidR="0015140B" w:rsidRDefault="0015140B" w:rsidP="0015140B">
      <w:pPr>
        <w:keepNext/>
        <w:jc w:val="center"/>
      </w:pPr>
      <w:r w:rsidRPr="0015140B">
        <w:rPr>
          <w:rFonts w:ascii="Calibri" w:eastAsia="Calibri" w:hAnsi="Calibri" w:cs="Times New Roman"/>
          <w:noProof/>
          <w:kern w:val="0"/>
          <w:sz w:val="22"/>
          <w:szCs w:val="22"/>
        </w:rPr>
        <w:drawing>
          <wp:inline distT="0" distB="0" distL="0" distR="0" wp14:anchorId="09173066" wp14:editId="6A7EB3B7">
            <wp:extent cx="4595124" cy="4015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469" cy="4055367"/>
                    </a:xfrm>
                    <a:prstGeom prst="rect">
                      <a:avLst/>
                    </a:prstGeom>
                  </pic:spPr>
                </pic:pic>
              </a:graphicData>
            </a:graphic>
          </wp:inline>
        </w:drawing>
      </w:r>
    </w:p>
    <w:p w14:paraId="4E40DEEC" w14:textId="4F336CA7" w:rsidR="0015140B" w:rsidRDefault="0015140B" w:rsidP="0015140B">
      <w:pPr>
        <w:pStyle w:val="Caption"/>
        <w:rPr>
          <w:b w:val="0"/>
          <w:i/>
        </w:rPr>
      </w:pPr>
      <w:bookmarkStart w:id="81" w:name="_Toc95768899"/>
      <w:r w:rsidRPr="00C37A4B">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13</w:t>
      </w:r>
      <w:r w:rsidR="0042045B">
        <w:rPr>
          <w:b w:val="0"/>
          <w:i/>
        </w:rPr>
        <w:fldChar w:fldCharType="end"/>
      </w:r>
      <w:r w:rsidRPr="00C37A4B">
        <w:rPr>
          <w:b w:val="0"/>
          <w:i/>
        </w:rPr>
        <w:t>: Biểu đồ tuần tự bắt đầu trò chơi</w:t>
      </w:r>
      <w:bookmarkEnd w:id="81"/>
    </w:p>
    <w:p w14:paraId="1EC220E5" w14:textId="2892B458" w:rsidR="00D60296" w:rsidRDefault="00D60296" w:rsidP="00D60296">
      <w:r>
        <w:lastRenderedPageBreak/>
        <w:t>Chú thích:</w:t>
      </w:r>
    </w:p>
    <w:p w14:paraId="1F1D6F4F" w14:textId="2AB0085F" w:rsidR="00D60296" w:rsidRDefault="00D60296" w:rsidP="00D60296">
      <w:pPr>
        <w:pStyle w:val="ListParagraph"/>
        <w:numPr>
          <w:ilvl w:val="0"/>
          <w:numId w:val="56"/>
        </w:numPr>
      </w:pPr>
      <w:proofErr w:type="gramStart"/>
      <w:r>
        <w:t>1</w:t>
      </w:r>
      <w:proofErr w:type="gramEnd"/>
      <w:r>
        <w:t>: người chơi ấn nút start để bắt đầu vào trò chơi</w:t>
      </w:r>
      <w:r w:rsidR="00336A89">
        <w:t>.</w:t>
      </w:r>
    </w:p>
    <w:p w14:paraId="0C9D3913" w14:textId="1E186F2F" w:rsidR="00D60296" w:rsidRDefault="00D60296" w:rsidP="00D60296">
      <w:pPr>
        <w:pStyle w:val="ListParagraph"/>
        <w:numPr>
          <w:ilvl w:val="0"/>
          <w:numId w:val="56"/>
        </w:numPr>
      </w:pPr>
      <w:proofErr w:type="gramStart"/>
      <w:r>
        <w:t>2</w:t>
      </w:r>
      <w:proofErr w:type="gramEnd"/>
      <w:r>
        <w:t>: người chơi thiết lập tên</w:t>
      </w:r>
      <w:r w:rsidR="00336A89">
        <w:t>, gửi tín hiệu để tạo hoặc tham gia server.</w:t>
      </w:r>
    </w:p>
    <w:p w14:paraId="2A6E3332" w14:textId="1D9705B0" w:rsidR="00336A89" w:rsidRDefault="00336A89" w:rsidP="00D60296">
      <w:pPr>
        <w:pStyle w:val="ListParagraph"/>
        <w:numPr>
          <w:ilvl w:val="0"/>
          <w:numId w:val="56"/>
        </w:numPr>
      </w:pPr>
      <w:r>
        <w:t>3: hệ thống kiểm tra dữ liệu để tạo hoặc tham gia vào server</w:t>
      </w:r>
    </w:p>
    <w:p w14:paraId="45C1EF94" w14:textId="0D1EBA9D" w:rsidR="00336A89" w:rsidRDefault="00336A89" w:rsidP="00D60296">
      <w:pPr>
        <w:pStyle w:val="ListParagraph"/>
        <w:numPr>
          <w:ilvl w:val="0"/>
          <w:numId w:val="56"/>
        </w:numPr>
      </w:pPr>
      <w:proofErr w:type="gramStart"/>
      <w:r>
        <w:t>4</w:t>
      </w:r>
      <w:proofErr w:type="gramEnd"/>
      <w:r>
        <w:t>: nếu không nhập đầy đủ họ tên người chơi không được tạo server và tham gia vào server có sẵn</w:t>
      </w:r>
      <w:r w:rsidR="00DF6629">
        <w:t>, nếu nhập họ tên thì tiếp tục tiến trình trò chơi</w:t>
      </w:r>
      <w:r>
        <w:t>.</w:t>
      </w:r>
    </w:p>
    <w:p w14:paraId="38565F80" w14:textId="04027991" w:rsidR="00336A89" w:rsidRDefault="00DF6629" w:rsidP="00D60296">
      <w:pPr>
        <w:pStyle w:val="ListParagraph"/>
        <w:numPr>
          <w:ilvl w:val="0"/>
          <w:numId w:val="56"/>
        </w:numPr>
      </w:pPr>
      <w:r>
        <w:t>5: chuyển màn hình và khởi tạo dữ liệu trò chơi</w:t>
      </w:r>
    </w:p>
    <w:p w14:paraId="40595F3A" w14:textId="51CDDA37" w:rsidR="00E23A50" w:rsidRDefault="00E23A50" w:rsidP="00E23A50">
      <w:pPr>
        <w:pStyle w:val="Heading4"/>
      </w:pPr>
      <w:r>
        <w:t xml:space="preserve">Điều khiển </w:t>
      </w:r>
      <w:proofErr w:type="gramStart"/>
      <w:r>
        <w:t>xe</w:t>
      </w:r>
      <w:proofErr w:type="gramEnd"/>
    </w:p>
    <w:p w14:paraId="3A381BEE" w14:textId="77777777" w:rsidR="00E23A50" w:rsidRDefault="00E23A50" w:rsidP="00E23A50">
      <w:pPr>
        <w:keepNext/>
        <w:jc w:val="center"/>
      </w:pPr>
      <w:r w:rsidRPr="00E23A50">
        <w:rPr>
          <w:rFonts w:ascii="Calibri" w:eastAsia="Calibri" w:hAnsi="Calibri" w:cs="Times New Roman"/>
          <w:noProof/>
          <w:kern w:val="0"/>
          <w:sz w:val="22"/>
          <w:szCs w:val="22"/>
        </w:rPr>
        <w:drawing>
          <wp:inline distT="0" distB="0" distL="0" distR="0" wp14:anchorId="12490632" wp14:editId="63B810EB">
            <wp:extent cx="4731296" cy="407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3077" cy="4104084"/>
                    </a:xfrm>
                    <a:prstGeom prst="rect">
                      <a:avLst/>
                    </a:prstGeom>
                  </pic:spPr>
                </pic:pic>
              </a:graphicData>
            </a:graphic>
          </wp:inline>
        </w:drawing>
      </w:r>
    </w:p>
    <w:p w14:paraId="61395A4D" w14:textId="5804089F" w:rsidR="00E23A50" w:rsidRDefault="00E23A50" w:rsidP="00E23A50">
      <w:pPr>
        <w:pStyle w:val="Caption"/>
        <w:rPr>
          <w:b w:val="0"/>
          <w:i/>
        </w:rPr>
      </w:pPr>
      <w:bookmarkStart w:id="82" w:name="_Toc95768900"/>
      <w:r w:rsidRPr="00E23A5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14</w:t>
      </w:r>
      <w:r w:rsidR="0042045B">
        <w:rPr>
          <w:b w:val="0"/>
          <w:i/>
        </w:rPr>
        <w:fldChar w:fldCharType="end"/>
      </w:r>
      <w:r w:rsidRPr="00E23A50">
        <w:rPr>
          <w:b w:val="0"/>
          <w:i/>
        </w:rPr>
        <w:t xml:space="preserve">: Biểu đồ tuần tự điều khiển </w:t>
      </w:r>
      <w:proofErr w:type="gramStart"/>
      <w:r w:rsidRPr="00E23A50">
        <w:rPr>
          <w:b w:val="0"/>
          <w:i/>
        </w:rPr>
        <w:t>xe</w:t>
      </w:r>
      <w:bookmarkEnd w:id="82"/>
      <w:proofErr w:type="gramEnd"/>
    </w:p>
    <w:p w14:paraId="4D0CF43E" w14:textId="693910A0" w:rsidR="00ED060C" w:rsidRDefault="00ED060C" w:rsidP="00ED060C">
      <w:r>
        <w:t>Chú thích:</w:t>
      </w:r>
    </w:p>
    <w:p w14:paraId="4D3FC5D5" w14:textId="469355A3" w:rsidR="00ED060C" w:rsidRDefault="00ED060C" w:rsidP="00ED060C">
      <w:pPr>
        <w:pStyle w:val="ListParagraph"/>
        <w:numPr>
          <w:ilvl w:val="0"/>
          <w:numId w:val="57"/>
        </w:numPr>
      </w:pPr>
      <w:proofErr w:type="gramStart"/>
      <w:r>
        <w:t>1</w:t>
      </w:r>
      <w:proofErr w:type="gramEnd"/>
      <w:r>
        <w:t>: người chơi click màn hình, hướng của xe tăng phụ thuộc vào phương hướng của chuột.</w:t>
      </w:r>
    </w:p>
    <w:p w14:paraId="1D492B21" w14:textId="79B8CC9E" w:rsidR="00ED060C" w:rsidRDefault="00ED060C" w:rsidP="00ED060C">
      <w:pPr>
        <w:pStyle w:val="ListParagraph"/>
        <w:numPr>
          <w:ilvl w:val="0"/>
          <w:numId w:val="57"/>
        </w:numPr>
      </w:pPr>
      <w:proofErr w:type="gramStart"/>
      <w:r>
        <w:t>2</w:t>
      </w:r>
      <w:proofErr w:type="gramEnd"/>
      <w:r>
        <w:t>: gửi tín hiệu lên hệ thống.</w:t>
      </w:r>
    </w:p>
    <w:p w14:paraId="418ECFF8" w14:textId="721DD161" w:rsidR="00ED060C" w:rsidRDefault="00ED060C" w:rsidP="00ED060C">
      <w:pPr>
        <w:pStyle w:val="ListParagraph"/>
        <w:numPr>
          <w:ilvl w:val="0"/>
          <w:numId w:val="57"/>
        </w:numPr>
      </w:pPr>
      <w:proofErr w:type="gramStart"/>
      <w:r>
        <w:t>3</w:t>
      </w:r>
      <w:proofErr w:type="gramEnd"/>
      <w:r>
        <w:t>: xử lý dữ liệu gửi lên.</w:t>
      </w:r>
    </w:p>
    <w:p w14:paraId="7CF6620F" w14:textId="24437480" w:rsidR="00ED060C" w:rsidRDefault="00ED060C" w:rsidP="00ED060C">
      <w:pPr>
        <w:pStyle w:val="ListParagraph"/>
        <w:numPr>
          <w:ilvl w:val="0"/>
          <w:numId w:val="57"/>
        </w:numPr>
      </w:pPr>
      <w:r>
        <w:t xml:space="preserve">5: thay đổi vị trí của </w:t>
      </w:r>
      <w:proofErr w:type="gramStart"/>
      <w:r>
        <w:t>xe</w:t>
      </w:r>
      <w:proofErr w:type="gramEnd"/>
      <w:r>
        <w:t xml:space="preserve"> trên tín hiệu đã nhận.</w:t>
      </w:r>
    </w:p>
    <w:p w14:paraId="4AD91363" w14:textId="0DFC484C" w:rsidR="00ED060C" w:rsidRDefault="00ED060C" w:rsidP="00ED060C">
      <w:pPr>
        <w:pStyle w:val="ListParagraph"/>
        <w:numPr>
          <w:ilvl w:val="0"/>
          <w:numId w:val="57"/>
        </w:numPr>
      </w:pPr>
      <w:r>
        <w:t>6: cập nhập vị trí xe lên hệ thống cho các xe khác</w:t>
      </w:r>
    </w:p>
    <w:p w14:paraId="226E4CE0" w14:textId="251BB7C4" w:rsidR="00ED060C" w:rsidRDefault="00ED060C" w:rsidP="00ED060C">
      <w:pPr>
        <w:pStyle w:val="ListParagraph"/>
        <w:numPr>
          <w:ilvl w:val="0"/>
          <w:numId w:val="57"/>
        </w:numPr>
      </w:pPr>
      <w:proofErr w:type="gramStart"/>
      <w:r>
        <w:t>7</w:t>
      </w:r>
      <w:proofErr w:type="gramEnd"/>
      <w:r>
        <w:t>: dùng bàn phím điểu khiển tiến lên, sang phải, sang trái, đằng sau.</w:t>
      </w:r>
    </w:p>
    <w:p w14:paraId="33659745" w14:textId="3E14093F" w:rsidR="00ED060C" w:rsidRDefault="00ED060C" w:rsidP="00ED060C">
      <w:pPr>
        <w:pStyle w:val="ListParagraph"/>
        <w:numPr>
          <w:ilvl w:val="0"/>
          <w:numId w:val="57"/>
        </w:numPr>
      </w:pPr>
      <w:proofErr w:type="gramStart"/>
      <w:r>
        <w:lastRenderedPageBreak/>
        <w:t>8</w:t>
      </w:r>
      <w:proofErr w:type="gramEnd"/>
      <w:r>
        <w:t>: giá trị từ bàn phím gửi lên hệ thống.</w:t>
      </w:r>
    </w:p>
    <w:p w14:paraId="21B39174" w14:textId="4BFA4892" w:rsidR="00ED060C" w:rsidRDefault="00ED060C" w:rsidP="00ED060C">
      <w:pPr>
        <w:pStyle w:val="ListParagraph"/>
        <w:numPr>
          <w:ilvl w:val="0"/>
          <w:numId w:val="57"/>
        </w:numPr>
      </w:pPr>
      <w:proofErr w:type="gramStart"/>
      <w:r>
        <w:t>9</w:t>
      </w:r>
      <w:proofErr w:type="gramEnd"/>
      <w:r>
        <w:t>: xử lý dữ liệu gửi đến.</w:t>
      </w:r>
    </w:p>
    <w:p w14:paraId="5BBEDEC1" w14:textId="21490810" w:rsidR="00ED060C" w:rsidRPr="00ED060C" w:rsidRDefault="00ED060C" w:rsidP="00ED060C">
      <w:pPr>
        <w:pStyle w:val="ListParagraph"/>
        <w:numPr>
          <w:ilvl w:val="0"/>
          <w:numId w:val="57"/>
        </w:numPr>
      </w:pPr>
      <w:r>
        <w:t xml:space="preserve">11: cập nhập vị trí của </w:t>
      </w:r>
      <w:proofErr w:type="gramStart"/>
      <w:r>
        <w:t>xe</w:t>
      </w:r>
      <w:proofErr w:type="gramEnd"/>
      <w:r>
        <w:t xml:space="preserve"> tăng lên hệ thống.</w:t>
      </w:r>
    </w:p>
    <w:p w14:paraId="54E58305" w14:textId="01F78971" w:rsidR="00E23A50" w:rsidRDefault="00E23A50" w:rsidP="00E23A50">
      <w:pPr>
        <w:pStyle w:val="Heading4"/>
      </w:pPr>
      <w:r>
        <w:t>Thiết lập tùy chọn</w:t>
      </w:r>
    </w:p>
    <w:p w14:paraId="69AA157A" w14:textId="77777777" w:rsidR="00E23A50" w:rsidRDefault="00E23A50" w:rsidP="00E23A50">
      <w:pPr>
        <w:keepNext/>
        <w:jc w:val="center"/>
      </w:pPr>
      <w:r w:rsidRPr="00E23A50">
        <w:rPr>
          <w:rFonts w:ascii="Calibri" w:eastAsia="Calibri" w:hAnsi="Calibri" w:cs="Times New Roman"/>
          <w:noProof/>
          <w:kern w:val="0"/>
          <w:sz w:val="22"/>
          <w:szCs w:val="22"/>
        </w:rPr>
        <w:drawing>
          <wp:inline distT="0" distB="0" distL="0" distR="0" wp14:anchorId="1094A2BA" wp14:editId="7A87006B">
            <wp:extent cx="4632498" cy="3947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832" cy="4009645"/>
                    </a:xfrm>
                    <a:prstGeom prst="rect">
                      <a:avLst/>
                    </a:prstGeom>
                  </pic:spPr>
                </pic:pic>
              </a:graphicData>
            </a:graphic>
          </wp:inline>
        </w:drawing>
      </w:r>
    </w:p>
    <w:p w14:paraId="10605B04" w14:textId="217C45D6" w:rsidR="00E23A50" w:rsidRDefault="00E23A50" w:rsidP="00E23A50">
      <w:pPr>
        <w:pStyle w:val="Caption"/>
        <w:rPr>
          <w:b w:val="0"/>
          <w:i/>
        </w:rPr>
      </w:pPr>
      <w:bookmarkStart w:id="83" w:name="_Toc95768901"/>
      <w:r w:rsidRPr="00E23A5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15</w:t>
      </w:r>
      <w:r w:rsidR="0042045B">
        <w:rPr>
          <w:b w:val="0"/>
          <w:i/>
        </w:rPr>
        <w:fldChar w:fldCharType="end"/>
      </w:r>
      <w:r w:rsidRPr="00E23A50">
        <w:rPr>
          <w:b w:val="0"/>
          <w:i/>
        </w:rPr>
        <w:t>: Biểu đồ tuần tự thiết lập tùy chọn</w:t>
      </w:r>
      <w:bookmarkEnd w:id="83"/>
    </w:p>
    <w:p w14:paraId="2427BAF6" w14:textId="1BC30A54" w:rsidR="00227E88" w:rsidRDefault="00227E88" w:rsidP="00227E88">
      <w:r>
        <w:t>Chú thích:</w:t>
      </w:r>
    </w:p>
    <w:p w14:paraId="246FF6DC" w14:textId="155DD1BC" w:rsidR="00227E88" w:rsidRDefault="00227E88" w:rsidP="00227E88">
      <w:pPr>
        <w:pStyle w:val="ListParagraph"/>
        <w:numPr>
          <w:ilvl w:val="0"/>
          <w:numId w:val="58"/>
        </w:numPr>
      </w:pPr>
      <w:proofErr w:type="gramStart"/>
      <w:r>
        <w:t>1</w:t>
      </w:r>
      <w:proofErr w:type="gramEnd"/>
      <w:r>
        <w:t xml:space="preserve">: người chơi click vào màn hình </w:t>
      </w:r>
      <w:r w:rsidR="00CC0DE0">
        <w:t>để yêu cầu hiện thị thiết lập.</w:t>
      </w:r>
    </w:p>
    <w:p w14:paraId="3C68AF32" w14:textId="77209077" w:rsidR="00CC0DE0" w:rsidRDefault="00CC0DE0" w:rsidP="00227E88">
      <w:pPr>
        <w:pStyle w:val="ListParagraph"/>
        <w:numPr>
          <w:ilvl w:val="0"/>
          <w:numId w:val="58"/>
        </w:numPr>
      </w:pPr>
      <w:proofErr w:type="gramStart"/>
      <w:r>
        <w:t>2</w:t>
      </w:r>
      <w:proofErr w:type="gramEnd"/>
      <w:r>
        <w:t>: gửi tín hiệu lên hệ thống.</w:t>
      </w:r>
    </w:p>
    <w:p w14:paraId="37531FBD" w14:textId="5065AC53" w:rsidR="00CC0DE0" w:rsidRDefault="00674EE3" w:rsidP="00227E88">
      <w:pPr>
        <w:pStyle w:val="ListParagraph"/>
        <w:numPr>
          <w:ilvl w:val="0"/>
          <w:numId w:val="58"/>
        </w:numPr>
      </w:pPr>
      <w:proofErr w:type="gramStart"/>
      <w:r>
        <w:t>3</w:t>
      </w:r>
      <w:proofErr w:type="gramEnd"/>
      <w:r>
        <w:t>: hiển thị bảng thiết lập</w:t>
      </w:r>
      <w:r w:rsidR="00CC0DE0">
        <w:t>.</w:t>
      </w:r>
    </w:p>
    <w:p w14:paraId="4026E8A1" w14:textId="4D133CDC" w:rsidR="00CC0DE0" w:rsidRDefault="00674EE3" w:rsidP="00227E88">
      <w:pPr>
        <w:pStyle w:val="ListParagraph"/>
        <w:numPr>
          <w:ilvl w:val="0"/>
          <w:numId w:val="58"/>
        </w:numPr>
      </w:pPr>
      <w:r>
        <w:t>4</w:t>
      </w:r>
      <w:r w:rsidR="00CC0DE0">
        <w:t xml:space="preserve">: thiết lập các tùy chọn </w:t>
      </w:r>
      <w:proofErr w:type="gramStart"/>
      <w:r w:rsidR="00CC0DE0">
        <w:t>theo</w:t>
      </w:r>
      <w:proofErr w:type="gramEnd"/>
      <w:r w:rsidR="00CC0DE0">
        <w:t xml:space="preserve"> mong muốn.</w:t>
      </w:r>
    </w:p>
    <w:p w14:paraId="0A5AE66E" w14:textId="0EE560D5" w:rsidR="00CC0DE0" w:rsidRDefault="00674EE3" w:rsidP="00227E88">
      <w:pPr>
        <w:pStyle w:val="ListParagraph"/>
        <w:numPr>
          <w:ilvl w:val="0"/>
          <w:numId w:val="58"/>
        </w:numPr>
      </w:pPr>
      <w:proofErr w:type="gramStart"/>
      <w:r>
        <w:t>5</w:t>
      </w:r>
      <w:proofErr w:type="gramEnd"/>
      <w:r w:rsidR="00CC0DE0">
        <w:t>: gửi thông tin lên hệ thống.</w:t>
      </w:r>
    </w:p>
    <w:p w14:paraId="2C5024A4" w14:textId="5665C3D3" w:rsidR="00CC0DE0" w:rsidRDefault="00674EE3" w:rsidP="00227E88">
      <w:pPr>
        <w:pStyle w:val="ListParagraph"/>
        <w:numPr>
          <w:ilvl w:val="0"/>
          <w:numId w:val="58"/>
        </w:numPr>
      </w:pPr>
      <w:r>
        <w:t xml:space="preserve">6: hệ thống thiết lập thông số </w:t>
      </w:r>
      <w:proofErr w:type="gramStart"/>
      <w:r>
        <w:t>theo</w:t>
      </w:r>
      <w:proofErr w:type="gramEnd"/>
      <w:r>
        <w:t xml:space="preserve"> những yêu cầu đề ra.</w:t>
      </w:r>
    </w:p>
    <w:p w14:paraId="7F0EA80C" w14:textId="24713E9A" w:rsidR="00CC0DE0" w:rsidRPr="00227E88" w:rsidRDefault="00CC0DE0" w:rsidP="00674EE3">
      <w:pPr>
        <w:pStyle w:val="ListParagraph"/>
      </w:pPr>
    </w:p>
    <w:p w14:paraId="7B582392" w14:textId="69BC078E" w:rsidR="00E23A50" w:rsidRDefault="00E23A50" w:rsidP="00E23A50">
      <w:pPr>
        <w:pStyle w:val="Heading3"/>
      </w:pPr>
      <w:bookmarkStart w:id="84" w:name="_Toc95768820"/>
      <w:r>
        <w:lastRenderedPageBreak/>
        <w:t>Biểu đồ trạng thái (State Diagram)</w:t>
      </w:r>
      <w:bookmarkEnd w:id="84"/>
    </w:p>
    <w:p w14:paraId="6D7ABFAE" w14:textId="33C1CEBE" w:rsidR="00E23A50" w:rsidRDefault="00E23A50" w:rsidP="00E23A50">
      <w:pPr>
        <w:pStyle w:val="Heading4"/>
      </w:pPr>
      <w:r>
        <w:t>Nhân vật (</w:t>
      </w:r>
      <w:proofErr w:type="gramStart"/>
      <w:r>
        <w:t>xe</w:t>
      </w:r>
      <w:proofErr w:type="gramEnd"/>
      <w:r>
        <w:t xml:space="preserve"> tăng)</w:t>
      </w:r>
    </w:p>
    <w:p w14:paraId="3FBA3B6C" w14:textId="77777777" w:rsidR="00E23A50" w:rsidRDefault="00E23A50" w:rsidP="00E23A50">
      <w:pPr>
        <w:keepNext/>
        <w:jc w:val="center"/>
      </w:pPr>
      <w:r w:rsidRPr="00E23A50">
        <w:rPr>
          <w:rFonts w:ascii="Calibri" w:eastAsia="Calibri" w:hAnsi="Calibri" w:cs="Times New Roman"/>
          <w:noProof/>
          <w:kern w:val="0"/>
          <w:sz w:val="22"/>
          <w:szCs w:val="22"/>
        </w:rPr>
        <w:drawing>
          <wp:inline distT="0" distB="0" distL="0" distR="0" wp14:anchorId="0B618A16" wp14:editId="1B19342F">
            <wp:extent cx="4685112" cy="32461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9821" cy="3284026"/>
                    </a:xfrm>
                    <a:prstGeom prst="rect">
                      <a:avLst/>
                    </a:prstGeom>
                  </pic:spPr>
                </pic:pic>
              </a:graphicData>
            </a:graphic>
          </wp:inline>
        </w:drawing>
      </w:r>
    </w:p>
    <w:p w14:paraId="2D250B31" w14:textId="064D1F8E" w:rsidR="00E23A50" w:rsidRDefault="00E23A50" w:rsidP="00E23A50">
      <w:pPr>
        <w:pStyle w:val="Caption"/>
        <w:rPr>
          <w:b w:val="0"/>
          <w:i/>
        </w:rPr>
      </w:pPr>
      <w:bookmarkStart w:id="85" w:name="_Toc95768902"/>
      <w:r w:rsidRPr="00E23A5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16</w:t>
      </w:r>
      <w:r w:rsidR="0042045B">
        <w:rPr>
          <w:b w:val="0"/>
          <w:i/>
        </w:rPr>
        <w:fldChar w:fldCharType="end"/>
      </w:r>
      <w:r w:rsidRPr="00E23A50">
        <w:rPr>
          <w:b w:val="0"/>
          <w:i/>
        </w:rPr>
        <w:t>: Biểu đồ trạng thái nhân vật</w:t>
      </w:r>
      <w:bookmarkEnd w:id="85"/>
    </w:p>
    <w:p w14:paraId="27705340" w14:textId="0042EA9F" w:rsidR="00E23A50" w:rsidRDefault="00E23A50" w:rsidP="00E23A50">
      <w:pPr>
        <w:pStyle w:val="Heading4"/>
      </w:pPr>
      <w:r>
        <w:t>Phòng chơi</w:t>
      </w:r>
    </w:p>
    <w:p w14:paraId="7D726FE9" w14:textId="77777777" w:rsidR="00E23A50" w:rsidRDefault="00E23A50" w:rsidP="00E23A50">
      <w:pPr>
        <w:keepNext/>
        <w:jc w:val="center"/>
      </w:pPr>
      <w:r w:rsidRPr="00E23A50">
        <w:rPr>
          <w:rFonts w:ascii="Calibri" w:eastAsia="Calibri" w:hAnsi="Calibri" w:cs="Times New Roman"/>
          <w:noProof/>
          <w:kern w:val="0"/>
          <w:sz w:val="22"/>
          <w:szCs w:val="22"/>
        </w:rPr>
        <w:drawing>
          <wp:inline distT="0" distB="0" distL="0" distR="0" wp14:anchorId="1B305301" wp14:editId="67AA399D">
            <wp:extent cx="4831080" cy="34956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084" cy="3499281"/>
                    </a:xfrm>
                    <a:prstGeom prst="rect">
                      <a:avLst/>
                    </a:prstGeom>
                  </pic:spPr>
                </pic:pic>
              </a:graphicData>
            </a:graphic>
          </wp:inline>
        </w:drawing>
      </w:r>
    </w:p>
    <w:p w14:paraId="222F7E60" w14:textId="6D66810D" w:rsidR="00E23A50" w:rsidRDefault="00E23A50" w:rsidP="00E23A50">
      <w:pPr>
        <w:pStyle w:val="Caption"/>
        <w:rPr>
          <w:b w:val="0"/>
          <w:i/>
        </w:rPr>
      </w:pPr>
      <w:bookmarkStart w:id="86" w:name="_Toc95768903"/>
      <w:r w:rsidRPr="00E23A5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17</w:t>
      </w:r>
      <w:r w:rsidR="0042045B">
        <w:rPr>
          <w:b w:val="0"/>
          <w:i/>
        </w:rPr>
        <w:fldChar w:fldCharType="end"/>
      </w:r>
      <w:r w:rsidRPr="00E23A50">
        <w:rPr>
          <w:b w:val="0"/>
          <w:i/>
        </w:rPr>
        <w:t>: Biểu đồ trạng thái phòng chơi</w:t>
      </w:r>
      <w:bookmarkEnd w:id="86"/>
    </w:p>
    <w:p w14:paraId="3DBCAD14" w14:textId="5C5CDB68" w:rsidR="00447D24" w:rsidRDefault="00447D24" w:rsidP="00447D24">
      <w:pPr>
        <w:pStyle w:val="Heading4"/>
      </w:pPr>
      <w:r>
        <w:lastRenderedPageBreak/>
        <w:t>Minigame</w:t>
      </w:r>
    </w:p>
    <w:p w14:paraId="6348F431" w14:textId="77777777" w:rsidR="00447D24" w:rsidRDefault="00447D24" w:rsidP="00447D24">
      <w:pPr>
        <w:keepNext/>
        <w:jc w:val="center"/>
      </w:pPr>
      <w:r w:rsidRPr="00447D24">
        <w:rPr>
          <w:rFonts w:ascii="Calibri" w:eastAsia="Calibri" w:hAnsi="Calibri" w:cs="Times New Roman"/>
          <w:noProof/>
          <w:kern w:val="0"/>
          <w:sz w:val="22"/>
          <w:szCs w:val="22"/>
        </w:rPr>
        <w:drawing>
          <wp:inline distT="0" distB="0" distL="0" distR="0" wp14:anchorId="0F967DD4" wp14:editId="425F3C45">
            <wp:extent cx="2628598" cy="43281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2644237" cy="4353911"/>
                    </a:xfrm>
                    <a:prstGeom prst="rect">
                      <a:avLst/>
                    </a:prstGeom>
                    <a:ln>
                      <a:noFill/>
                    </a:ln>
                    <a:extLst>
                      <a:ext uri="{53640926-AAD7-44D8-BBD7-CCE9431645EC}">
                        <a14:shadowObscured xmlns:a14="http://schemas.microsoft.com/office/drawing/2010/main"/>
                      </a:ext>
                    </a:extLst>
                  </pic:spPr>
                </pic:pic>
              </a:graphicData>
            </a:graphic>
          </wp:inline>
        </w:drawing>
      </w:r>
    </w:p>
    <w:p w14:paraId="715A0C08" w14:textId="6D2DF8AB" w:rsidR="00447D24" w:rsidRPr="00447D24" w:rsidRDefault="00447D24" w:rsidP="00447D24">
      <w:pPr>
        <w:pStyle w:val="Caption"/>
        <w:rPr>
          <w:b w:val="0"/>
          <w:i/>
        </w:rPr>
      </w:pPr>
      <w:bookmarkStart w:id="87" w:name="_Toc95768904"/>
      <w:r w:rsidRPr="00447D24">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18</w:t>
      </w:r>
      <w:r w:rsidR="0042045B">
        <w:rPr>
          <w:b w:val="0"/>
          <w:i/>
        </w:rPr>
        <w:fldChar w:fldCharType="end"/>
      </w:r>
      <w:r w:rsidRPr="00447D24">
        <w:rPr>
          <w:b w:val="0"/>
          <w:i/>
        </w:rPr>
        <w:t>: Biểu đồ trạng thái minigame</w:t>
      </w:r>
      <w:bookmarkEnd w:id="87"/>
    </w:p>
    <w:p w14:paraId="25455134" w14:textId="09BC507D" w:rsidR="00E23A50" w:rsidRDefault="00E23A50" w:rsidP="00E23A50">
      <w:pPr>
        <w:pStyle w:val="Heading3"/>
      </w:pPr>
      <w:bookmarkStart w:id="88" w:name="_Toc95768821"/>
      <w:r>
        <w:t>Biểu đồ thành phần (Component Diagram)</w:t>
      </w:r>
      <w:bookmarkEnd w:id="88"/>
    </w:p>
    <w:p w14:paraId="2FE8187E" w14:textId="77777777" w:rsidR="00E23A50" w:rsidRDefault="00E23A50" w:rsidP="00E23A50">
      <w:pPr>
        <w:keepNext/>
        <w:jc w:val="center"/>
      </w:pPr>
      <w:r w:rsidRPr="00E23A50">
        <w:rPr>
          <w:rFonts w:ascii="Calibri" w:eastAsia="Calibri" w:hAnsi="Calibri" w:cs="Times New Roman"/>
          <w:noProof/>
          <w:kern w:val="0"/>
          <w:sz w:val="22"/>
          <w:szCs w:val="22"/>
        </w:rPr>
        <w:drawing>
          <wp:inline distT="0" distB="0" distL="0" distR="0" wp14:anchorId="025F5074" wp14:editId="5CB015B4">
            <wp:extent cx="5402580" cy="30632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05" cy="3101186"/>
                    </a:xfrm>
                    <a:prstGeom prst="rect">
                      <a:avLst/>
                    </a:prstGeom>
                  </pic:spPr>
                </pic:pic>
              </a:graphicData>
            </a:graphic>
          </wp:inline>
        </w:drawing>
      </w:r>
    </w:p>
    <w:p w14:paraId="18689418" w14:textId="2582CB38" w:rsidR="00E23A50" w:rsidRDefault="00E23A50" w:rsidP="00E23A50">
      <w:pPr>
        <w:pStyle w:val="Caption"/>
        <w:rPr>
          <w:b w:val="0"/>
          <w:i/>
        </w:rPr>
      </w:pPr>
      <w:bookmarkStart w:id="89" w:name="_Toc95768905"/>
      <w:r w:rsidRPr="00E23A5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19</w:t>
      </w:r>
      <w:r w:rsidR="0042045B">
        <w:rPr>
          <w:b w:val="0"/>
          <w:i/>
        </w:rPr>
        <w:fldChar w:fldCharType="end"/>
      </w:r>
      <w:r w:rsidRPr="00E23A50">
        <w:rPr>
          <w:b w:val="0"/>
          <w:i/>
        </w:rPr>
        <w:t>: Biểu đồ thành phần</w:t>
      </w:r>
      <w:bookmarkEnd w:id="89"/>
    </w:p>
    <w:p w14:paraId="31EE5324" w14:textId="602634AB" w:rsidR="00E23A50" w:rsidRDefault="00E23A50" w:rsidP="00E23A50">
      <w:pPr>
        <w:pStyle w:val="Heading3"/>
      </w:pPr>
      <w:bookmarkStart w:id="90" w:name="_Toc95768822"/>
      <w:r>
        <w:lastRenderedPageBreak/>
        <w:t>Biểu đồ triển khai (Deloyment Diagram)</w:t>
      </w:r>
      <w:bookmarkEnd w:id="90"/>
    </w:p>
    <w:p w14:paraId="235ECE27" w14:textId="77777777" w:rsidR="00F62BB0" w:rsidRDefault="00F62BB0" w:rsidP="00AD5B45">
      <w:pPr>
        <w:keepNext/>
        <w:jc w:val="center"/>
      </w:pPr>
      <w:r w:rsidRPr="00F62BB0">
        <w:rPr>
          <w:rFonts w:ascii="Calibri" w:eastAsia="Calibri" w:hAnsi="Calibri" w:cs="Times New Roman"/>
          <w:noProof/>
          <w:kern w:val="0"/>
          <w:sz w:val="22"/>
          <w:szCs w:val="22"/>
        </w:rPr>
        <w:drawing>
          <wp:inline distT="0" distB="0" distL="0" distR="0" wp14:anchorId="4FB9B9BB" wp14:editId="641F55AD">
            <wp:extent cx="5402580" cy="2508445"/>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239" cy="2517573"/>
                    </a:xfrm>
                    <a:prstGeom prst="rect">
                      <a:avLst/>
                    </a:prstGeom>
                  </pic:spPr>
                </pic:pic>
              </a:graphicData>
            </a:graphic>
          </wp:inline>
        </w:drawing>
      </w:r>
    </w:p>
    <w:p w14:paraId="34BF6348" w14:textId="3FFF8C92" w:rsidR="00F62BB0" w:rsidRPr="00F62BB0" w:rsidRDefault="00F62BB0" w:rsidP="00F62BB0">
      <w:pPr>
        <w:pStyle w:val="Caption"/>
        <w:rPr>
          <w:b w:val="0"/>
          <w:i/>
        </w:rPr>
      </w:pPr>
      <w:bookmarkStart w:id="91" w:name="_Toc95768906"/>
      <w:r w:rsidRPr="00F62BB0">
        <w:rPr>
          <w:b w:val="0"/>
          <w:i/>
        </w:rPr>
        <w:t xml:space="preserve">Bảng </w:t>
      </w:r>
      <w:r w:rsidR="0042045B">
        <w:rPr>
          <w:b w:val="0"/>
          <w:i/>
        </w:rPr>
        <w:fldChar w:fldCharType="begin"/>
      </w:r>
      <w:r w:rsidR="0042045B">
        <w:rPr>
          <w:b w:val="0"/>
          <w:i/>
        </w:rPr>
        <w:instrText xml:space="preserve"> STYLEREF 1 \s </w:instrText>
      </w:r>
      <w:r w:rsidR="0042045B">
        <w:rPr>
          <w:b w:val="0"/>
          <w:i/>
        </w:rPr>
        <w:fldChar w:fldCharType="separate"/>
      </w:r>
      <w:r w:rsidR="0042045B">
        <w:rPr>
          <w:b w:val="0"/>
          <w:i/>
          <w:noProof/>
        </w:rPr>
        <w:t>4</w:t>
      </w:r>
      <w:r w:rsidR="0042045B">
        <w:rPr>
          <w:b w:val="0"/>
          <w:i/>
        </w:rPr>
        <w:fldChar w:fldCharType="end"/>
      </w:r>
      <w:r w:rsidR="0042045B">
        <w:rPr>
          <w:b w:val="0"/>
          <w:i/>
        </w:rPr>
        <w:noBreakHyphen/>
      </w:r>
      <w:r w:rsidR="0042045B">
        <w:rPr>
          <w:b w:val="0"/>
          <w:i/>
        </w:rPr>
        <w:fldChar w:fldCharType="begin"/>
      </w:r>
      <w:r w:rsidR="0042045B">
        <w:rPr>
          <w:b w:val="0"/>
          <w:i/>
        </w:rPr>
        <w:instrText xml:space="preserve"> SEQ Table \* ARABIC \s 1 </w:instrText>
      </w:r>
      <w:r w:rsidR="0042045B">
        <w:rPr>
          <w:b w:val="0"/>
          <w:i/>
        </w:rPr>
        <w:fldChar w:fldCharType="separate"/>
      </w:r>
      <w:r w:rsidR="0042045B">
        <w:rPr>
          <w:b w:val="0"/>
          <w:i/>
          <w:noProof/>
        </w:rPr>
        <w:t>20</w:t>
      </w:r>
      <w:r w:rsidR="0042045B">
        <w:rPr>
          <w:b w:val="0"/>
          <w:i/>
        </w:rPr>
        <w:fldChar w:fldCharType="end"/>
      </w:r>
      <w:r w:rsidRPr="00F62BB0">
        <w:rPr>
          <w:b w:val="0"/>
          <w:i/>
        </w:rPr>
        <w:t>: Biểu đồ triển khai</w:t>
      </w:r>
      <w:bookmarkEnd w:id="91"/>
    </w:p>
    <w:p w14:paraId="67040C34" w14:textId="2857CE5E" w:rsidR="00504D47" w:rsidRDefault="00504D47" w:rsidP="00504D47">
      <w:pPr>
        <w:pStyle w:val="Heading2"/>
      </w:pPr>
      <w:bookmarkStart w:id="92" w:name="_Toc95768823"/>
      <w:r>
        <w:t>T</w:t>
      </w:r>
      <w:r w:rsidR="00A919D3">
        <w:t>hiết kế</w:t>
      </w:r>
      <w:bookmarkEnd w:id="92"/>
    </w:p>
    <w:p w14:paraId="42C08917" w14:textId="766FA292" w:rsidR="004D4099" w:rsidRDefault="004D4099" w:rsidP="004D4099">
      <w:pPr>
        <w:pStyle w:val="Heading3"/>
      </w:pPr>
      <w:bookmarkStart w:id="93" w:name="_Toc95768824"/>
      <w:r>
        <w:t>Thiết kế về giao diện</w:t>
      </w:r>
      <w:bookmarkEnd w:id="93"/>
    </w:p>
    <w:p w14:paraId="36EC6F6C" w14:textId="5F5804BF" w:rsidR="004D4099" w:rsidRDefault="004D4099" w:rsidP="004D4099">
      <w:pPr>
        <w:ind w:firstLine="720"/>
      </w:pPr>
      <w:r>
        <w:t xml:space="preserve">Như nói ở trên hầu hết các công cụ phát triển </w:t>
      </w:r>
      <w:r w:rsidRPr="004D4099">
        <w:t>game sử dụng các scene để thể hiện một cấp độ trong trò chơi, gồm các đối tượng trong đó. Trong Unity đây là các GameObject, trong Unreal Engine là Actors.</w:t>
      </w:r>
      <w:r>
        <w:t xml:space="preserve"> </w:t>
      </w:r>
      <w:r w:rsidRPr="004D4099">
        <w:t>Trong Godot, một scene là một node, mỗi node là một đối tượng và có tính kế thừa từ các node khác. Một nhóm các node được gọi là một scene. Các scene cũng kế thừa từ những scene khác với điều kiện chúng có chung một node gốc. Hệ thống node của Godot cung cấp một các tiếp cận khác để làm việc với các đối tượng</w:t>
      </w:r>
      <w:r>
        <w:t>.</w:t>
      </w:r>
    </w:p>
    <w:p w14:paraId="4EBAECC7" w14:textId="0FB98AE2" w:rsidR="00922EB7" w:rsidRDefault="00922EB7" w:rsidP="00922EB7">
      <w:pPr>
        <w:pStyle w:val="Heading4"/>
      </w:pPr>
      <w:r>
        <w:t xml:space="preserve">Scene </w:t>
      </w:r>
      <w:proofErr w:type="gramStart"/>
      <w:r>
        <w:t>Gui</w:t>
      </w:r>
      <w:proofErr w:type="gramEnd"/>
    </w:p>
    <w:p w14:paraId="5C11B0BB" w14:textId="769358FE" w:rsidR="009B2FFE" w:rsidRPr="009B2FFE" w:rsidRDefault="009B2FFE" w:rsidP="009B2FFE">
      <w:pPr>
        <w:ind w:firstLine="720"/>
      </w:pPr>
      <w:r>
        <w:t xml:space="preserve">Giao diện đầu tiên khi người chơi tham gia vào trò chơi, là một đoạn animation giới thiệu khoái quát về trò chơi. Người chơi ấn Start để tiếp tục </w:t>
      </w:r>
      <w:proofErr w:type="gramStart"/>
      <w:r>
        <w:t>theo</w:t>
      </w:r>
      <w:proofErr w:type="gramEnd"/>
      <w:r>
        <w:t xml:space="preserve"> tiến trình của trò chơi.</w:t>
      </w:r>
    </w:p>
    <w:p w14:paraId="3766AD15" w14:textId="77777777" w:rsidR="00FC28DF" w:rsidRDefault="00922EB7" w:rsidP="00FC28DF">
      <w:pPr>
        <w:keepNext/>
        <w:jc w:val="center"/>
      </w:pPr>
      <w:r>
        <w:rPr>
          <w:noProof/>
        </w:rPr>
        <w:drawing>
          <wp:inline distT="0" distB="0" distL="0" distR="0" wp14:anchorId="2630B6B7" wp14:editId="3A2D4D7D">
            <wp:extent cx="4718352" cy="18592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u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8292" cy="1886840"/>
                    </a:xfrm>
                    <a:prstGeom prst="rect">
                      <a:avLst/>
                    </a:prstGeom>
                  </pic:spPr>
                </pic:pic>
              </a:graphicData>
            </a:graphic>
          </wp:inline>
        </w:drawing>
      </w:r>
    </w:p>
    <w:p w14:paraId="178829FD" w14:textId="7E915FF3" w:rsidR="00922EB7" w:rsidRPr="00FC28DF" w:rsidRDefault="00FC28DF" w:rsidP="00FC28DF">
      <w:pPr>
        <w:pStyle w:val="Caption"/>
        <w:rPr>
          <w:b w:val="0"/>
          <w:i/>
        </w:rPr>
      </w:pPr>
      <w:bookmarkStart w:id="94" w:name="_Toc95768845"/>
      <w:r>
        <w:rPr>
          <w:b w:val="0"/>
          <w:i/>
        </w:rPr>
        <w:t>Hình</w:t>
      </w:r>
      <w:r w:rsidRPr="00FC28DF">
        <w:rPr>
          <w:b w:val="0"/>
          <w:i/>
        </w:rPr>
        <w:t xml:space="preserve">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10</w:t>
      </w:r>
      <w:r w:rsidR="00D11BAD">
        <w:rPr>
          <w:b w:val="0"/>
          <w:i/>
        </w:rPr>
        <w:fldChar w:fldCharType="end"/>
      </w:r>
      <w:r>
        <w:rPr>
          <w:b w:val="0"/>
          <w:i/>
        </w:rPr>
        <w:t xml:space="preserve">: Scene </w:t>
      </w:r>
      <w:proofErr w:type="gramStart"/>
      <w:r>
        <w:rPr>
          <w:b w:val="0"/>
          <w:i/>
        </w:rPr>
        <w:t>gui</w:t>
      </w:r>
      <w:bookmarkEnd w:id="94"/>
      <w:proofErr w:type="gramEnd"/>
    </w:p>
    <w:p w14:paraId="33BCC1C3" w14:textId="2E55CACE" w:rsidR="004D4099" w:rsidRDefault="004D4099" w:rsidP="004D4099">
      <w:pPr>
        <w:pStyle w:val="Heading4"/>
      </w:pPr>
      <w:r>
        <w:lastRenderedPageBreak/>
        <w:t xml:space="preserve">Scene </w:t>
      </w:r>
      <w:r w:rsidRPr="004D4099">
        <w:t>Network_setup</w:t>
      </w:r>
    </w:p>
    <w:p w14:paraId="2C5211D6" w14:textId="6C08F10D" w:rsidR="009B2FFE" w:rsidRPr="009B2FFE" w:rsidRDefault="009B2FFE" w:rsidP="009B2FFE">
      <w:pPr>
        <w:ind w:firstLine="720"/>
      </w:pPr>
      <w:r>
        <w:t>Là một trong những Scene chính của trò chơi có tác dụng giúp người chơi khởi tạo tên, tự tạo và tham gia một server có sẵn. Nhóm cũng tận dụng trở thành sảnh chờ để những người tham gia trước khi bắt đầu, người tham gia có thể nhắn tin trao đổi ở đây.</w:t>
      </w:r>
    </w:p>
    <w:p w14:paraId="4ADF6539" w14:textId="77777777" w:rsidR="00FC28DF" w:rsidRDefault="004D4099" w:rsidP="00FC28DF">
      <w:pPr>
        <w:keepNext/>
        <w:jc w:val="center"/>
      </w:pPr>
      <w:r>
        <w:rPr>
          <w:noProof/>
        </w:rPr>
        <w:drawing>
          <wp:inline distT="0" distB="0" distL="0" distR="0" wp14:anchorId="50B76BE9" wp14:editId="7A17FED3">
            <wp:extent cx="4816093" cy="19888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twork.png"/>
                    <pic:cNvPicPr/>
                  </pic:nvPicPr>
                  <pic:blipFill>
                    <a:blip r:embed="rId36">
                      <a:extLst>
                        <a:ext uri="{28A0092B-C50C-407E-A947-70E740481C1C}">
                          <a14:useLocalDpi xmlns:a14="http://schemas.microsoft.com/office/drawing/2010/main" val="0"/>
                        </a:ext>
                      </a:extLst>
                    </a:blip>
                    <a:stretch>
                      <a:fillRect/>
                    </a:stretch>
                  </pic:blipFill>
                  <pic:spPr>
                    <a:xfrm>
                      <a:off x="0" y="0"/>
                      <a:ext cx="4853657" cy="2004332"/>
                    </a:xfrm>
                    <a:prstGeom prst="rect">
                      <a:avLst/>
                    </a:prstGeom>
                  </pic:spPr>
                </pic:pic>
              </a:graphicData>
            </a:graphic>
          </wp:inline>
        </w:drawing>
      </w:r>
    </w:p>
    <w:p w14:paraId="27C69912" w14:textId="601E306A" w:rsidR="004D4099" w:rsidRDefault="00FC28DF" w:rsidP="00FC28DF">
      <w:pPr>
        <w:pStyle w:val="Caption"/>
        <w:rPr>
          <w:b w:val="0"/>
          <w:i/>
        </w:rPr>
      </w:pPr>
      <w:bookmarkStart w:id="95" w:name="_Toc95768846"/>
      <w:r w:rsidRPr="00FC28D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11</w:t>
      </w:r>
      <w:r w:rsidR="00D11BAD">
        <w:rPr>
          <w:b w:val="0"/>
          <w:i/>
        </w:rPr>
        <w:fldChar w:fldCharType="end"/>
      </w:r>
      <w:r w:rsidRPr="00FC28DF">
        <w:rPr>
          <w:b w:val="0"/>
          <w:i/>
        </w:rPr>
        <w:t>: Scene Network_setup</w:t>
      </w:r>
      <w:bookmarkEnd w:id="95"/>
    </w:p>
    <w:p w14:paraId="6CE2A794" w14:textId="0D2BBAFA" w:rsidR="009B2FFE" w:rsidRPr="009B2FFE" w:rsidRDefault="009B2FFE" w:rsidP="009B2FFE">
      <w:pPr>
        <w:ind w:firstLine="720"/>
      </w:pPr>
      <w:r w:rsidRPr="009B2FFE">
        <w:t>Người chơi phải nhập tên trước khi tham gia trò chơi, sau khi nhập tên chatbox (giúp người chơi trò chuyện) sẽ hiện lên ở phía dưới giao diện.</w:t>
      </w:r>
    </w:p>
    <w:p w14:paraId="38395AA8" w14:textId="77777777" w:rsidR="00FC28DF" w:rsidRDefault="007071FC" w:rsidP="00FC28DF">
      <w:pPr>
        <w:keepNext/>
        <w:ind w:firstLine="720"/>
        <w:jc w:val="center"/>
      </w:pPr>
      <w:r>
        <w:rPr>
          <w:noProof/>
        </w:rPr>
        <w:drawing>
          <wp:inline distT="0" distB="0" distL="0" distR="0" wp14:anchorId="387FFAAD" wp14:editId="520ADCCE">
            <wp:extent cx="4236720" cy="2042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twork2.png"/>
                    <pic:cNvPicPr/>
                  </pic:nvPicPr>
                  <pic:blipFill>
                    <a:blip r:embed="rId37">
                      <a:extLst>
                        <a:ext uri="{28A0092B-C50C-407E-A947-70E740481C1C}">
                          <a14:useLocalDpi xmlns:a14="http://schemas.microsoft.com/office/drawing/2010/main" val="0"/>
                        </a:ext>
                      </a:extLst>
                    </a:blip>
                    <a:stretch>
                      <a:fillRect/>
                    </a:stretch>
                  </pic:blipFill>
                  <pic:spPr>
                    <a:xfrm>
                      <a:off x="0" y="0"/>
                      <a:ext cx="4316558" cy="2081359"/>
                    </a:xfrm>
                    <a:prstGeom prst="rect">
                      <a:avLst/>
                    </a:prstGeom>
                  </pic:spPr>
                </pic:pic>
              </a:graphicData>
            </a:graphic>
          </wp:inline>
        </w:drawing>
      </w:r>
    </w:p>
    <w:p w14:paraId="0A0A9D29" w14:textId="65AAE138" w:rsidR="007071FC" w:rsidRDefault="00FC28DF" w:rsidP="00FC28DF">
      <w:pPr>
        <w:pStyle w:val="Caption"/>
        <w:rPr>
          <w:b w:val="0"/>
          <w:i/>
        </w:rPr>
      </w:pPr>
      <w:bookmarkStart w:id="96" w:name="_Toc95768847"/>
      <w:r w:rsidRPr="00FC28D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12</w:t>
      </w:r>
      <w:r w:rsidR="00D11BAD">
        <w:rPr>
          <w:b w:val="0"/>
          <w:i/>
        </w:rPr>
        <w:fldChar w:fldCharType="end"/>
      </w:r>
      <w:r w:rsidRPr="00FC28DF">
        <w:rPr>
          <w:b w:val="0"/>
          <w:i/>
        </w:rPr>
        <w:t>: Script Network_setup 1</w:t>
      </w:r>
      <w:bookmarkEnd w:id="96"/>
    </w:p>
    <w:p w14:paraId="358E3AFF" w14:textId="3AC99E24" w:rsidR="009B2FFE" w:rsidRPr="009B2FFE" w:rsidRDefault="009B2FFE" w:rsidP="009B2FFE">
      <w:pPr>
        <w:ind w:firstLine="720"/>
      </w:pPr>
      <w:r w:rsidRPr="009B2FFE">
        <w:t xml:space="preserve">Remote từ khóa này có hai chức năng sử dụng chính. Đầu tiên là cho Godot biết rằng chức năng này có thể được gọi từ RPC. Nếu không có từ khóa nào được thêm vào, Godot sẽ chặn mọi nỗ lực gọi hàm để bảo mật. Điều này làm cho công việc bảo mật dễ dàng hơn rất nhiều. Hiểu chung gọi </w:t>
      </w:r>
      <w:proofErr w:type="gramStart"/>
      <w:r w:rsidRPr="009B2FFE">
        <w:t>rpc(</w:t>
      </w:r>
      <w:proofErr w:type="gramEnd"/>
      <w:r w:rsidRPr="009B2FFE">
        <w:t>) đi qua mạng và thực hiện từ xa.</w:t>
      </w:r>
    </w:p>
    <w:p w14:paraId="4FE76BB7" w14:textId="77777777" w:rsidR="00FC28DF" w:rsidRDefault="007071FC" w:rsidP="00FC28DF">
      <w:pPr>
        <w:keepNext/>
        <w:ind w:firstLine="720"/>
        <w:jc w:val="center"/>
      </w:pPr>
      <w:r>
        <w:rPr>
          <w:noProof/>
        </w:rPr>
        <w:lastRenderedPageBreak/>
        <w:drawing>
          <wp:inline distT="0" distB="0" distL="0" distR="0" wp14:anchorId="2C8C7DA0" wp14:editId="5BEEFFCF">
            <wp:extent cx="4030980" cy="310649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box.png"/>
                    <pic:cNvPicPr/>
                  </pic:nvPicPr>
                  <pic:blipFill>
                    <a:blip r:embed="rId38">
                      <a:extLst>
                        <a:ext uri="{28A0092B-C50C-407E-A947-70E740481C1C}">
                          <a14:useLocalDpi xmlns:a14="http://schemas.microsoft.com/office/drawing/2010/main" val="0"/>
                        </a:ext>
                      </a:extLst>
                    </a:blip>
                    <a:stretch>
                      <a:fillRect/>
                    </a:stretch>
                  </pic:blipFill>
                  <pic:spPr>
                    <a:xfrm>
                      <a:off x="0" y="0"/>
                      <a:ext cx="4054727" cy="3124795"/>
                    </a:xfrm>
                    <a:prstGeom prst="rect">
                      <a:avLst/>
                    </a:prstGeom>
                  </pic:spPr>
                </pic:pic>
              </a:graphicData>
            </a:graphic>
          </wp:inline>
        </w:drawing>
      </w:r>
    </w:p>
    <w:p w14:paraId="562937EC" w14:textId="1F4EAC17" w:rsidR="007071FC" w:rsidRPr="00FC28DF" w:rsidRDefault="00FC28DF" w:rsidP="00FC28DF">
      <w:pPr>
        <w:pStyle w:val="Caption"/>
        <w:rPr>
          <w:b w:val="0"/>
          <w:i/>
        </w:rPr>
      </w:pPr>
      <w:bookmarkStart w:id="97" w:name="_Toc95768848"/>
      <w:r w:rsidRPr="00FC28D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13</w:t>
      </w:r>
      <w:r w:rsidR="00D11BAD">
        <w:rPr>
          <w:b w:val="0"/>
          <w:i/>
        </w:rPr>
        <w:fldChar w:fldCharType="end"/>
      </w:r>
      <w:r w:rsidRPr="00FC28DF">
        <w:rPr>
          <w:b w:val="0"/>
          <w:i/>
        </w:rPr>
        <w:t>: Script Network_setup 2</w:t>
      </w:r>
      <w:bookmarkEnd w:id="97"/>
    </w:p>
    <w:p w14:paraId="7285C9B2" w14:textId="5329E3FF" w:rsidR="00E47B41" w:rsidRDefault="00E47B41" w:rsidP="00E47B41">
      <w:pPr>
        <w:pStyle w:val="Heading4"/>
      </w:pPr>
      <w:r>
        <w:t xml:space="preserve">Scene </w:t>
      </w:r>
      <w:r w:rsidRPr="00E47B41">
        <w:t>Server_browser</w:t>
      </w:r>
    </w:p>
    <w:p w14:paraId="091C7FFD" w14:textId="166B245F" w:rsidR="009B2FFE" w:rsidRPr="009B2FFE" w:rsidRDefault="009B2FFE" w:rsidP="009B2FFE">
      <w:pPr>
        <w:ind w:firstLine="720"/>
      </w:pPr>
      <w:r w:rsidRPr="009B2FFE">
        <w:t>Scene này hiện lên sau khi người chơi ấn vào nút join server ở scene Network_setup. Khi người chơi tham gia phải biết địa chỉ ip của server,</w:t>
      </w:r>
      <w:bookmarkStart w:id="98" w:name="_GoBack"/>
      <w:bookmarkEnd w:id="98"/>
      <w:r w:rsidRPr="009B2FFE">
        <w:t xml:space="preserve"> có thể tìm thủ công hoặc tự động.</w:t>
      </w:r>
    </w:p>
    <w:p w14:paraId="483C97F8" w14:textId="77777777" w:rsidR="00FC28DF" w:rsidRDefault="00E47B41" w:rsidP="00FC28DF">
      <w:pPr>
        <w:keepNext/>
        <w:ind w:firstLine="720"/>
        <w:jc w:val="center"/>
      </w:pPr>
      <w:r>
        <w:rPr>
          <w:noProof/>
        </w:rPr>
        <w:drawing>
          <wp:inline distT="0" distB="0" distL="0" distR="0" wp14:anchorId="2E319D5A" wp14:editId="4221F218">
            <wp:extent cx="5040096" cy="21107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rowser.png"/>
                    <pic:cNvPicPr/>
                  </pic:nvPicPr>
                  <pic:blipFill>
                    <a:blip r:embed="rId39">
                      <a:extLst>
                        <a:ext uri="{28A0092B-C50C-407E-A947-70E740481C1C}">
                          <a14:useLocalDpi xmlns:a14="http://schemas.microsoft.com/office/drawing/2010/main" val="0"/>
                        </a:ext>
                      </a:extLst>
                    </a:blip>
                    <a:stretch>
                      <a:fillRect/>
                    </a:stretch>
                  </pic:blipFill>
                  <pic:spPr>
                    <a:xfrm>
                      <a:off x="0" y="0"/>
                      <a:ext cx="5117868" cy="2143310"/>
                    </a:xfrm>
                    <a:prstGeom prst="rect">
                      <a:avLst/>
                    </a:prstGeom>
                  </pic:spPr>
                </pic:pic>
              </a:graphicData>
            </a:graphic>
          </wp:inline>
        </w:drawing>
      </w:r>
    </w:p>
    <w:p w14:paraId="6329D808" w14:textId="002A92E7" w:rsidR="00E47B41" w:rsidRPr="00FC28DF" w:rsidRDefault="00FC28DF" w:rsidP="00FC28DF">
      <w:pPr>
        <w:pStyle w:val="Caption"/>
        <w:rPr>
          <w:b w:val="0"/>
          <w:i/>
        </w:rPr>
      </w:pPr>
      <w:bookmarkStart w:id="99" w:name="_Toc95768849"/>
      <w:r w:rsidRPr="00FC28D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14</w:t>
      </w:r>
      <w:r w:rsidR="00D11BAD">
        <w:rPr>
          <w:b w:val="0"/>
          <w:i/>
        </w:rPr>
        <w:fldChar w:fldCharType="end"/>
      </w:r>
      <w:r w:rsidRPr="00FC28DF">
        <w:rPr>
          <w:b w:val="0"/>
          <w:i/>
        </w:rPr>
        <w:t>: Scene Server_browser</w:t>
      </w:r>
      <w:bookmarkEnd w:id="99"/>
      <w:r w:rsidR="009B2FFE">
        <w:rPr>
          <w:b w:val="0"/>
          <w:i/>
        </w:rPr>
        <w:t xml:space="preserve"> </w:t>
      </w:r>
    </w:p>
    <w:p w14:paraId="7685CBEE" w14:textId="5073A648" w:rsidR="00210511" w:rsidRDefault="00210511" w:rsidP="00210511">
      <w:pPr>
        <w:pStyle w:val="Heading4"/>
      </w:pPr>
      <w:r>
        <w:t>Scene Player</w:t>
      </w:r>
    </w:p>
    <w:p w14:paraId="7FBF00AD" w14:textId="38B33CBC" w:rsidR="009B2FFE" w:rsidRDefault="009B2FFE" w:rsidP="009B2FFE">
      <w:pPr>
        <w:ind w:firstLine="720"/>
      </w:pPr>
      <w:r w:rsidRPr="009B2FFE">
        <w:t>Scene đại diện nhân vật người chơi tham gia khi vào trò chơi. Ứng với mỗi màn chơi sẽ có kiểu nhân vật khác nhau. Nhóm cũng tích hợp menu điều khiển trên đây ở đây người chơi có thể bật, tắt, tăng giảm âm lượng thay đổi nhạc nền khi tham gia trò chơi.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9B2FFE" w14:paraId="29B9A84F" w14:textId="77777777" w:rsidTr="009B2FFE">
        <w:tc>
          <w:tcPr>
            <w:tcW w:w="9347" w:type="dxa"/>
          </w:tcPr>
          <w:p w14:paraId="16D4BC09" w14:textId="77777777" w:rsidR="009B2FFE" w:rsidRDefault="009B2FFE" w:rsidP="009B2FFE">
            <w:pPr>
              <w:keepNext/>
              <w:jc w:val="center"/>
            </w:pPr>
            <w:r>
              <w:rPr>
                <w:noProof/>
              </w:rPr>
              <w:lastRenderedPageBreak/>
              <w:drawing>
                <wp:inline distT="0" distB="0" distL="0" distR="0" wp14:anchorId="2393FA10" wp14:editId="7287D1A3">
                  <wp:extent cx="4130040" cy="1971779"/>
                  <wp:effectExtent l="0" t="0" r="381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6848" cy="1989352"/>
                          </a:xfrm>
                          <a:prstGeom prst="rect">
                            <a:avLst/>
                          </a:prstGeom>
                          <a:noFill/>
                        </pic:spPr>
                      </pic:pic>
                    </a:graphicData>
                  </a:graphic>
                </wp:inline>
              </w:drawing>
            </w:r>
          </w:p>
          <w:p w14:paraId="206A5132" w14:textId="0BE01C5F" w:rsidR="009B2FFE" w:rsidRPr="009B2FFE" w:rsidRDefault="009B2FFE" w:rsidP="009B2FFE">
            <w:pPr>
              <w:pStyle w:val="Caption"/>
              <w:rPr>
                <w:b w:val="0"/>
                <w:i/>
              </w:rPr>
            </w:pPr>
            <w:bookmarkStart w:id="100" w:name="_Toc95768850"/>
            <w:r w:rsidRPr="009B2FFE">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15</w:t>
            </w:r>
            <w:r w:rsidR="00D11BAD">
              <w:rPr>
                <w:b w:val="0"/>
                <w:i/>
              </w:rPr>
              <w:fldChar w:fldCharType="end"/>
            </w:r>
            <w:r w:rsidRPr="009B2FFE">
              <w:rPr>
                <w:b w:val="0"/>
                <w:i/>
              </w:rPr>
              <w:t>: Scene Player</w:t>
            </w:r>
            <w:bookmarkEnd w:id="100"/>
          </w:p>
        </w:tc>
      </w:tr>
      <w:tr w:rsidR="009B2FFE" w14:paraId="44888B89" w14:textId="77777777" w:rsidTr="009B2FFE">
        <w:tc>
          <w:tcPr>
            <w:tcW w:w="9347" w:type="dxa"/>
          </w:tcPr>
          <w:p w14:paraId="3894E5B6" w14:textId="77777777" w:rsidR="009B2FFE" w:rsidRDefault="009B2FFE" w:rsidP="009B2FFE">
            <w:pPr>
              <w:keepNext/>
              <w:jc w:val="center"/>
            </w:pPr>
            <w:r>
              <w:rPr>
                <w:noProof/>
              </w:rPr>
              <w:drawing>
                <wp:inline distT="0" distB="0" distL="0" distR="0" wp14:anchorId="12F62F15" wp14:editId="0F90A218">
                  <wp:extent cx="4152900" cy="1770532"/>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yer2.png"/>
                          <pic:cNvPicPr/>
                        </pic:nvPicPr>
                        <pic:blipFill>
                          <a:blip r:embed="rId41">
                            <a:extLst>
                              <a:ext uri="{28A0092B-C50C-407E-A947-70E740481C1C}">
                                <a14:useLocalDpi xmlns:a14="http://schemas.microsoft.com/office/drawing/2010/main" val="0"/>
                              </a:ext>
                            </a:extLst>
                          </a:blip>
                          <a:stretch>
                            <a:fillRect/>
                          </a:stretch>
                        </pic:blipFill>
                        <pic:spPr>
                          <a:xfrm>
                            <a:off x="0" y="0"/>
                            <a:ext cx="4205748" cy="1793063"/>
                          </a:xfrm>
                          <a:prstGeom prst="rect">
                            <a:avLst/>
                          </a:prstGeom>
                        </pic:spPr>
                      </pic:pic>
                    </a:graphicData>
                  </a:graphic>
                </wp:inline>
              </w:drawing>
            </w:r>
          </w:p>
          <w:p w14:paraId="527A9A91" w14:textId="2ED2FF1C" w:rsidR="009B2FFE" w:rsidRPr="009B2FFE" w:rsidRDefault="009B2FFE" w:rsidP="009B2FFE">
            <w:pPr>
              <w:pStyle w:val="Caption"/>
              <w:rPr>
                <w:b w:val="0"/>
                <w:i/>
              </w:rPr>
            </w:pPr>
            <w:bookmarkStart w:id="101" w:name="_Toc95768851"/>
            <w:r w:rsidRPr="009B2FFE">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16</w:t>
            </w:r>
            <w:r w:rsidR="00D11BAD">
              <w:rPr>
                <w:b w:val="0"/>
                <w:i/>
              </w:rPr>
              <w:fldChar w:fldCharType="end"/>
            </w:r>
            <w:r w:rsidRPr="009B2FFE">
              <w:rPr>
                <w:b w:val="0"/>
                <w:i/>
              </w:rPr>
              <w:t>: Script Player 1</w:t>
            </w:r>
            <w:bookmarkEnd w:id="101"/>
          </w:p>
        </w:tc>
      </w:tr>
    </w:tbl>
    <w:p w14:paraId="33893FD9" w14:textId="2B73E605" w:rsidR="00210511" w:rsidRDefault="00210511" w:rsidP="00210511">
      <w:pPr>
        <w:ind w:firstLine="720"/>
      </w:pPr>
      <w:r>
        <w:t xml:space="preserve">Đoạn code thể hiện cơ chế di chuyển của chủ thể </w:t>
      </w:r>
      <w:proofErr w:type="gramStart"/>
      <w:r>
        <w:t>xe</w:t>
      </w:r>
      <w:proofErr w:type="gramEnd"/>
      <w:r>
        <w:t xml:space="preserve"> tăng khi tham gia vào màn chơi chính. Để cho chân thực với ngoài đời nhóm đã thêm thuộc tính tốc độ nhanh nhất (MAX_SPEED) và gia tốc (ACCELERATION), phải mất một khoảng thời gian nhất định thì người chơi mới lên được tốc độ cao nhất. Ứng với mỗi minigame sau đó, các nhân vật khác</w:t>
      </w:r>
      <w:r w:rsidR="00922EB7">
        <w:t xml:space="preserve"> cũng có một hàm riêng thể hiển kiểu di chuyển của từng đối tượng khác nhau.</w:t>
      </w:r>
    </w:p>
    <w:p w14:paraId="7B50FEB3" w14:textId="77777777" w:rsidR="005D7076" w:rsidRDefault="00922EB7" w:rsidP="005D7076">
      <w:pPr>
        <w:keepNext/>
        <w:ind w:firstLine="720"/>
        <w:jc w:val="center"/>
      </w:pPr>
      <w:r>
        <w:rPr>
          <w:noProof/>
        </w:rPr>
        <w:drawing>
          <wp:inline distT="0" distB="0" distL="0" distR="0" wp14:anchorId="197AE589" wp14:editId="499CF4F3">
            <wp:extent cx="3580799" cy="250698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usi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5371" cy="2559189"/>
                    </a:xfrm>
                    <a:prstGeom prst="rect">
                      <a:avLst/>
                    </a:prstGeom>
                  </pic:spPr>
                </pic:pic>
              </a:graphicData>
            </a:graphic>
          </wp:inline>
        </w:drawing>
      </w:r>
    </w:p>
    <w:p w14:paraId="184C2902" w14:textId="141AB2AE" w:rsidR="00922EB7" w:rsidRPr="005D7076" w:rsidRDefault="005D7076" w:rsidP="005D7076">
      <w:pPr>
        <w:pStyle w:val="Caption"/>
        <w:rPr>
          <w:b w:val="0"/>
          <w:i/>
        </w:rPr>
      </w:pPr>
      <w:bookmarkStart w:id="102" w:name="_Toc95768852"/>
      <w:r w:rsidRPr="005D7076">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17</w:t>
      </w:r>
      <w:r w:rsidR="00D11BAD">
        <w:rPr>
          <w:b w:val="0"/>
          <w:i/>
        </w:rPr>
        <w:fldChar w:fldCharType="end"/>
      </w:r>
      <w:r w:rsidRPr="005D7076">
        <w:rPr>
          <w:b w:val="0"/>
          <w:i/>
        </w:rPr>
        <w:t>: Script Player 2</w:t>
      </w:r>
      <w:bookmarkEnd w:id="102"/>
    </w:p>
    <w:p w14:paraId="51C05AFD" w14:textId="5761B2F8" w:rsidR="00922EB7" w:rsidRDefault="00922EB7" w:rsidP="00210511">
      <w:pPr>
        <w:ind w:firstLine="720"/>
      </w:pPr>
      <w:r>
        <w:lastRenderedPageBreak/>
        <w:t xml:space="preserve">Người chơi có thể tăng giảm âm lượng, đổi bài nền, </w:t>
      </w:r>
      <w:proofErr w:type="gramStart"/>
      <w:r>
        <w:t>trở</w:t>
      </w:r>
      <w:proofErr w:type="gramEnd"/>
      <w:r>
        <w:t xml:space="preserve"> về sảnh hay trực tiếp thoát khỏi game với hệ thống menu của trò chơi.</w:t>
      </w:r>
    </w:p>
    <w:p w14:paraId="5A1BCA2E" w14:textId="7A339FA0" w:rsidR="00FC4745" w:rsidRDefault="00FC4745" w:rsidP="00FC4745">
      <w:pPr>
        <w:pStyle w:val="Heading4"/>
      </w:pPr>
      <w:r>
        <w:t>Scene Game</w:t>
      </w:r>
    </w:p>
    <w:p w14:paraId="297FC8CB" w14:textId="5CD90D52" w:rsidR="00F4544C" w:rsidRPr="00F4544C" w:rsidRDefault="00F4544C" w:rsidP="00F4544C">
      <w:pPr>
        <w:ind w:firstLine="720"/>
      </w:pPr>
      <w:r w:rsidRPr="00F4544C">
        <w:t>Bản đồ chính của trò chơi khi tham gia trò chơi, có 4 dạng địa hình chính là đồng bằng, băng tuyết, núi lửa, cao nguyên, ứng với mỗi loại địa hình có những đặc điểm và lợi thế riêng cho từng người chơi.</w:t>
      </w:r>
    </w:p>
    <w:p w14:paraId="51CF227C" w14:textId="77777777" w:rsidR="001717A0" w:rsidRDefault="00FC4745" w:rsidP="001717A0">
      <w:pPr>
        <w:keepNext/>
        <w:jc w:val="center"/>
      </w:pPr>
      <w:r>
        <w:rPr>
          <w:noProof/>
        </w:rPr>
        <w:drawing>
          <wp:inline distT="0" distB="0" distL="0" distR="0" wp14:anchorId="3EE5BE54" wp14:editId="56A1CADF">
            <wp:extent cx="5003218" cy="2125980"/>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ng"/>
                    <pic:cNvPicPr/>
                  </pic:nvPicPr>
                  <pic:blipFill>
                    <a:blip r:embed="rId43">
                      <a:extLst>
                        <a:ext uri="{28A0092B-C50C-407E-A947-70E740481C1C}">
                          <a14:useLocalDpi xmlns:a14="http://schemas.microsoft.com/office/drawing/2010/main" val="0"/>
                        </a:ext>
                      </a:extLst>
                    </a:blip>
                    <a:stretch>
                      <a:fillRect/>
                    </a:stretch>
                  </pic:blipFill>
                  <pic:spPr>
                    <a:xfrm>
                      <a:off x="0" y="0"/>
                      <a:ext cx="5041258" cy="2142144"/>
                    </a:xfrm>
                    <a:prstGeom prst="rect">
                      <a:avLst/>
                    </a:prstGeom>
                  </pic:spPr>
                </pic:pic>
              </a:graphicData>
            </a:graphic>
          </wp:inline>
        </w:drawing>
      </w:r>
    </w:p>
    <w:p w14:paraId="6DD84B18" w14:textId="66AEC11C" w:rsidR="00FC4745" w:rsidRPr="001717A0" w:rsidRDefault="001717A0" w:rsidP="001717A0">
      <w:pPr>
        <w:pStyle w:val="Caption"/>
        <w:rPr>
          <w:b w:val="0"/>
          <w:i/>
        </w:rPr>
      </w:pPr>
      <w:bookmarkStart w:id="103" w:name="_Toc95768853"/>
      <w:r w:rsidRPr="001717A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18</w:t>
      </w:r>
      <w:r w:rsidR="00D11BAD">
        <w:rPr>
          <w:b w:val="0"/>
          <w:i/>
        </w:rPr>
        <w:fldChar w:fldCharType="end"/>
      </w:r>
      <w:r w:rsidRPr="001717A0">
        <w:rPr>
          <w:b w:val="0"/>
          <w:i/>
        </w:rPr>
        <w:t>: Scene Game</w:t>
      </w:r>
      <w:bookmarkEnd w:id="103"/>
    </w:p>
    <w:p w14:paraId="069EB050" w14:textId="5A5140E6" w:rsidR="00430579" w:rsidRDefault="00430579" w:rsidP="00430579">
      <w:pPr>
        <w:ind w:firstLine="720"/>
      </w:pPr>
      <w:r>
        <w:t xml:space="preserve">Đồng bằng chủ thể chủ yếu màu xanh là cây, ở đây có những con bò sẽ tiếp cận gây khó chịu cho người chơi khi đến gần, ở đây cũng cung cấp vật phẩm giúp tăng số </w:t>
      </w:r>
      <w:proofErr w:type="gramStart"/>
      <w:r>
        <w:t>lượng  boom</w:t>
      </w:r>
      <w:proofErr w:type="gramEnd"/>
      <w:r>
        <w:t xml:space="preserve"> của người chơi. Băng tuyết người chơi sẽ bị cản trở tầm nhìn bởi sương mù dày đặc, với những cây thông rậm rạp và một kẻ thù con chó mà khi người chơi bị nó tông chúng sẽ văng đi xa. Núi lửa, người chơi có thể tận dụng làn khói tránh tầm nhìn của kẻ thù, phải đặc biệt chú ý những ngọn lửa </w:t>
      </w:r>
      <w:r w:rsidR="004052D9">
        <w:t xml:space="preserve">chúng sẽ gây sát thương khi </w:t>
      </w:r>
      <w:proofErr w:type="gramStart"/>
      <w:r w:rsidR="004052D9">
        <w:t>xe</w:t>
      </w:r>
      <w:proofErr w:type="gramEnd"/>
      <w:r w:rsidR="004052D9">
        <w:t xml:space="preserve"> tăng va phải, ở đây chứa đựng vật phẩm giúp người chơi tăng lượng boom khói có trên người. Cao nguyên, đây là dạng địa hình cuối cùng chứa lùm cây rậm rạp người chơi tận dụng nó để ẩn hoàn toàn bản thân đi, địa hình này cung cấp 2 dạng vật phẩm giúp người chơi tăng máu và tăng tốc độ cao nhất lên. Sau khi tham g</w:t>
      </w:r>
      <w:r w:rsidR="005E642A">
        <w:t xml:space="preserve">ia trò chơi </w:t>
      </w:r>
      <w:proofErr w:type="gramStart"/>
      <w:r w:rsidR="005E642A">
        <w:t>1</w:t>
      </w:r>
      <w:proofErr w:type="gramEnd"/>
      <w:r w:rsidR="004052D9">
        <w:t xml:space="preserve"> phút tương ứng với số lượng người chơi tham gia còn lại người chơi sẽ tham gia vào từng mini game khác nhau.</w:t>
      </w:r>
    </w:p>
    <w:p w14:paraId="0992055B" w14:textId="1F753758" w:rsidR="004052D9" w:rsidRDefault="004052D9" w:rsidP="004052D9">
      <w:pPr>
        <w:pStyle w:val="Heading4"/>
      </w:pPr>
      <w:r>
        <w:t>Scene Ninja Minigame</w:t>
      </w:r>
    </w:p>
    <w:p w14:paraId="095EEEBF" w14:textId="453FF675" w:rsidR="004052D9" w:rsidRPr="00D611AB" w:rsidRDefault="00F4544C" w:rsidP="00D611AB">
      <w:pPr>
        <w:ind w:firstLine="720"/>
      </w:pPr>
      <w:r w:rsidRPr="00F4544C">
        <w:t xml:space="preserve">Minigame xuất hiện khi số lượng người chơi còn 2 người chơi sau </w:t>
      </w:r>
      <w:proofErr w:type="gramStart"/>
      <w:r w:rsidRPr="00F4544C">
        <w:t>1</w:t>
      </w:r>
      <w:proofErr w:type="gramEnd"/>
      <w:r w:rsidRPr="00F4544C">
        <w:t xml:space="preserve"> phút trên bản đồ chính. Người chơi tham gia đóng vài vào ninja, nhiệm vụ chính phải </w:t>
      </w:r>
      <w:proofErr w:type="gramStart"/>
      <w:r w:rsidRPr="00F4544C">
        <w:t>leo</w:t>
      </w:r>
      <w:proofErr w:type="gramEnd"/>
      <w:r w:rsidRPr="00F4544C">
        <w:t xml:space="preserve"> lên núi một cách nhanh nhất để đoạt khoa báu, ai là người lấy được hoặc là người số</w:t>
      </w:r>
      <w:r w:rsidR="0064232A">
        <w:t>ng s</w:t>
      </w:r>
      <w:r w:rsidRPr="00F4544C">
        <w:t>ót cuối cùng sẽ là người dành được chiến thắng.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D611AB" w14:paraId="7E573E77" w14:textId="77777777" w:rsidTr="00D611AB">
        <w:tc>
          <w:tcPr>
            <w:tcW w:w="9347" w:type="dxa"/>
          </w:tcPr>
          <w:p w14:paraId="08127F4C" w14:textId="77777777" w:rsidR="00D611AB" w:rsidRDefault="00D611AB" w:rsidP="00D611AB">
            <w:pPr>
              <w:keepNext/>
              <w:jc w:val="center"/>
            </w:pPr>
            <w:r>
              <w:rPr>
                <w:noProof/>
              </w:rPr>
              <w:lastRenderedPageBreak/>
              <w:drawing>
                <wp:inline distT="0" distB="0" distL="0" distR="0" wp14:anchorId="7CD77BC5" wp14:editId="71B42CD3">
                  <wp:extent cx="4671060" cy="219849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inj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2119" cy="2203703"/>
                          </a:xfrm>
                          <a:prstGeom prst="rect">
                            <a:avLst/>
                          </a:prstGeom>
                        </pic:spPr>
                      </pic:pic>
                    </a:graphicData>
                  </a:graphic>
                </wp:inline>
              </w:drawing>
            </w:r>
          </w:p>
          <w:p w14:paraId="365F3A95" w14:textId="19F9A37B" w:rsidR="00D611AB" w:rsidRPr="00D611AB" w:rsidRDefault="00D611AB" w:rsidP="00D611AB">
            <w:pPr>
              <w:pStyle w:val="Caption"/>
              <w:rPr>
                <w:b w:val="0"/>
                <w:i/>
              </w:rPr>
            </w:pPr>
            <w:bookmarkStart w:id="104" w:name="_Toc95768854"/>
            <w:r w:rsidRPr="00D611A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19</w:t>
            </w:r>
            <w:r w:rsidR="00D11BAD">
              <w:rPr>
                <w:b w:val="0"/>
                <w:i/>
              </w:rPr>
              <w:fldChar w:fldCharType="end"/>
            </w:r>
            <w:r w:rsidRPr="00D611AB">
              <w:rPr>
                <w:b w:val="0"/>
                <w:i/>
              </w:rPr>
              <w:t>: Scene Ninja Minigame</w:t>
            </w:r>
            <w:bookmarkEnd w:id="104"/>
          </w:p>
        </w:tc>
      </w:tr>
      <w:tr w:rsidR="00D611AB" w14:paraId="671798ED" w14:textId="77777777" w:rsidTr="00D611AB">
        <w:tc>
          <w:tcPr>
            <w:tcW w:w="9347" w:type="dxa"/>
          </w:tcPr>
          <w:p w14:paraId="5219B6DD" w14:textId="77777777" w:rsidR="00D611AB" w:rsidRDefault="00D611AB" w:rsidP="00D611AB">
            <w:pPr>
              <w:keepNext/>
              <w:jc w:val="center"/>
            </w:pPr>
            <w:r>
              <w:rPr>
                <w:noProof/>
              </w:rPr>
              <w:drawing>
                <wp:inline distT="0" distB="0" distL="0" distR="0" wp14:anchorId="120CAF58" wp14:editId="5A5C8EA3">
                  <wp:extent cx="3596640" cy="3515817"/>
                  <wp:effectExtent l="0" t="0" r="381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1.png"/>
                          <pic:cNvPicPr/>
                        </pic:nvPicPr>
                        <pic:blipFill>
                          <a:blip r:embed="rId45">
                            <a:extLst>
                              <a:ext uri="{28A0092B-C50C-407E-A947-70E740481C1C}">
                                <a14:useLocalDpi xmlns:a14="http://schemas.microsoft.com/office/drawing/2010/main" val="0"/>
                              </a:ext>
                            </a:extLst>
                          </a:blip>
                          <a:stretch>
                            <a:fillRect/>
                          </a:stretch>
                        </pic:blipFill>
                        <pic:spPr>
                          <a:xfrm>
                            <a:off x="0" y="0"/>
                            <a:ext cx="3602188" cy="3521241"/>
                          </a:xfrm>
                          <a:prstGeom prst="rect">
                            <a:avLst/>
                          </a:prstGeom>
                        </pic:spPr>
                      </pic:pic>
                    </a:graphicData>
                  </a:graphic>
                </wp:inline>
              </w:drawing>
            </w:r>
          </w:p>
          <w:p w14:paraId="74046159" w14:textId="4A350BF0" w:rsidR="00D611AB" w:rsidRPr="00D611AB" w:rsidRDefault="00D611AB" w:rsidP="00D611AB">
            <w:pPr>
              <w:pStyle w:val="Caption"/>
              <w:rPr>
                <w:b w:val="0"/>
                <w:i/>
              </w:rPr>
            </w:pPr>
            <w:bookmarkStart w:id="105" w:name="_Toc95768855"/>
            <w:r w:rsidRPr="00D611A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20</w:t>
            </w:r>
            <w:r w:rsidR="00D11BAD">
              <w:rPr>
                <w:b w:val="0"/>
                <w:i/>
              </w:rPr>
              <w:fldChar w:fldCharType="end"/>
            </w:r>
            <w:r w:rsidRPr="00D611AB">
              <w:rPr>
                <w:b w:val="0"/>
                <w:i/>
              </w:rPr>
              <w:t>: Code Ninja Minigame</w:t>
            </w:r>
            <w:bookmarkEnd w:id="105"/>
          </w:p>
        </w:tc>
      </w:tr>
    </w:tbl>
    <w:p w14:paraId="4AA88E1D" w14:textId="6633A2E5" w:rsidR="003E09EE" w:rsidRDefault="00D611AB" w:rsidP="003E09EE">
      <w:pPr>
        <w:ind w:firstLine="720"/>
      </w:pPr>
      <w:proofErr w:type="gramStart"/>
      <w:r>
        <w:t>Đoạn code th</w:t>
      </w:r>
      <w:r w:rsidR="003E09EE">
        <w:t>ể</w:t>
      </w:r>
      <w:r>
        <w:t xml:space="preserve"> hiện chức năng di chuyển của nhân vật ninja, đối với nhân vật ta di chuyển sang trái, sang phải và nhảy lên, với việc thay đổi các chỉ số velocity.x và velocity.y ta dễ dàng thực hiện điều này, nhân vật cũng có thể nhảy 2 lần liên tiếp trên không, để kiểm tra xem nhân vật có đang ở trên không trung hay không bọn em sử dụng hàm in_on_floor() nếu nhân vật ở trên mặt đất sẽ trả về giá trị true còn trên không thì thể hiện false, giá trị này kết hợp với giá trị velocity.x trả về để hệ thống xem xét nhân vật có nhảy được hai lần hay không.</w:t>
      </w:r>
      <w:proofErr w:type="gramEnd"/>
    </w:p>
    <w:p w14:paraId="0ED72F72" w14:textId="23AD4E7B" w:rsidR="004052D9" w:rsidRDefault="004052D9" w:rsidP="003E09EE">
      <w:pPr>
        <w:pStyle w:val="Heading4"/>
      </w:pPr>
      <w:r>
        <w:lastRenderedPageBreak/>
        <w:t>Scene Mê cung minigame</w:t>
      </w:r>
    </w:p>
    <w:p w14:paraId="16D612FA" w14:textId="7B114000" w:rsidR="004052D9" w:rsidRPr="003E09EE" w:rsidRDefault="003E09EE" w:rsidP="003E09EE">
      <w:pPr>
        <w:ind w:firstLine="720"/>
      </w:pPr>
      <w:r w:rsidRPr="003E09EE">
        <w:t>Đóng vai những con chó bị hạn chế tầm nhìn, nhiệm vụ là tìm đường nhanh nhất thoát khỏi mê cung. Trong mê cung sẽ có rất nhiều chướng ngại vật những con quái có khả năng gây sát thương, làm choáng và đặc biệt thay đổi phương hướng di chuyển của người chơi khi va chúng, đặc biệt chú ý những chiếc bẫy xuất hiện đột ngột từ tường đâm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3E09EE" w14:paraId="070B2C9C" w14:textId="77777777" w:rsidTr="003E09EE">
        <w:tc>
          <w:tcPr>
            <w:tcW w:w="9347" w:type="dxa"/>
          </w:tcPr>
          <w:p w14:paraId="6B583CFE" w14:textId="77777777" w:rsidR="003E09EE" w:rsidRDefault="003E09EE" w:rsidP="003E09EE">
            <w:pPr>
              <w:keepNext/>
              <w:jc w:val="center"/>
            </w:pPr>
            <w:r>
              <w:rPr>
                <w:noProof/>
              </w:rPr>
              <w:drawing>
                <wp:inline distT="0" distB="0" distL="0" distR="0" wp14:anchorId="658A8674" wp14:editId="3EEDA0A0">
                  <wp:extent cx="4650021" cy="2148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x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2087" cy="2168279"/>
                          </a:xfrm>
                          <a:prstGeom prst="rect">
                            <a:avLst/>
                          </a:prstGeom>
                        </pic:spPr>
                      </pic:pic>
                    </a:graphicData>
                  </a:graphic>
                </wp:inline>
              </w:drawing>
            </w:r>
          </w:p>
          <w:p w14:paraId="18CCE21D" w14:textId="6D7605C4" w:rsidR="003E09EE" w:rsidRPr="003E09EE" w:rsidRDefault="003E09EE" w:rsidP="003E09EE">
            <w:pPr>
              <w:pStyle w:val="Caption"/>
              <w:rPr>
                <w:b w:val="0"/>
                <w:i/>
              </w:rPr>
            </w:pPr>
            <w:bookmarkStart w:id="106" w:name="_Toc95768856"/>
            <w:r w:rsidRPr="003E09EE">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21</w:t>
            </w:r>
            <w:r w:rsidR="00D11BAD">
              <w:rPr>
                <w:b w:val="0"/>
                <w:i/>
              </w:rPr>
              <w:fldChar w:fldCharType="end"/>
            </w:r>
            <w:r w:rsidRPr="003E09EE">
              <w:rPr>
                <w:b w:val="0"/>
                <w:i/>
              </w:rPr>
              <w:t>: Scene Mê cung minigame</w:t>
            </w:r>
            <w:bookmarkEnd w:id="106"/>
          </w:p>
        </w:tc>
      </w:tr>
      <w:tr w:rsidR="003E09EE" w14:paraId="6C17029B" w14:textId="77777777" w:rsidTr="003E09EE">
        <w:tc>
          <w:tcPr>
            <w:tcW w:w="9347" w:type="dxa"/>
          </w:tcPr>
          <w:p w14:paraId="5DCCF68F" w14:textId="77777777" w:rsidR="003E09EE" w:rsidRDefault="003E09EE" w:rsidP="003E09EE">
            <w:pPr>
              <w:keepNext/>
              <w:jc w:val="center"/>
            </w:pPr>
            <w:r>
              <w:rPr>
                <w:noProof/>
              </w:rPr>
              <w:drawing>
                <wp:inline distT="0" distB="0" distL="0" distR="0" wp14:anchorId="0EC9598D" wp14:editId="2878A9E3">
                  <wp:extent cx="3475021" cy="2133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2.png"/>
                          <pic:cNvPicPr/>
                        </pic:nvPicPr>
                        <pic:blipFill>
                          <a:blip r:embed="rId47">
                            <a:extLst>
                              <a:ext uri="{28A0092B-C50C-407E-A947-70E740481C1C}">
                                <a14:useLocalDpi xmlns:a14="http://schemas.microsoft.com/office/drawing/2010/main" val="0"/>
                              </a:ext>
                            </a:extLst>
                          </a:blip>
                          <a:stretch>
                            <a:fillRect/>
                          </a:stretch>
                        </pic:blipFill>
                        <pic:spPr>
                          <a:xfrm>
                            <a:off x="0" y="0"/>
                            <a:ext cx="3475021" cy="2133785"/>
                          </a:xfrm>
                          <a:prstGeom prst="rect">
                            <a:avLst/>
                          </a:prstGeom>
                        </pic:spPr>
                      </pic:pic>
                    </a:graphicData>
                  </a:graphic>
                </wp:inline>
              </w:drawing>
            </w:r>
          </w:p>
          <w:p w14:paraId="52BB0761" w14:textId="3B46A2AE" w:rsidR="003E09EE" w:rsidRPr="003E09EE" w:rsidRDefault="003E09EE" w:rsidP="003E09EE">
            <w:pPr>
              <w:pStyle w:val="Caption"/>
              <w:rPr>
                <w:b w:val="0"/>
                <w:i/>
              </w:rPr>
            </w:pPr>
            <w:bookmarkStart w:id="107" w:name="_Toc95768857"/>
            <w:r w:rsidRPr="003E09EE">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22</w:t>
            </w:r>
            <w:r w:rsidR="00D11BAD">
              <w:rPr>
                <w:b w:val="0"/>
                <w:i/>
              </w:rPr>
              <w:fldChar w:fldCharType="end"/>
            </w:r>
            <w:r w:rsidRPr="003E09EE">
              <w:rPr>
                <w:b w:val="0"/>
                <w:i/>
              </w:rPr>
              <w:t>: Code Mê cung minigame</w:t>
            </w:r>
            <w:bookmarkEnd w:id="107"/>
          </w:p>
        </w:tc>
      </w:tr>
    </w:tbl>
    <w:p w14:paraId="0F54E6E7" w14:textId="77777777" w:rsidR="00CB741F" w:rsidRDefault="003E09EE" w:rsidP="00CB741F">
      <w:pPr>
        <w:ind w:firstLine="720"/>
      </w:pPr>
      <w:r>
        <w:t>Trong minigame mê cung có những chướ</w:t>
      </w:r>
      <w:r w:rsidR="00CB741F">
        <w:t>ng ngại</w:t>
      </w:r>
      <w:r>
        <w:t xml:space="preserve"> vật khác nhau có những loại quái vật khác nhau, ứng với từng quái vật đều có những sự tương tác khác nhau với người chơi khi người chơi tiếp xúc trực tiếp gần với chúng sẽ bị hạn chế những khả năng hiện có. Bọn em sử dụng signals với hàm area_entered (area: Area2D)</w:t>
      </w:r>
      <w:r w:rsidR="00CB741F">
        <w:t xml:space="preserve"> để truyền tín hiệu khi area của người chơi tiếp xúc với area của quái vật. Đối với từng quái vật khác nhau sẽ chia vào từng group như ở trên có các group là ninja, angle, pacmanchoang, tuong. Sử dụng in_in_group để hệ thống phát hiện loại group nhân vật đang tiếp xúc.</w:t>
      </w:r>
    </w:p>
    <w:p w14:paraId="40F821E2" w14:textId="5F390CC1" w:rsidR="00612D52" w:rsidRDefault="00612D52" w:rsidP="00CB741F">
      <w:pPr>
        <w:pStyle w:val="Heading4"/>
      </w:pPr>
      <w:r>
        <w:lastRenderedPageBreak/>
        <w:t>Scene flappy plane minigame</w:t>
      </w:r>
    </w:p>
    <w:p w14:paraId="1B0CF3C6" w14:textId="157EF597" w:rsidR="00612D52" w:rsidRPr="00CB741F" w:rsidRDefault="00CB741F" w:rsidP="00CB741F">
      <w:pPr>
        <w:ind w:firstLine="720"/>
      </w:pPr>
      <w:r w:rsidRPr="00CB741F">
        <w:t xml:space="preserve">Minigame xuất hiện khi số lượng còn lại sau </w:t>
      </w:r>
      <w:proofErr w:type="gramStart"/>
      <w:r w:rsidRPr="00CB741F">
        <w:t>1</w:t>
      </w:r>
      <w:proofErr w:type="gramEnd"/>
      <w:r w:rsidRPr="00CB741F">
        <w:t xml:space="preserve"> phút là 2 người chơi. Những ngọn núi xuất hiện đột ngột người chơi sử dụng bàn phím lên xuống nhịp nhàng để né tránh. Người trụ được cuối cùng là người chiến thắng.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CB741F" w14:paraId="48956966" w14:textId="77777777" w:rsidTr="00CB741F">
        <w:tc>
          <w:tcPr>
            <w:tcW w:w="9347" w:type="dxa"/>
          </w:tcPr>
          <w:p w14:paraId="24760E80" w14:textId="77777777" w:rsidR="00CB741F" w:rsidRDefault="00CB741F" w:rsidP="00CB741F">
            <w:pPr>
              <w:keepNext/>
              <w:jc w:val="center"/>
            </w:pPr>
            <w:r>
              <w:rPr>
                <w:noProof/>
              </w:rPr>
              <w:drawing>
                <wp:inline distT="0" distB="0" distL="0" distR="0" wp14:anchorId="7E34C5BF" wp14:editId="6F5A0A37">
                  <wp:extent cx="4572000" cy="197787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02-04_1612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2756" cy="1999836"/>
                          </a:xfrm>
                          <a:prstGeom prst="rect">
                            <a:avLst/>
                          </a:prstGeom>
                        </pic:spPr>
                      </pic:pic>
                    </a:graphicData>
                  </a:graphic>
                </wp:inline>
              </w:drawing>
            </w:r>
          </w:p>
          <w:p w14:paraId="1BF95DEF" w14:textId="7B25F3D8" w:rsidR="00CB741F" w:rsidRPr="00CB741F" w:rsidRDefault="00CB741F" w:rsidP="00CB741F">
            <w:pPr>
              <w:pStyle w:val="Caption"/>
              <w:rPr>
                <w:b w:val="0"/>
                <w:i/>
              </w:rPr>
            </w:pPr>
            <w:bookmarkStart w:id="108" w:name="_Toc95768858"/>
            <w:r w:rsidRPr="00CB741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23</w:t>
            </w:r>
            <w:r w:rsidR="00D11BAD">
              <w:rPr>
                <w:b w:val="0"/>
                <w:i/>
              </w:rPr>
              <w:fldChar w:fldCharType="end"/>
            </w:r>
            <w:r w:rsidRPr="00CB741F">
              <w:rPr>
                <w:b w:val="0"/>
                <w:i/>
              </w:rPr>
              <w:t>: Scene flappy plane minigame</w:t>
            </w:r>
            <w:bookmarkEnd w:id="108"/>
          </w:p>
        </w:tc>
      </w:tr>
      <w:tr w:rsidR="00CB741F" w14:paraId="43B83454" w14:textId="77777777" w:rsidTr="00CB741F">
        <w:tc>
          <w:tcPr>
            <w:tcW w:w="9347" w:type="dxa"/>
          </w:tcPr>
          <w:p w14:paraId="500D6768" w14:textId="77777777" w:rsidR="00CB741F" w:rsidRDefault="00CB741F" w:rsidP="00CB741F">
            <w:pPr>
              <w:keepNext/>
              <w:jc w:val="center"/>
            </w:pPr>
            <w:r>
              <w:rPr>
                <w:noProof/>
              </w:rPr>
              <w:drawing>
                <wp:inline distT="0" distB="0" distL="0" distR="0" wp14:anchorId="597B1334" wp14:editId="321E30B9">
                  <wp:extent cx="2423160" cy="22763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3.png"/>
                          <pic:cNvPicPr/>
                        </pic:nvPicPr>
                        <pic:blipFill>
                          <a:blip r:embed="rId49">
                            <a:extLst>
                              <a:ext uri="{28A0092B-C50C-407E-A947-70E740481C1C}">
                                <a14:useLocalDpi xmlns:a14="http://schemas.microsoft.com/office/drawing/2010/main" val="0"/>
                              </a:ext>
                            </a:extLst>
                          </a:blip>
                          <a:stretch>
                            <a:fillRect/>
                          </a:stretch>
                        </pic:blipFill>
                        <pic:spPr>
                          <a:xfrm>
                            <a:off x="0" y="0"/>
                            <a:ext cx="2438294" cy="2290518"/>
                          </a:xfrm>
                          <a:prstGeom prst="rect">
                            <a:avLst/>
                          </a:prstGeom>
                        </pic:spPr>
                      </pic:pic>
                    </a:graphicData>
                  </a:graphic>
                </wp:inline>
              </w:drawing>
            </w:r>
          </w:p>
          <w:p w14:paraId="26F94426" w14:textId="5A0C542E" w:rsidR="00CB741F" w:rsidRPr="00CB741F" w:rsidRDefault="00CB741F" w:rsidP="00CB741F">
            <w:pPr>
              <w:pStyle w:val="Caption"/>
              <w:rPr>
                <w:b w:val="0"/>
                <w:i/>
              </w:rPr>
            </w:pPr>
            <w:bookmarkStart w:id="109" w:name="_Toc95768859"/>
            <w:r w:rsidRPr="00CB741F">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24</w:t>
            </w:r>
            <w:r w:rsidR="00D11BAD">
              <w:rPr>
                <w:b w:val="0"/>
                <w:i/>
              </w:rPr>
              <w:fldChar w:fldCharType="end"/>
            </w:r>
            <w:r w:rsidRPr="00CB741F">
              <w:rPr>
                <w:b w:val="0"/>
                <w:i/>
              </w:rPr>
              <w:t>: Code flappy plane minigame</w:t>
            </w:r>
            <w:bookmarkEnd w:id="109"/>
          </w:p>
        </w:tc>
      </w:tr>
    </w:tbl>
    <w:p w14:paraId="0BA47D2F" w14:textId="6895A22F" w:rsidR="00CB741F" w:rsidRPr="00CB741F" w:rsidRDefault="00AE3656" w:rsidP="00AE3656">
      <w:pPr>
        <w:ind w:firstLine="720"/>
      </w:pPr>
      <w:r>
        <w:t xml:space="preserve">Với trò chơi này thì sự xuất hiện của và chiều cao của những ngọn núi là ngẫu nhiêu, bọn em sử dụng timer đặt cho timer bằng một giây, kết hợp sử dụng _on_Timer_timeout để bắt thời gian kết thúc. Sau khoảng một giây một chướng ngại vật mới sẽ sinh ra độ cao của chúng sẽ ngẫu nhiên bằng hàm </w:t>
      </w:r>
      <w:proofErr w:type="gramStart"/>
      <w:r>
        <w:t>randi(</w:t>
      </w:r>
      <w:proofErr w:type="gramEnd"/>
      <w:r>
        <w:t>)%100+10.</w:t>
      </w:r>
    </w:p>
    <w:p w14:paraId="15AB7B45" w14:textId="26110574" w:rsidR="00612D52" w:rsidRPr="00AE3656" w:rsidRDefault="00612D52" w:rsidP="00AE3656">
      <w:pPr>
        <w:pStyle w:val="Heading4"/>
      </w:pPr>
      <w:r w:rsidRPr="00AE3656">
        <w:t>Scene boomer minigame</w:t>
      </w:r>
    </w:p>
    <w:p w14:paraId="6AAA65D1" w14:textId="44C042F5" w:rsidR="00AE3656" w:rsidRPr="00AE3656" w:rsidRDefault="00AE3656" w:rsidP="00AE3656">
      <w:pPr>
        <w:ind w:firstLine="720"/>
      </w:pPr>
      <w:r w:rsidRPr="00AE3656">
        <w:t>Minigame xuất hiện khi số lượng người chơi là 3, người chơi sẽ được cung cấp vô hạn khả năng đặt boom, nhiệm vụ ở đấy là đi tiêu diệt những người chơi có mặt trên bản đồ.</w:t>
      </w:r>
    </w:p>
    <w:p w14:paraId="3B24A38F" w14:textId="36BC77F5" w:rsidR="00612D52" w:rsidRDefault="00612D52" w:rsidP="001717A0">
      <w:pPr>
        <w:pStyle w:val="Caption"/>
        <w:rPr>
          <w:b w:val="0"/>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AE3656" w14:paraId="20F1E6BE" w14:textId="77777777" w:rsidTr="00AE3656">
        <w:tc>
          <w:tcPr>
            <w:tcW w:w="9347" w:type="dxa"/>
          </w:tcPr>
          <w:p w14:paraId="5571EBF8" w14:textId="77777777" w:rsidR="00AE3656" w:rsidRDefault="00AE3656" w:rsidP="00AE3656">
            <w:pPr>
              <w:keepNext/>
              <w:jc w:val="center"/>
            </w:pPr>
            <w:r>
              <w:rPr>
                <w:noProof/>
              </w:rPr>
              <w:lastRenderedPageBreak/>
              <w:drawing>
                <wp:inline distT="0" distB="0" distL="0" distR="0" wp14:anchorId="3D478621" wp14:editId="7BF17DDF">
                  <wp:extent cx="4640580" cy="209934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726" cy="2117054"/>
                          </a:xfrm>
                          <a:prstGeom prst="rect">
                            <a:avLst/>
                          </a:prstGeom>
                        </pic:spPr>
                      </pic:pic>
                    </a:graphicData>
                  </a:graphic>
                </wp:inline>
              </w:drawing>
            </w:r>
          </w:p>
          <w:p w14:paraId="0E8BB6D6" w14:textId="3BC9C29A" w:rsidR="00AE3656" w:rsidRPr="00AE3656" w:rsidRDefault="00AE3656" w:rsidP="00AE3656">
            <w:pPr>
              <w:pStyle w:val="Caption"/>
              <w:rPr>
                <w:b w:val="0"/>
                <w:i/>
              </w:rPr>
            </w:pPr>
            <w:bookmarkStart w:id="110" w:name="_Toc95768860"/>
            <w:r w:rsidRPr="00AE3656">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25</w:t>
            </w:r>
            <w:r w:rsidR="00D11BAD">
              <w:rPr>
                <w:b w:val="0"/>
                <w:i/>
              </w:rPr>
              <w:fldChar w:fldCharType="end"/>
            </w:r>
            <w:r w:rsidRPr="00AE3656">
              <w:rPr>
                <w:b w:val="0"/>
                <w:i/>
              </w:rPr>
              <w:t>: Scene boomer minigame</w:t>
            </w:r>
            <w:bookmarkEnd w:id="110"/>
          </w:p>
        </w:tc>
      </w:tr>
      <w:tr w:rsidR="00AE3656" w14:paraId="2635BCB5" w14:textId="77777777" w:rsidTr="00AE3656">
        <w:tc>
          <w:tcPr>
            <w:tcW w:w="9347" w:type="dxa"/>
          </w:tcPr>
          <w:p w14:paraId="432123B1" w14:textId="77777777" w:rsidR="00AE3656" w:rsidRDefault="00AE3656" w:rsidP="00AE3656">
            <w:pPr>
              <w:keepNext/>
              <w:jc w:val="center"/>
            </w:pPr>
            <w:r>
              <w:rPr>
                <w:noProof/>
              </w:rPr>
              <w:drawing>
                <wp:inline distT="0" distB="0" distL="0" distR="0" wp14:anchorId="72FEB899" wp14:editId="55478D35">
                  <wp:extent cx="2453640" cy="1977381"/>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4.png"/>
                          <pic:cNvPicPr/>
                        </pic:nvPicPr>
                        <pic:blipFill>
                          <a:blip r:embed="rId51">
                            <a:extLst>
                              <a:ext uri="{28A0092B-C50C-407E-A947-70E740481C1C}">
                                <a14:useLocalDpi xmlns:a14="http://schemas.microsoft.com/office/drawing/2010/main" val="0"/>
                              </a:ext>
                            </a:extLst>
                          </a:blip>
                          <a:stretch>
                            <a:fillRect/>
                          </a:stretch>
                        </pic:blipFill>
                        <pic:spPr>
                          <a:xfrm>
                            <a:off x="0" y="0"/>
                            <a:ext cx="2482197" cy="2000395"/>
                          </a:xfrm>
                          <a:prstGeom prst="rect">
                            <a:avLst/>
                          </a:prstGeom>
                        </pic:spPr>
                      </pic:pic>
                    </a:graphicData>
                  </a:graphic>
                </wp:inline>
              </w:drawing>
            </w:r>
          </w:p>
          <w:p w14:paraId="7B2DC6EF" w14:textId="7B43F85A" w:rsidR="00AE3656" w:rsidRPr="00AE3656" w:rsidRDefault="00AE3656" w:rsidP="00AE3656">
            <w:pPr>
              <w:pStyle w:val="Caption"/>
              <w:rPr>
                <w:b w:val="0"/>
                <w:i/>
              </w:rPr>
            </w:pPr>
            <w:bookmarkStart w:id="111" w:name="_Toc95768861"/>
            <w:r w:rsidRPr="00AE3656">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26</w:t>
            </w:r>
            <w:r w:rsidR="00D11BAD">
              <w:rPr>
                <w:b w:val="0"/>
                <w:i/>
              </w:rPr>
              <w:fldChar w:fldCharType="end"/>
            </w:r>
            <w:r w:rsidRPr="00AE3656">
              <w:rPr>
                <w:b w:val="0"/>
                <w:i/>
              </w:rPr>
              <w:t>: Code boomer minigame</w:t>
            </w:r>
            <w:bookmarkEnd w:id="111"/>
          </w:p>
        </w:tc>
      </w:tr>
    </w:tbl>
    <w:p w14:paraId="31D35591" w14:textId="14D6741A" w:rsidR="009F7979" w:rsidRDefault="00AE3656" w:rsidP="009F7979">
      <w:pPr>
        <w:ind w:firstLine="720"/>
      </w:pPr>
      <w:proofErr w:type="gramStart"/>
      <w:r>
        <w:t>Điểm đặc biệt của trò chơi này là những quả boom</w:t>
      </w:r>
      <w:r w:rsidR="009F7979">
        <w:t xml:space="preserve"> với sự kết hợp 2 tín hiệu signals là entered và excited để xem xét những vật thể nào nằm trong khoảng boom nổ, bọn em tạo ra một mảng là in_area để tổng hợp tất cả những vật thể trong phạm vi gây sát thương của trái boom.</w:t>
      </w:r>
      <w:proofErr w:type="gramEnd"/>
    </w:p>
    <w:p w14:paraId="4E10BD09" w14:textId="044F5CC8" w:rsidR="005E642A" w:rsidRDefault="005E642A" w:rsidP="009F7979">
      <w:pPr>
        <w:pStyle w:val="Heading4"/>
      </w:pPr>
      <w:r>
        <w:t>Scene chế độ chơi một người</w:t>
      </w:r>
    </w:p>
    <w:p w14:paraId="211D7475" w14:textId="5C833A86" w:rsidR="005E642A" w:rsidRDefault="009F7979" w:rsidP="009F7979">
      <w:pPr>
        <w:ind w:firstLine="720"/>
      </w:pPr>
      <w:r w:rsidRPr="009F7979">
        <w:t>Chế độ người chơi đưa người chơi vào một không gian nhiệm vụ ở đây là tiêu diệt những khối vuông đa màu sắc và đạt được số điểm cao nhất.</w:t>
      </w:r>
    </w:p>
    <w:p w14:paraId="3169199F" w14:textId="0A7D75DB" w:rsidR="009F7979" w:rsidRPr="009F7979" w:rsidRDefault="009F7979" w:rsidP="009F7979">
      <w:pPr>
        <w:ind w:firstLine="720"/>
      </w:pPr>
      <w:r>
        <w:t>Chế độ chơi một người hữu dụng khi người chơi không có người chơi nào kết nối để tham gia, đây cũng là một chế độ lý tưởng trong khoảng thời gian đợi những người chơi khác kết nối vào server. Vì nó là hướng khác với trò chơi đa người chơi trên lên có thể coi chế độ này như một trò chơi độc lập với một hệ thống FileSystem hoàn toàn riêng của chúng, người chơi cũng không phải bắt buộc nhập họ tên username giống như trong hệ thống game đa người chơi.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47"/>
      </w:tblGrid>
      <w:tr w:rsidR="009F7979" w14:paraId="24DE1C97" w14:textId="77777777" w:rsidTr="0060335C">
        <w:tc>
          <w:tcPr>
            <w:tcW w:w="9347" w:type="dxa"/>
          </w:tcPr>
          <w:p w14:paraId="1D84213E" w14:textId="77777777" w:rsidR="009F7979" w:rsidRDefault="009F7979" w:rsidP="009F7979">
            <w:pPr>
              <w:keepNext/>
              <w:jc w:val="center"/>
            </w:pPr>
            <w:r>
              <w:rPr>
                <w:noProof/>
              </w:rPr>
              <w:lastRenderedPageBreak/>
              <w:drawing>
                <wp:inline distT="0" distB="0" distL="0" distR="0" wp14:anchorId="53174953" wp14:editId="504526EB">
                  <wp:extent cx="4411980" cy="1936990"/>
                  <wp:effectExtent l="0" t="0" r="762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ameo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46754" cy="1952257"/>
                          </a:xfrm>
                          <a:prstGeom prst="rect">
                            <a:avLst/>
                          </a:prstGeom>
                        </pic:spPr>
                      </pic:pic>
                    </a:graphicData>
                  </a:graphic>
                </wp:inline>
              </w:drawing>
            </w:r>
          </w:p>
          <w:p w14:paraId="23EF0D4E" w14:textId="0281F370" w:rsidR="009F7979" w:rsidRPr="009F7979" w:rsidRDefault="009F7979" w:rsidP="009F7979">
            <w:pPr>
              <w:pStyle w:val="Caption"/>
              <w:rPr>
                <w:b w:val="0"/>
                <w:i/>
              </w:rPr>
            </w:pPr>
            <w:bookmarkStart w:id="112" w:name="_Toc95768862"/>
            <w:r w:rsidRPr="009F7979">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27</w:t>
            </w:r>
            <w:r w:rsidR="00D11BAD">
              <w:rPr>
                <w:b w:val="0"/>
                <w:i/>
              </w:rPr>
              <w:fldChar w:fldCharType="end"/>
            </w:r>
            <w:r w:rsidRPr="009F7979">
              <w:rPr>
                <w:b w:val="0"/>
                <w:i/>
              </w:rPr>
              <w:t>: Scene chế độ chơi một người.</w:t>
            </w:r>
            <w:bookmarkEnd w:id="112"/>
          </w:p>
        </w:tc>
      </w:tr>
      <w:tr w:rsidR="009F7979" w14:paraId="07DB7E85" w14:textId="77777777" w:rsidTr="0060335C">
        <w:tc>
          <w:tcPr>
            <w:tcW w:w="9347" w:type="dxa"/>
          </w:tcPr>
          <w:p w14:paraId="25618222" w14:textId="77777777" w:rsidR="009F7979" w:rsidRDefault="009F7979" w:rsidP="009F7979">
            <w:pPr>
              <w:keepNext/>
              <w:jc w:val="center"/>
            </w:pPr>
            <w:r>
              <w:rPr>
                <w:noProof/>
              </w:rPr>
              <w:drawing>
                <wp:inline distT="0" distB="0" distL="0" distR="0" wp14:anchorId="3D1BDAFB" wp14:editId="76A76BB5">
                  <wp:extent cx="2750820" cy="20683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5.png"/>
                          <pic:cNvPicPr/>
                        </pic:nvPicPr>
                        <pic:blipFill>
                          <a:blip r:embed="rId53">
                            <a:extLst>
                              <a:ext uri="{28A0092B-C50C-407E-A947-70E740481C1C}">
                                <a14:useLocalDpi xmlns:a14="http://schemas.microsoft.com/office/drawing/2010/main" val="0"/>
                              </a:ext>
                            </a:extLst>
                          </a:blip>
                          <a:stretch>
                            <a:fillRect/>
                          </a:stretch>
                        </pic:blipFill>
                        <pic:spPr>
                          <a:xfrm>
                            <a:off x="0" y="0"/>
                            <a:ext cx="2758876" cy="2074450"/>
                          </a:xfrm>
                          <a:prstGeom prst="rect">
                            <a:avLst/>
                          </a:prstGeom>
                        </pic:spPr>
                      </pic:pic>
                    </a:graphicData>
                  </a:graphic>
                </wp:inline>
              </w:drawing>
            </w:r>
          </w:p>
          <w:p w14:paraId="77FB899F" w14:textId="76665E8C" w:rsidR="009F7979" w:rsidRPr="009F7979" w:rsidRDefault="009F7979" w:rsidP="009F7979">
            <w:pPr>
              <w:pStyle w:val="Caption"/>
              <w:rPr>
                <w:b w:val="0"/>
                <w:i/>
              </w:rPr>
            </w:pPr>
            <w:bookmarkStart w:id="113" w:name="_Toc95768863"/>
            <w:r w:rsidRPr="009F7979">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28</w:t>
            </w:r>
            <w:r w:rsidR="00D11BAD">
              <w:rPr>
                <w:b w:val="0"/>
                <w:i/>
              </w:rPr>
              <w:fldChar w:fldCharType="end"/>
            </w:r>
            <w:r w:rsidRPr="009F7979">
              <w:rPr>
                <w:b w:val="0"/>
                <w:i/>
              </w:rPr>
              <w:t>: FileSystem chế độ một người chơi</w:t>
            </w:r>
            <w:bookmarkEnd w:id="113"/>
          </w:p>
        </w:tc>
      </w:tr>
    </w:tbl>
    <w:p w14:paraId="64941829" w14:textId="6AE22512" w:rsidR="00612D52" w:rsidRPr="0060335C" w:rsidRDefault="00612D52" w:rsidP="0060335C">
      <w:pPr>
        <w:pStyle w:val="Heading3"/>
      </w:pPr>
      <w:bookmarkStart w:id="114" w:name="_Toc95768825"/>
      <w:r w:rsidRPr="0060335C">
        <w:t>Thiết kế âm thanh</w:t>
      </w:r>
      <w:bookmarkEnd w:id="114"/>
    </w:p>
    <w:p w14:paraId="469559EB" w14:textId="32ACC8E0" w:rsidR="00C53690" w:rsidRDefault="00C53690" w:rsidP="00C53690">
      <w:pPr>
        <w:ind w:firstLine="720"/>
      </w:pPr>
      <w:r>
        <w:t xml:space="preserve">Âm thanh đóng một vai trò vô cùng quan trọng trong các trò chơi. Trong hệ thống trò chơi sử dụng hoàn toàn kiểu AudioStreamPlayer lợi thế của việc sử dụng này người chơi nghe thấy số cùng một mức độ âm thanh ở mọi vị trí. Hệ thống âm thanh được lắp đặt đa dạng trong trò chơi, gắn liền từng hoạt động cử chỉ của nhân vật, xuất hiện khi có sự xuất hiện của một chủ thể, xuất hiện trực tiếp gắn trực tiếp vào bên trong chủ thể. Với sự đa dạng của hệ thống âm thanh người chơi có thể thay đổi nhạc nền dễ dàng trong các màn chơi khác nhau </w:t>
      </w:r>
      <w:proofErr w:type="gramStart"/>
      <w:r>
        <w:t>theo</w:t>
      </w:r>
      <w:proofErr w:type="gramEnd"/>
      <w:r>
        <w:t xml:space="preserve"> sở thích.</w:t>
      </w:r>
    </w:p>
    <w:p w14:paraId="4A37F47B" w14:textId="77777777" w:rsidR="001717A0" w:rsidRDefault="00C53690" w:rsidP="001717A0">
      <w:pPr>
        <w:keepNext/>
        <w:ind w:firstLine="720"/>
        <w:jc w:val="center"/>
      </w:pPr>
      <w:r>
        <w:rPr>
          <w:noProof/>
        </w:rPr>
        <w:drawing>
          <wp:inline distT="0" distB="0" distL="0" distR="0" wp14:anchorId="1C273EB8" wp14:editId="784EC450">
            <wp:extent cx="4150431" cy="1234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p32.png"/>
                    <pic:cNvPicPr/>
                  </pic:nvPicPr>
                  <pic:blipFill>
                    <a:blip r:embed="rId54">
                      <a:extLst>
                        <a:ext uri="{28A0092B-C50C-407E-A947-70E740481C1C}">
                          <a14:useLocalDpi xmlns:a14="http://schemas.microsoft.com/office/drawing/2010/main" val="0"/>
                        </a:ext>
                      </a:extLst>
                    </a:blip>
                    <a:stretch>
                      <a:fillRect/>
                    </a:stretch>
                  </pic:blipFill>
                  <pic:spPr>
                    <a:xfrm>
                      <a:off x="0" y="0"/>
                      <a:ext cx="4225917" cy="1256891"/>
                    </a:xfrm>
                    <a:prstGeom prst="rect">
                      <a:avLst/>
                    </a:prstGeom>
                  </pic:spPr>
                </pic:pic>
              </a:graphicData>
            </a:graphic>
          </wp:inline>
        </w:drawing>
      </w:r>
    </w:p>
    <w:p w14:paraId="62B5E880" w14:textId="27C6793A" w:rsidR="00C53690" w:rsidRPr="001717A0" w:rsidRDefault="001717A0" w:rsidP="001717A0">
      <w:pPr>
        <w:pStyle w:val="Caption"/>
        <w:rPr>
          <w:b w:val="0"/>
          <w:i/>
        </w:rPr>
      </w:pPr>
      <w:bookmarkStart w:id="115" w:name="_Toc95768864"/>
      <w:r w:rsidRPr="001717A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29</w:t>
      </w:r>
      <w:r w:rsidR="00D11BAD">
        <w:rPr>
          <w:b w:val="0"/>
          <w:i/>
        </w:rPr>
        <w:fldChar w:fldCharType="end"/>
      </w:r>
      <w:r w:rsidRPr="001717A0">
        <w:rPr>
          <w:b w:val="0"/>
          <w:i/>
        </w:rPr>
        <w:t>: Thiết kế âm thanh 1</w:t>
      </w:r>
      <w:bookmarkEnd w:id="115"/>
    </w:p>
    <w:p w14:paraId="04CA4B02" w14:textId="77777777" w:rsidR="00216D8D" w:rsidRDefault="00C53690" w:rsidP="00C53690">
      <w:pPr>
        <w:ind w:firstLine="720"/>
      </w:pPr>
      <w:r>
        <w:lastRenderedPageBreak/>
        <w:t xml:space="preserve">Âm thanh xuất hiện khi có sự di chuyển của </w:t>
      </w:r>
      <w:proofErr w:type="gramStart"/>
      <w:r>
        <w:t>xe</w:t>
      </w:r>
      <w:proofErr w:type="gramEnd"/>
      <w:r>
        <w:t xml:space="preserve"> tăng, nếu không chuyển động</w:t>
      </w:r>
      <w:r w:rsidR="00216D8D">
        <w:t xml:space="preserve"> âm thanh cũng ngừng.</w:t>
      </w:r>
    </w:p>
    <w:p w14:paraId="76F57EA1" w14:textId="77777777" w:rsidR="001717A0" w:rsidRDefault="00216D8D" w:rsidP="001717A0">
      <w:pPr>
        <w:keepNext/>
        <w:ind w:firstLine="720"/>
        <w:jc w:val="center"/>
      </w:pPr>
      <w:r>
        <w:rPr>
          <w:noProof/>
        </w:rPr>
        <w:drawing>
          <wp:inline distT="0" distB="0" distL="0" distR="0" wp14:anchorId="3C5D8882" wp14:editId="1819D71C">
            <wp:extent cx="4305300" cy="15275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p3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7846" cy="1546227"/>
                    </a:xfrm>
                    <a:prstGeom prst="rect">
                      <a:avLst/>
                    </a:prstGeom>
                  </pic:spPr>
                </pic:pic>
              </a:graphicData>
            </a:graphic>
          </wp:inline>
        </w:drawing>
      </w:r>
    </w:p>
    <w:p w14:paraId="73206666" w14:textId="466D3116" w:rsidR="00C53690" w:rsidRPr="001717A0" w:rsidRDefault="001717A0" w:rsidP="001717A0">
      <w:pPr>
        <w:pStyle w:val="Caption"/>
        <w:rPr>
          <w:b w:val="0"/>
          <w:i/>
        </w:rPr>
      </w:pPr>
      <w:bookmarkStart w:id="116" w:name="_Toc95768865"/>
      <w:r w:rsidRPr="001717A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30</w:t>
      </w:r>
      <w:r w:rsidR="00D11BAD">
        <w:rPr>
          <w:b w:val="0"/>
          <w:i/>
        </w:rPr>
        <w:fldChar w:fldCharType="end"/>
      </w:r>
      <w:r w:rsidRPr="001717A0">
        <w:rPr>
          <w:b w:val="0"/>
          <w:i/>
        </w:rPr>
        <w:t>: Thiết kế âm thanh 2</w:t>
      </w:r>
      <w:bookmarkEnd w:id="116"/>
    </w:p>
    <w:p w14:paraId="3ACAD150" w14:textId="6DD74452" w:rsidR="00216D8D" w:rsidRPr="00C53690" w:rsidRDefault="00216D8D" w:rsidP="00C53690">
      <w:pPr>
        <w:ind w:firstLine="720"/>
      </w:pPr>
      <w:r>
        <w:t xml:space="preserve">Âm thanh được gắn </w:t>
      </w:r>
      <w:proofErr w:type="gramStart"/>
      <w:r>
        <w:t>theo</w:t>
      </w:r>
      <w:proofErr w:type="gramEnd"/>
      <w:r>
        <w:t xml:space="preserve"> animation của vật thể, bắt đầu và kết thúc với các mốc thời gian đặt sẵn.</w:t>
      </w:r>
    </w:p>
    <w:p w14:paraId="3A2B7F32" w14:textId="574C4092" w:rsidR="00C53690" w:rsidRDefault="00C53690" w:rsidP="00C53690">
      <w:pPr>
        <w:pStyle w:val="Heading3"/>
      </w:pPr>
      <w:bookmarkStart w:id="117" w:name="_Toc95768826"/>
      <w:r>
        <w:t>Những thành phần khác</w:t>
      </w:r>
      <w:bookmarkEnd w:id="117"/>
    </w:p>
    <w:p w14:paraId="23561268" w14:textId="5394805D" w:rsidR="00B16A04" w:rsidRDefault="00B16A04" w:rsidP="00B16A04">
      <w:pPr>
        <w:pStyle w:val="Heading4"/>
      </w:pPr>
      <w:r>
        <w:t>Script Network.gd</w:t>
      </w:r>
    </w:p>
    <w:p w14:paraId="030D511F" w14:textId="3EA84090" w:rsidR="00421F46" w:rsidRDefault="00421F46" w:rsidP="00421F46">
      <w:pPr>
        <w:ind w:firstLine="720"/>
      </w:pPr>
      <w:r>
        <w:t>Godot cung cấp Autoload chức năng cung cấp giúp scene, script có thể hoạt động xuyên suốt từ khi bắt đầu đến khi kết thúc.</w:t>
      </w:r>
    </w:p>
    <w:p w14:paraId="5EA2E2D7" w14:textId="77777777" w:rsidR="001717A0" w:rsidRDefault="00421F46" w:rsidP="001717A0">
      <w:pPr>
        <w:keepNext/>
        <w:ind w:firstLine="720"/>
        <w:jc w:val="center"/>
      </w:pPr>
      <w:r>
        <w:rPr>
          <w:noProof/>
        </w:rPr>
        <w:drawing>
          <wp:inline distT="0" distB="0" distL="0" distR="0" wp14:anchorId="1229AF74" wp14:editId="7413B5AC">
            <wp:extent cx="3794760" cy="22994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wwor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30611" cy="2321210"/>
                    </a:xfrm>
                    <a:prstGeom prst="rect">
                      <a:avLst/>
                    </a:prstGeom>
                  </pic:spPr>
                </pic:pic>
              </a:graphicData>
            </a:graphic>
          </wp:inline>
        </w:drawing>
      </w:r>
    </w:p>
    <w:p w14:paraId="57C1B5F1" w14:textId="28C0400B" w:rsidR="00421F46" w:rsidRPr="001717A0" w:rsidRDefault="001717A0" w:rsidP="001717A0">
      <w:pPr>
        <w:pStyle w:val="Caption"/>
        <w:rPr>
          <w:b w:val="0"/>
          <w:i/>
        </w:rPr>
      </w:pPr>
      <w:bookmarkStart w:id="118" w:name="_Toc95768866"/>
      <w:r w:rsidRPr="001717A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31</w:t>
      </w:r>
      <w:r w:rsidR="00D11BAD">
        <w:rPr>
          <w:b w:val="0"/>
          <w:i/>
        </w:rPr>
        <w:fldChar w:fldCharType="end"/>
      </w:r>
      <w:r w:rsidRPr="001717A0">
        <w:rPr>
          <w:b w:val="0"/>
          <w:i/>
        </w:rPr>
        <w:t>: Script Network.gd</w:t>
      </w:r>
      <w:bookmarkEnd w:id="118"/>
    </w:p>
    <w:p w14:paraId="4D5A2491" w14:textId="77777777" w:rsidR="003E6D22" w:rsidRDefault="00421F46" w:rsidP="003E6D22">
      <w:pPr>
        <w:ind w:firstLine="720"/>
      </w:pPr>
      <w:r>
        <w:t>Cung cấp toàn bộ vấn đề Network của hệ thống. Thiết lập số lượng người chơi tham gia, khởi tạo và tham gia server cũng có mặt trực tiếp trong đây.</w:t>
      </w:r>
    </w:p>
    <w:p w14:paraId="008D45FF" w14:textId="3ED666AD" w:rsidR="00421F46" w:rsidRDefault="00421F46" w:rsidP="003E6D22">
      <w:pPr>
        <w:pStyle w:val="Heading4"/>
      </w:pPr>
      <w:r>
        <w:t>Input Map</w:t>
      </w:r>
    </w:p>
    <w:p w14:paraId="319DCA8F" w14:textId="77777777" w:rsidR="003E6D22" w:rsidRPr="003E6D22" w:rsidRDefault="003E6D22" w:rsidP="003E6D22">
      <w:pPr>
        <w:ind w:firstLine="720"/>
      </w:pPr>
      <w:r w:rsidRPr="003E6D22">
        <w:t>Cung cấp khả năng tương tác cửa người chơi tham gia vào hệ thống các thống số được thiết lập như sau:</w:t>
      </w:r>
    </w:p>
    <w:p w14:paraId="0D708AEC" w14:textId="77777777" w:rsidR="003E6D22" w:rsidRPr="003E6D22" w:rsidRDefault="003E6D22" w:rsidP="003E6D22">
      <w:pPr>
        <w:numPr>
          <w:ilvl w:val="0"/>
          <w:numId w:val="55"/>
        </w:numPr>
        <w:contextualSpacing/>
      </w:pPr>
      <w:r w:rsidRPr="003E6D22">
        <w:lastRenderedPageBreak/>
        <w:t>D, Right: right, di chuyển sang phải</w:t>
      </w:r>
    </w:p>
    <w:p w14:paraId="318E3157" w14:textId="77777777" w:rsidR="003E6D22" w:rsidRPr="003E6D22" w:rsidRDefault="003E6D22" w:rsidP="003E6D22">
      <w:pPr>
        <w:numPr>
          <w:ilvl w:val="0"/>
          <w:numId w:val="55"/>
        </w:numPr>
        <w:contextualSpacing/>
      </w:pPr>
      <w:r w:rsidRPr="003E6D22">
        <w:t>A, Left: left, di chuyển sang trái</w:t>
      </w:r>
    </w:p>
    <w:p w14:paraId="37079386" w14:textId="77777777" w:rsidR="003E6D22" w:rsidRPr="003E6D22" w:rsidRDefault="003E6D22" w:rsidP="003E6D22">
      <w:pPr>
        <w:numPr>
          <w:ilvl w:val="0"/>
          <w:numId w:val="55"/>
        </w:numPr>
        <w:contextualSpacing/>
      </w:pPr>
      <w:r w:rsidRPr="003E6D22">
        <w:t>W, Up: up, di chuyển lên trên</w:t>
      </w:r>
    </w:p>
    <w:p w14:paraId="38B34902" w14:textId="77777777" w:rsidR="003E6D22" w:rsidRPr="003E6D22" w:rsidRDefault="003E6D22" w:rsidP="003E6D22">
      <w:pPr>
        <w:numPr>
          <w:ilvl w:val="0"/>
          <w:numId w:val="55"/>
        </w:numPr>
        <w:contextualSpacing/>
      </w:pPr>
      <w:r w:rsidRPr="003E6D22">
        <w:t>S, Down: down, di chuyển xuống</w:t>
      </w:r>
    </w:p>
    <w:p w14:paraId="51049696" w14:textId="77777777" w:rsidR="003E6D22" w:rsidRPr="003E6D22" w:rsidRDefault="003E6D22" w:rsidP="003E6D22">
      <w:pPr>
        <w:numPr>
          <w:ilvl w:val="0"/>
          <w:numId w:val="55"/>
        </w:numPr>
        <w:contextualSpacing/>
      </w:pPr>
      <w:r w:rsidRPr="003E6D22">
        <w:t>Left Button: click, bắn đạn</w:t>
      </w:r>
    </w:p>
    <w:p w14:paraId="3811CF8F" w14:textId="77777777" w:rsidR="003E6D22" w:rsidRPr="003E6D22" w:rsidRDefault="003E6D22" w:rsidP="003E6D22">
      <w:pPr>
        <w:numPr>
          <w:ilvl w:val="0"/>
          <w:numId w:val="55"/>
        </w:numPr>
        <w:contextualSpacing/>
      </w:pPr>
      <w:r w:rsidRPr="003E6D22">
        <w:t>Space: set_bomb, đặt boom nổ</w:t>
      </w:r>
    </w:p>
    <w:p w14:paraId="1E547D57" w14:textId="77777777" w:rsidR="003E6D22" w:rsidRPr="003E6D22" w:rsidRDefault="003E6D22" w:rsidP="003E6D22">
      <w:pPr>
        <w:numPr>
          <w:ilvl w:val="0"/>
          <w:numId w:val="55"/>
        </w:numPr>
        <w:contextualSpacing/>
      </w:pPr>
      <w:r w:rsidRPr="003E6D22">
        <w:t>Alt: smoke, đặt boom khói</w:t>
      </w:r>
    </w:p>
    <w:p w14:paraId="2A5924A9" w14:textId="77777777" w:rsidR="003E6D22" w:rsidRPr="003E6D22" w:rsidRDefault="003E6D22" w:rsidP="003E6D22">
      <w:pPr>
        <w:numPr>
          <w:ilvl w:val="0"/>
          <w:numId w:val="55"/>
        </w:numPr>
        <w:contextualSpacing/>
      </w:pPr>
      <w:r w:rsidRPr="003E6D22">
        <w:t>Control: thunder, đặt boom sấm xét</w:t>
      </w:r>
    </w:p>
    <w:p w14:paraId="422DCD92" w14:textId="77777777" w:rsidR="003E6D22" w:rsidRDefault="003E6D22" w:rsidP="003E6D22"/>
    <w:p w14:paraId="621D1078" w14:textId="77777777" w:rsidR="001717A0" w:rsidRDefault="00421F46" w:rsidP="001717A0">
      <w:pPr>
        <w:keepNext/>
        <w:jc w:val="center"/>
      </w:pPr>
      <w:r>
        <w:rPr>
          <w:noProof/>
        </w:rPr>
        <w:drawing>
          <wp:inline distT="0" distB="0" distL="0" distR="0" wp14:anchorId="215E603E" wp14:editId="111437D6">
            <wp:extent cx="3726180" cy="303645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utan.png"/>
                    <pic:cNvPicPr/>
                  </pic:nvPicPr>
                  <pic:blipFill>
                    <a:blip r:embed="rId57">
                      <a:extLst>
                        <a:ext uri="{28A0092B-C50C-407E-A947-70E740481C1C}">
                          <a14:useLocalDpi xmlns:a14="http://schemas.microsoft.com/office/drawing/2010/main" val="0"/>
                        </a:ext>
                      </a:extLst>
                    </a:blip>
                    <a:stretch>
                      <a:fillRect/>
                    </a:stretch>
                  </pic:blipFill>
                  <pic:spPr>
                    <a:xfrm>
                      <a:off x="0" y="0"/>
                      <a:ext cx="3747399" cy="3053747"/>
                    </a:xfrm>
                    <a:prstGeom prst="rect">
                      <a:avLst/>
                    </a:prstGeom>
                  </pic:spPr>
                </pic:pic>
              </a:graphicData>
            </a:graphic>
          </wp:inline>
        </w:drawing>
      </w:r>
    </w:p>
    <w:p w14:paraId="1B3DA02F" w14:textId="0CFB5373" w:rsidR="00421F46" w:rsidRDefault="001717A0" w:rsidP="001717A0">
      <w:pPr>
        <w:pStyle w:val="Caption"/>
        <w:rPr>
          <w:b w:val="0"/>
          <w:i/>
        </w:rPr>
      </w:pPr>
      <w:bookmarkStart w:id="119" w:name="_Toc95768867"/>
      <w:r w:rsidRPr="001717A0">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32</w:t>
      </w:r>
      <w:r w:rsidR="00D11BAD">
        <w:rPr>
          <w:b w:val="0"/>
          <w:i/>
        </w:rPr>
        <w:fldChar w:fldCharType="end"/>
      </w:r>
      <w:r w:rsidRPr="001717A0">
        <w:rPr>
          <w:b w:val="0"/>
          <w:i/>
        </w:rPr>
        <w:t>: Input map</w:t>
      </w:r>
      <w:bookmarkEnd w:id="119"/>
    </w:p>
    <w:p w14:paraId="7271E4F9" w14:textId="4A729223" w:rsidR="003E6D22" w:rsidRDefault="003E6D22" w:rsidP="003E6D22">
      <w:pPr>
        <w:pStyle w:val="Heading4"/>
      </w:pPr>
      <w:r>
        <w:t>Animation</w:t>
      </w:r>
    </w:p>
    <w:p w14:paraId="285D246E" w14:textId="6D5C61DD" w:rsidR="003E6D22" w:rsidRDefault="003E6D22" w:rsidP="003E6D22">
      <w:pPr>
        <w:ind w:firstLine="720"/>
      </w:pPr>
      <w:r>
        <w:t>Đối với những trò chơi yếu tố animation là một yếu tố vô cùng quan trọng. Animation trong game là vẽ lần lượt các frame trong một đơn vị thời gian. Mỗi animation hoặc nhiều animation có thể đại diện cho một hành động, ứng xử cụ thể của nhân vật. Trong trò chơi bọn em sử dụng rất nhiều những animation khác nhau nổi bật trong đó là cơ chế boom nổ. Như hình bên dưới là ví dụ về một animation, trong godot cung cấp cho chúng ta rất nhiều tùy chỉnh animation như hiệu ứng hình ảnh, particle2d, âm thanh</w:t>
      </w:r>
      <w:r w:rsidR="00981B9B">
        <w:t>, chúng ta cũng có thể thiết lập một đoạn code bất kì khi nào nó chạy trong chương trình khi nào nó tắt. Trong animation bên dưới đến cuối animation em có sử dụng một hàm queue_</w:t>
      </w:r>
      <w:proofErr w:type="gramStart"/>
      <w:r w:rsidR="00981B9B">
        <w:t>free(</w:t>
      </w:r>
      <w:proofErr w:type="gramEnd"/>
      <w:r w:rsidR="00981B9B">
        <w:t>) để xóa đối tượng ra khỏi hệ thống.</w:t>
      </w:r>
    </w:p>
    <w:p w14:paraId="5F22A713" w14:textId="77777777" w:rsidR="003E6D22" w:rsidRDefault="003E6D22" w:rsidP="003E6D22">
      <w:pPr>
        <w:keepNext/>
        <w:ind w:firstLine="720"/>
        <w:jc w:val="center"/>
      </w:pPr>
      <w:r>
        <w:rPr>
          <w:noProof/>
        </w:rPr>
        <w:lastRenderedPageBreak/>
        <w:drawing>
          <wp:inline distT="0" distB="0" distL="0" distR="0" wp14:anchorId="52E26D9F" wp14:editId="04A01E2E">
            <wp:extent cx="4579620" cy="25758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game.png"/>
                    <pic:cNvPicPr/>
                  </pic:nvPicPr>
                  <pic:blipFill>
                    <a:blip r:embed="rId58">
                      <a:extLst>
                        <a:ext uri="{28A0092B-C50C-407E-A947-70E740481C1C}">
                          <a14:useLocalDpi xmlns:a14="http://schemas.microsoft.com/office/drawing/2010/main" val="0"/>
                        </a:ext>
                      </a:extLst>
                    </a:blip>
                    <a:stretch>
                      <a:fillRect/>
                    </a:stretch>
                  </pic:blipFill>
                  <pic:spPr>
                    <a:xfrm>
                      <a:off x="0" y="0"/>
                      <a:ext cx="4601830" cy="2588376"/>
                    </a:xfrm>
                    <a:prstGeom prst="rect">
                      <a:avLst/>
                    </a:prstGeom>
                  </pic:spPr>
                </pic:pic>
              </a:graphicData>
            </a:graphic>
          </wp:inline>
        </w:drawing>
      </w:r>
    </w:p>
    <w:p w14:paraId="3D1AFDCC" w14:textId="5DDF70CC" w:rsidR="003E6D22" w:rsidRPr="003E6D22" w:rsidRDefault="003E6D22" w:rsidP="003E6D22">
      <w:pPr>
        <w:pStyle w:val="Caption"/>
        <w:rPr>
          <w:b w:val="0"/>
          <w:i/>
        </w:rPr>
      </w:pPr>
      <w:bookmarkStart w:id="120" w:name="_Toc95768868"/>
      <w:r w:rsidRPr="003E6D22">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33</w:t>
      </w:r>
      <w:r w:rsidR="00D11BAD">
        <w:rPr>
          <w:b w:val="0"/>
          <w:i/>
        </w:rPr>
        <w:fldChar w:fldCharType="end"/>
      </w:r>
      <w:r w:rsidRPr="003E6D22">
        <w:rPr>
          <w:b w:val="0"/>
          <w:i/>
        </w:rPr>
        <w:t>: animation</w:t>
      </w:r>
      <w:bookmarkEnd w:id="120"/>
    </w:p>
    <w:p w14:paraId="2331E6F7" w14:textId="0FC60065" w:rsidR="00A919D3" w:rsidRDefault="00A919D3" w:rsidP="00A919D3">
      <w:pPr>
        <w:pStyle w:val="Heading2"/>
      </w:pPr>
      <w:bookmarkStart w:id="121" w:name="_Toc95768827"/>
      <w:r>
        <w:t>Thực nghiệm đánh giá trò chơi</w:t>
      </w:r>
      <w:bookmarkEnd w:id="121"/>
    </w:p>
    <w:p w14:paraId="3A09EE68" w14:textId="541D57FF" w:rsidR="00A919D3" w:rsidRDefault="00A919D3" w:rsidP="00A919D3">
      <w:pPr>
        <w:pStyle w:val="Heading3"/>
      </w:pPr>
      <w:bookmarkStart w:id="122" w:name="_Toc95768828"/>
      <w:r>
        <w:t>Thực nghiệm</w:t>
      </w:r>
      <w:bookmarkEnd w:id="122"/>
    </w:p>
    <w:p w14:paraId="04C5A9C2" w14:textId="4092C8C2" w:rsidR="00A919D3" w:rsidRDefault="00A919D3" w:rsidP="00A919D3">
      <w:pPr>
        <w:pStyle w:val="Heading4"/>
      </w:pPr>
      <w:r>
        <w:t>Thực nghiệm giao diện.</w:t>
      </w:r>
    </w:p>
    <w:p w14:paraId="5A2C7EF6" w14:textId="72DA856F" w:rsidR="00A919D3" w:rsidRDefault="00A919D3" w:rsidP="00A919D3">
      <w:pPr>
        <w:ind w:firstLine="720"/>
      </w:pPr>
      <w:r w:rsidRPr="00A919D3">
        <w:t>Sau khi tìm hiểu các phương pháp xây dựng game 2D vớ</w:t>
      </w:r>
      <w:r>
        <w:t xml:space="preserve">i Godot Engine nhóm </w:t>
      </w:r>
      <w:r w:rsidRPr="00A919D3">
        <w:t xml:space="preserve">đã hoàn thành ứng dụng game thuộc thể loại đa người chơi. Các màn hình giao diện chính của game mà nhóm đã xây dựng trong đồ </w:t>
      </w:r>
      <w:proofErr w:type="gramStart"/>
      <w:r w:rsidRPr="00A919D3">
        <w:t>án</w:t>
      </w:r>
      <w:proofErr w:type="gramEnd"/>
      <w:r w:rsidRPr="00A919D3">
        <w:t xml:space="preserve"> này:</w:t>
      </w:r>
    </w:p>
    <w:p w14:paraId="209A3E26" w14:textId="0B42413A" w:rsidR="00225742" w:rsidRPr="003F7C0B" w:rsidRDefault="00A919D3" w:rsidP="00225742">
      <w:pPr>
        <w:pStyle w:val="ListParagraph"/>
        <w:numPr>
          <w:ilvl w:val="0"/>
          <w:numId w:val="50"/>
        </w:numPr>
      </w:pPr>
      <w:r w:rsidRPr="003F7C0B">
        <w:t>Màn hình vào game</w:t>
      </w:r>
    </w:p>
    <w:p w14:paraId="02ED034D" w14:textId="77777777" w:rsidR="000A47BB" w:rsidRDefault="00225742" w:rsidP="000A47BB">
      <w:pPr>
        <w:pStyle w:val="ListParagraph"/>
        <w:keepNext/>
        <w:ind w:left="360"/>
        <w:jc w:val="center"/>
      </w:pPr>
      <w:r>
        <w:rPr>
          <w:b/>
          <w:noProof/>
        </w:rPr>
        <w:drawing>
          <wp:inline distT="0" distB="0" distL="0" distR="0" wp14:anchorId="1154DD5A" wp14:editId="632A6796">
            <wp:extent cx="4663440" cy="2360927"/>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59">
                      <a:extLst>
                        <a:ext uri="{28A0092B-C50C-407E-A947-70E740481C1C}">
                          <a14:useLocalDpi xmlns:a14="http://schemas.microsoft.com/office/drawing/2010/main" val="0"/>
                        </a:ext>
                      </a:extLst>
                    </a:blip>
                    <a:stretch>
                      <a:fillRect/>
                    </a:stretch>
                  </pic:blipFill>
                  <pic:spPr>
                    <a:xfrm>
                      <a:off x="0" y="0"/>
                      <a:ext cx="4668913" cy="2363698"/>
                    </a:xfrm>
                    <a:prstGeom prst="rect">
                      <a:avLst/>
                    </a:prstGeom>
                  </pic:spPr>
                </pic:pic>
              </a:graphicData>
            </a:graphic>
          </wp:inline>
        </w:drawing>
      </w:r>
    </w:p>
    <w:p w14:paraId="2365DFD7" w14:textId="4BDB24D9" w:rsidR="00225742" w:rsidRPr="000A47BB" w:rsidRDefault="000A47BB" w:rsidP="000A47BB">
      <w:pPr>
        <w:pStyle w:val="Caption"/>
        <w:rPr>
          <w:b w:val="0"/>
          <w:i/>
        </w:rPr>
      </w:pPr>
      <w:bookmarkStart w:id="123" w:name="_Toc95768869"/>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34</w:t>
      </w:r>
      <w:r w:rsidR="00D11BAD">
        <w:rPr>
          <w:b w:val="0"/>
          <w:i/>
        </w:rPr>
        <w:fldChar w:fldCharType="end"/>
      </w:r>
      <w:r w:rsidRPr="000A47BB">
        <w:rPr>
          <w:b w:val="0"/>
          <w:i/>
        </w:rPr>
        <w:t>: Màn hình vào trò chơi</w:t>
      </w:r>
      <w:bookmarkEnd w:id="123"/>
    </w:p>
    <w:p w14:paraId="613F4CD2" w14:textId="4A29C448" w:rsidR="00225742" w:rsidRPr="003F7C0B" w:rsidRDefault="00225742" w:rsidP="00225742">
      <w:pPr>
        <w:pStyle w:val="ListParagraph"/>
        <w:numPr>
          <w:ilvl w:val="0"/>
          <w:numId w:val="50"/>
        </w:numPr>
      </w:pPr>
      <w:r w:rsidRPr="003F7C0B">
        <w:t>Màn hình tạo server hoặc tham gia server</w:t>
      </w:r>
    </w:p>
    <w:p w14:paraId="29C6F149" w14:textId="77777777" w:rsidR="000A47BB" w:rsidRDefault="00225742" w:rsidP="000A47BB">
      <w:pPr>
        <w:pStyle w:val="ListParagraph"/>
        <w:keepNext/>
        <w:ind w:left="360"/>
        <w:jc w:val="center"/>
      </w:pPr>
      <w:r>
        <w:rPr>
          <w:b/>
          <w:noProof/>
        </w:rPr>
        <w:lastRenderedPageBreak/>
        <w:drawing>
          <wp:inline distT="0" distB="0" distL="0" distR="0" wp14:anchorId="5F3703EE" wp14:editId="29B58B0D">
            <wp:extent cx="4335780" cy="2188193"/>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60">
                      <a:extLst>
                        <a:ext uri="{28A0092B-C50C-407E-A947-70E740481C1C}">
                          <a14:useLocalDpi xmlns:a14="http://schemas.microsoft.com/office/drawing/2010/main" val="0"/>
                        </a:ext>
                      </a:extLst>
                    </a:blip>
                    <a:stretch>
                      <a:fillRect/>
                    </a:stretch>
                  </pic:blipFill>
                  <pic:spPr>
                    <a:xfrm>
                      <a:off x="0" y="0"/>
                      <a:ext cx="4338267" cy="2189448"/>
                    </a:xfrm>
                    <a:prstGeom prst="rect">
                      <a:avLst/>
                    </a:prstGeom>
                  </pic:spPr>
                </pic:pic>
              </a:graphicData>
            </a:graphic>
          </wp:inline>
        </w:drawing>
      </w:r>
    </w:p>
    <w:p w14:paraId="3F5BE6E8" w14:textId="37D7114B" w:rsidR="00225742" w:rsidRPr="000A47BB" w:rsidRDefault="000A47BB" w:rsidP="000A47BB">
      <w:pPr>
        <w:pStyle w:val="Caption"/>
        <w:rPr>
          <w:b w:val="0"/>
          <w:i/>
        </w:rPr>
      </w:pPr>
      <w:bookmarkStart w:id="124" w:name="_Toc95768870"/>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35</w:t>
      </w:r>
      <w:r w:rsidR="00D11BAD">
        <w:rPr>
          <w:b w:val="0"/>
          <w:i/>
        </w:rPr>
        <w:fldChar w:fldCharType="end"/>
      </w:r>
      <w:r w:rsidRPr="000A47BB">
        <w:rPr>
          <w:b w:val="0"/>
          <w:i/>
        </w:rPr>
        <w:t>: Create server</w:t>
      </w:r>
      <w:bookmarkEnd w:id="124"/>
    </w:p>
    <w:p w14:paraId="0B1D3749" w14:textId="1566A9D1" w:rsidR="00225742" w:rsidRPr="003F7C0B" w:rsidRDefault="00225742" w:rsidP="00225742">
      <w:pPr>
        <w:pStyle w:val="ListParagraph"/>
        <w:numPr>
          <w:ilvl w:val="0"/>
          <w:numId w:val="50"/>
        </w:numPr>
      </w:pPr>
      <w:r w:rsidRPr="003F7C0B">
        <w:t>Màn hình tham gia server</w:t>
      </w:r>
    </w:p>
    <w:p w14:paraId="72FE925E" w14:textId="77777777" w:rsidR="000A47BB" w:rsidRDefault="00225742" w:rsidP="000A47BB">
      <w:pPr>
        <w:pStyle w:val="ListParagraph"/>
        <w:keepNext/>
        <w:ind w:left="360"/>
        <w:jc w:val="center"/>
      </w:pPr>
      <w:r>
        <w:rPr>
          <w:b/>
          <w:noProof/>
        </w:rPr>
        <w:drawing>
          <wp:inline distT="0" distB="0" distL="0" distR="0" wp14:anchorId="5552D62C" wp14:editId="2A67B9B0">
            <wp:extent cx="4366260" cy="2212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1">
                      <a:extLst>
                        <a:ext uri="{28A0092B-C50C-407E-A947-70E740481C1C}">
                          <a14:useLocalDpi xmlns:a14="http://schemas.microsoft.com/office/drawing/2010/main" val="0"/>
                        </a:ext>
                      </a:extLst>
                    </a:blip>
                    <a:stretch>
                      <a:fillRect/>
                    </a:stretch>
                  </pic:blipFill>
                  <pic:spPr>
                    <a:xfrm>
                      <a:off x="0" y="0"/>
                      <a:ext cx="4375228" cy="2217208"/>
                    </a:xfrm>
                    <a:prstGeom prst="rect">
                      <a:avLst/>
                    </a:prstGeom>
                  </pic:spPr>
                </pic:pic>
              </a:graphicData>
            </a:graphic>
          </wp:inline>
        </w:drawing>
      </w:r>
    </w:p>
    <w:p w14:paraId="1E8D63F6" w14:textId="36454747" w:rsidR="00225742" w:rsidRPr="000A47BB" w:rsidRDefault="000A47BB" w:rsidP="000A47BB">
      <w:pPr>
        <w:pStyle w:val="Caption"/>
        <w:rPr>
          <w:b w:val="0"/>
          <w:i/>
        </w:rPr>
      </w:pPr>
      <w:bookmarkStart w:id="125" w:name="_Toc95768871"/>
      <w:r w:rsidRPr="000A47B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36</w:t>
      </w:r>
      <w:r w:rsidR="00D11BAD">
        <w:rPr>
          <w:b w:val="0"/>
          <w:i/>
        </w:rPr>
        <w:fldChar w:fldCharType="end"/>
      </w:r>
      <w:r w:rsidRPr="000A47BB">
        <w:rPr>
          <w:b w:val="0"/>
          <w:i/>
        </w:rPr>
        <w:t>: Join server</w:t>
      </w:r>
      <w:bookmarkEnd w:id="125"/>
    </w:p>
    <w:p w14:paraId="10633E2E" w14:textId="5FB4C636" w:rsidR="00225742" w:rsidRPr="003F7C0B" w:rsidRDefault="00225742" w:rsidP="00225742">
      <w:pPr>
        <w:pStyle w:val="ListParagraph"/>
        <w:numPr>
          <w:ilvl w:val="0"/>
          <w:numId w:val="50"/>
        </w:numPr>
      </w:pPr>
      <w:r w:rsidRPr="003F7C0B">
        <w:t>Màn hình sảnh chờ trước khi chơi game</w:t>
      </w:r>
    </w:p>
    <w:p w14:paraId="423E5ABC" w14:textId="77777777" w:rsidR="000A47BB" w:rsidRDefault="00225742" w:rsidP="000A47BB">
      <w:pPr>
        <w:pStyle w:val="ListParagraph"/>
        <w:keepNext/>
        <w:ind w:left="360"/>
        <w:jc w:val="center"/>
      </w:pPr>
      <w:r>
        <w:rPr>
          <w:b/>
          <w:noProof/>
        </w:rPr>
        <w:drawing>
          <wp:inline distT="0" distB="0" distL="0" distR="0" wp14:anchorId="3F3AEE53" wp14:editId="1D164A14">
            <wp:extent cx="4503420" cy="22564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62">
                      <a:extLst>
                        <a:ext uri="{28A0092B-C50C-407E-A947-70E740481C1C}">
                          <a14:useLocalDpi xmlns:a14="http://schemas.microsoft.com/office/drawing/2010/main" val="0"/>
                        </a:ext>
                      </a:extLst>
                    </a:blip>
                    <a:stretch>
                      <a:fillRect/>
                    </a:stretch>
                  </pic:blipFill>
                  <pic:spPr>
                    <a:xfrm>
                      <a:off x="0" y="0"/>
                      <a:ext cx="4514494" cy="2261951"/>
                    </a:xfrm>
                    <a:prstGeom prst="rect">
                      <a:avLst/>
                    </a:prstGeom>
                  </pic:spPr>
                </pic:pic>
              </a:graphicData>
            </a:graphic>
          </wp:inline>
        </w:drawing>
      </w:r>
    </w:p>
    <w:p w14:paraId="3524F629" w14:textId="5950ACDD" w:rsidR="00225742" w:rsidRPr="00DC764B" w:rsidRDefault="000A47BB" w:rsidP="000A47BB">
      <w:pPr>
        <w:pStyle w:val="Caption"/>
        <w:rPr>
          <w:b w:val="0"/>
          <w:i/>
        </w:rPr>
      </w:pPr>
      <w:bookmarkStart w:id="126" w:name="_Toc95768872"/>
      <w:r w:rsidRPr="00DC764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37</w:t>
      </w:r>
      <w:r w:rsidR="00D11BAD">
        <w:rPr>
          <w:b w:val="0"/>
          <w:i/>
        </w:rPr>
        <w:fldChar w:fldCharType="end"/>
      </w:r>
      <w:r w:rsidRPr="00DC764B">
        <w:rPr>
          <w:b w:val="0"/>
          <w:i/>
        </w:rPr>
        <w:t xml:space="preserve">: </w:t>
      </w:r>
      <w:r w:rsidR="00DC764B" w:rsidRPr="00DC764B">
        <w:rPr>
          <w:b w:val="0"/>
          <w:i/>
        </w:rPr>
        <w:t>Sảnh chờ</w:t>
      </w:r>
      <w:bookmarkEnd w:id="126"/>
    </w:p>
    <w:p w14:paraId="3811766F" w14:textId="41F3B28A" w:rsidR="00225742" w:rsidRPr="003F7C0B" w:rsidRDefault="00225742" w:rsidP="00225742">
      <w:pPr>
        <w:pStyle w:val="ListParagraph"/>
        <w:numPr>
          <w:ilvl w:val="0"/>
          <w:numId w:val="50"/>
        </w:numPr>
      </w:pPr>
      <w:r w:rsidRPr="003F7C0B">
        <w:t>Màn hình bản đồ chính</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7"/>
      </w:tblGrid>
      <w:tr w:rsidR="003F7C0B" w14:paraId="6BFFB981" w14:textId="77777777" w:rsidTr="009025A3">
        <w:tc>
          <w:tcPr>
            <w:tcW w:w="9347" w:type="dxa"/>
          </w:tcPr>
          <w:p w14:paraId="2CA1414B" w14:textId="77777777" w:rsidR="00D11BAD" w:rsidRDefault="003F7C0B" w:rsidP="00D11BAD">
            <w:pPr>
              <w:pStyle w:val="ListParagraph"/>
              <w:keepNext/>
              <w:ind w:left="0"/>
              <w:jc w:val="center"/>
            </w:pPr>
            <w:r>
              <w:rPr>
                <w:noProof/>
              </w:rPr>
              <w:lastRenderedPageBreak/>
              <w:drawing>
                <wp:inline distT="0" distB="0" distL="0" distR="0" wp14:anchorId="551ED5FE" wp14:editId="3F77337B">
                  <wp:extent cx="3558540" cy="179961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i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4293" cy="1822754"/>
                          </a:xfrm>
                          <a:prstGeom prst="rect">
                            <a:avLst/>
                          </a:prstGeom>
                        </pic:spPr>
                      </pic:pic>
                    </a:graphicData>
                  </a:graphic>
                </wp:inline>
              </w:drawing>
            </w:r>
          </w:p>
          <w:p w14:paraId="5B2D1807" w14:textId="3EA8583D" w:rsidR="003F7C0B" w:rsidRPr="00D11BAD" w:rsidRDefault="00D11BAD" w:rsidP="00D11BAD">
            <w:pPr>
              <w:pStyle w:val="Caption"/>
              <w:rPr>
                <w:b w:val="0"/>
                <w:i/>
              </w:rPr>
            </w:pPr>
            <w:bookmarkStart w:id="127" w:name="_Toc95768873"/>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38</w:t>
            </w:r>
            <w:r>
              <w:rPr>
                <w:b w:val="0"/>
                <w:i/>
              </w:rPr>
              <w:fldChar w:fldCharType="end"/>
            </w:r>
            <w:r w:rsidRPr="00D11BAD">
              <w:rPr>
                <w:b w:val="0"/>
                <w:i/>
              </w:rPr>
              <w:t>: Bản đồ cao nguyên</w:t>
            </w:r>
            <w:bookmarkEnd w:id="127"/>
          </w:p>
        </w:tc>
      </w:tr>
      <w:tr w:rsidR="003F7C0B" w14:paraId="5E25FE3D" w14:textId="77777777" w:rsidTr="009025A3">
        <w:tc>
          <w:tcPr>
            <w:tcW w:w="9347" w:type="dxa"/>
          </w:tcPr>
          <w:p w14:paraId="186736FA" w14:textId="77777777" w:rsidR="00D11BAD" w:rsidRDefault="009025A3" w:rsidP="00D11BAD">
            <w:pPr>
              <w:pStyle w:val="ListParagraph"/>
              <w:keepNext/>
              <w:ind w:left="0"/>
              <w:jc w:val="center"/>
            </w:pPr>
            <w:r>
              <w:rPr>
                <w:noProof/>
              </w:rPr>
              <w:drawing>
                <wp:inline distT="0" distB="0" distL="0" distR="0" wp14:anchorId="4A3D34A3" wp14:editId="331BE9F6">
                  <wp:extent cx="3543300" cy="179001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i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82784" cy="1809963"/>
                          </a:xfrm>
                          <a:prstGeom prst="rect">
                            <a:avLst/>
                          </a:prstGeom>
                        </pic:spPr>
                      </pic:pic>
                    </a:graphicData>
                  </a:graphic>
                </wp:inline>
              </w:drawing>
            </w:r>
          </w:p>
          <w:p w14:paraId="4C7C7875" w14:textId="03ED7C92" w:rsidR="003F7C0B" w:rsidRPr="00D11BAD" w:rsidRDefault="00D11BAD" w:rsidP="00D11BAD">
            <w:pPr>
              <w:pStyle w:val="Caption"/>
              <w:rPr>
                <w:b w:val="0"/>
                <w:i/>
              </w:rPr>
            </w:pPr>
            <w:bookmarkStart w:id="128" w:name="_Toc95768874"/>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39</w:t>
            </w:r>
            <w:r>
              <w:rPr>
                <w:b w:val="0"/>
                <w:i/>
              </w:rPr>
              <w:fldChar w:fldCharType="end"/>
            </w:r>
            <w:r w:rsidRPr="00D11BAD">
              <w:rPr>
                <w:b w:val="0"/>
                <w:i/>
              </w:rPr>
              <w:t>: Bản đồ băng tuyết</w:t>
            </w:r>
            <w:bookmarkEnd w:id="128"/>
          </w:p>
        </w:tc>
      </w:tr>
      <w:tr w:rsidR="003F7C0B" w14:paraId="316E9649" w14:textId="77777777" w:rsidTr="009025A3">
        <w:tc>
          <w:tcPr>
            <w:tcW w:w="9347" w:type="dxa"/>
          </w:tcPr>
          <w:p w14:paraId="3A4E4B84" w14:textId="77777777" w:rsidR="00D11BAD" w:rsidRDefault="009025A3" w:rsidP="00D11BAD">
            <w:pPr>
              <w:pStyle w:val="ListParagraph"/>
              <w:keepNext/>
              <w:ind w:left="0"/>
              <w:jc w:val="center"/>
            </w:pPr>
            <w:r>
              <w:rPr>
                <w:noProof/>
              </w:rPr>
              <w:drawing>
                <wp:inline distT="0" distB="0" distL="0" distR="0" wp14:anchorId="60AA242C" wp14:editId="70D4DA0D">
                  <wp:extent cx="3543300" cy="176994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i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66341" cy="1781455"/>
                          </a:xfrm>
                          <a:prstGeom prst="rect">
                            <a:avLst/>
                          </a:prstGeom>
                        </pic:spPr>
                      </pic:pic>
                    </a:graphicData>
                  </a:graphic>
                </wp:inline>
              </w:drawing>
            </w:r>
          </w:p>
          <w:p w14:paraId="72974CEA" w14:textId="44D7B2D2" w:rsidR="003F7C0B" w:rsidRPr="00D11BAD" w:rsidRDefault="00D11BAD" w:rsidP="00D11BAD">
            <w:pPr>
              <w:pStyle w:val="Caption"/>
              <w:rPr>
                <w:b w:val="0"/>
                <w:i/>
              </w:rPr>
            </w:pPr>
            <w:bookmarkStart w:id="129" w:name="_Toc95768875"/>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40</w:t>
            </w:r>
            <w:r>
              <w:rPr>
                <w:b w:val="0"/>
                <w:i/>
              </w:rPr>
              <w:fldChar w:fldCharType="end"/>
            </w:r>
            <w:r w:rsidRPr="00D11BAD">
              <w:rPr>
                <w:b w:val="0"/>
                <w:i/>
              </w:rPr>
              <w:t>: Bản đồ đồng bằng</w:t>
            </w:r>
            <w:bookmarkEnd w:id="129"/>
          </w:p>
        </w:tc>
      </w:tr>
      <w:tr w:rsidR="003F7C0B" w14:paraId="54BDB799" w14:textId="77777777" w:rsidTr="009025A3">
        <w:tc>
          <w:tcPr>
            <w:tcW w:w="9347" w:type="dxa"/>
          </w:tcPr>
          <w:p w14:paraId="59A1DBBD" w14:textId="77777777" w:rsidR="00D11BAD" w:rsidRDefault="009025A3" w:rsidP="00D11BAD">
            <w:pPr>
              <w:pStyle w:val="ListParagraph"/>
              <w:keepNext/>
              <w:ind w:left="0"/>
              <w:jc w:val="center"/>
            </w:pPr>
            <w:r>
              <w:rPr>
                <w:noProof/>
              </w:rPr>
              <w:drawing>
                <wp:inline distT="0" distB="0" distL="0" distR="0" wp14:anchorId="063B80F4" wp14:editId="18507FBF">
                  <wp:extent cx="3589020" cy="17947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i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6160" cy="1803272"/>
                          </a:xfrm>
                          <a:prstGeom prst="rect">
                            <a:avLst/>
                          </a:prstGeom>
                        </pic:spPr>
                      </pic:pic>
                    </a:graphicData>
                  </a:graphic>
                </wp:inline>
              </w:drawing>
            </w:r>
          </w:p>
          <w:p w14:paraId="7A8829EF" w14:textId="3D2D86D5" w:rsidR="003F7C0B" w:rsidRPr="00D11BAD" w:rsidRDefault="00D11BAD" w:rsidP="00D11BAD">
            <w:pPr>
              <w:pStyle w:val="Caption"/>
              <w:rPr>
                <w:b w:val="0"/>
                <w:i/>
              </w:rPr>
            </w:pPr>
            <w:bookmarkStart w:id="130" w:name="_Toc95768876"/>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41</w:t>
            </w:r>
            <w:r>
              <w:rPr>
                <w:b w:val="0"/>
                <w:i/>
              </w:rPr>
              <w:fldChar w:fldCharType="end"/>
            </w:r>
            <w:r w:rsidRPr="00D11BAD">
              <w:rPr>
                <w:b w:val="0"/>
                <w:i/>
              </w:rPr>
              <w:t>: Bản đồ núi lửa</w:t>
            </w:r>
            <w:bookmarkEnd w:id="130"/>
          </w:p>
        </w:tc>
      </w:tr>
    </w:tbl>
    <w:p w14:paraId="4DC48E70" w14:textId="0476FDFB" w:rsidR="00DC764B" w:rsidRDefault="00DC764B" w:rsidP="00D11BAD">
      <w:pPr>
        <w:keepNext/>
      </w:pPr>
    </w:p>
    <w:p w14:paraId="73EEA63E" w14:textId="25BF6E52" w:rsidR="00DC764B" w:rsidRDefault="00225742" w:rsidP="00D11BAD">
      <w:pPr>
        <w:pStyle w:val="ListParagraph"/>
        <w:numPr>
          <w:ilvl w:val="0"/>
          <w:numId w:val="50"/>
        </w:numPr>
      </w:pPr>
      <w:r w:rsidRPr="00D11BAD">
        <w:lastRenderedPageBreak/>
        <w:t>Màn hình các minigame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7"/>
      </w:tblGrid>
      <w:tr w:rsidR="00D11BAD" w14:paraId="47F9BB1B" w14:textId="77777777" w:rsidTr="00D11BAD">
        <w:tc>
          <w:tcPr>
            <w:tcW w:w="9347" w:type="dxa"/>
          </w:tcPr>
          <w:p w14:paraId="05C40CD0" w14:textId="77777777" w:rsidR="00D11BAD" w:rsidRDefault="00D11BAD" w:rsidP="00D11BAD">
            <w:pPr>
              <w:pStyle w:val="ListParagraph"/>
              <w:keepNext/>
              <w:ind w:left="0"/>
              <w:jc w:val="center"/>
            </w:pPr>
            <w:r>
              <w:rPr>
                <w:noProof/>
              </w:rPr>
              <w:drawing>
                <wp:inline distT="0" distB="0" distL="0" distR="0" wp14:anchorId="3D184D6B" wp14:editId="654F1798">
                  <wp:extent cx="3390900" cy="16970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i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12991" cy="1708138"/>
                          </a:xfrm>
                          <a:prstGeom prst="rect">
                            <a:avLst/>
                          </a:prstGeom>
                        </pic:spPr>
                      </pic:pic>
                    </a:graphicData>
                  </a:graphic>
                </wp:inline>
              </w:drawing>
            </w:r>
          </w:p>
          <w:p w14:paraId="7EF995EE" w14:textId="5146F5B9" w:rsidR="00D11BAD" w:rsidRPr="00D11BAD" w:rsidRDefault="00D11BAD" w:rsidP="00D11BAD">
            <w:pPr>
              <w:pStyle w:val="Caption"/>
              <w:rPr>
                <w:b w:val="0"/>
                <w:i/>
              </w:rPr>
            </w:pPr>
            <w:bookmarkStart w:id="131" w:name="_Toc95768877"/>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42</w:t>
            </w:r>
            <w:r>
              <w:rPr>
                <w:b w:val="0"/>
                <w:i/>
              </w:rPr>
              <w:fldChar w:fldCharType="end"/>
            </w:r>
            <w:r w:rsidRPr="00D11BAD">
              <w:rPr>
                <w:b w:val="0"/>
                <w:i/>
              </w:rPr>
              <w:t>: minigame ninja</w:t>
            </w:r>
            <w:bookmarkEnd w:id="131"/>
          </w:p>
        </w:tc>
      </w:tr>
      <w:tr w:rsidR="00D11BAD" w14:paraId="57644D41" w14:textId="77777777" w:rsidTr="00D11BAD">
        <w:tc>
          <w:tcPr>
            <w:tcW w:w="9347" w:type="dxa"/>
          </w:tcPr>
          <w:p w14:paraId="034ADFF5" w14:textId="77777777" w:rsidR="00D11BAD" w:rsidRDefault="00D11BAD" w:rsidP="00D11BAD">
            <w:pPr>
              <w:pStyle w:val="ListParagraph"/>
              <w:keepNext/>
              <w:ind w:left="0"/>
              <w:jc w:val="center"/>
            </w:pPr>
            <w:r>
              <w:rPr>
                <w:noProof/>
              </w:rPr>
              <w:drawing>
                <wp:inline distT="0" distB="0" distL="0" distR="0" wp14:anchorId="72EB7C32" wp14:editId="0C45CC23">
                  <wp:extent cx="3482888" cy="1744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i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03626" cy="1755370"/>
                          </a:xfrm>
                          <a:prstGeom prst="rect">
                            <a:avLst/>
                          </a:prstGeom>
                        </pic:spPr>
                      </pic:pic>
                    </a:graphicData>
                  </a:graphic>
                </wp:inline>
              </w:drawing>
            </w:r>
          </w:p>
          <w:p w14:paraId="528BC729" w14:textId="1484F178" w:rsidR="00D11BAD" w:rsidRPr="00D11BAD" w:rsidRDefault="00D11BAD" w:rsidP="00D11BAD">
            <w:pPr>
              <w:pStyle w:val="Caption"/>
              <w:rPr>
                <w:b w:val="0"/>
                <w:i/>
              </w:rPr>
            </w:pPr>
            <w:bookmarkStart w:id="132" w:name="_Toc95768878"/>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43</w:t>
            </w:r>
            <w:r>
              <w:rPr>
                <w:b w:val="0"/>
                <w:i/>
              </w:rPr>
              <w:fldChar w:fldCharType="end"/>
            </w:r>
            <w:r w:rsidRPr="00D11BAD">
              <w:rPr>
                <w:b w:val="0"/>
                <w:i/>
              </w:rPr>
              <w:t>: minigame flappy plane</w:t>
            </w:r>
            <w:bookmarkEnd w:id="132"/>
          </w:p>
        </w:tc>
      </w:tr>
      <w:tr w:rsidR="00D11BAD" w14:paraId="6C33AE58" w14:textId="77777777" w:rsidTr="00D11BAD">
        <w:tc>
          <w:tcPr>
            <w:tcW w:w="9347" w:type="dxa"/>
          </w:tcPr>
          <w:p w14:paraId="2B22896D" w14:textId="77777777" w:rsidR="00D11BAD" w:rsidRDefault="00D11BAD" w:rsidP="00D11BAD">
            <w:pPr>
              <w:pStyle w:val="ListParagraph"/>
              <w:keepNext/>
              <w:ind w:left="0"/>
              <w:jc w:val="center"/>
            </w:pPr>
            <w:r>
              <w:rPr>
                <w:noProof/>
              </w:rPr>
              <w:drawing>
                <wp:inline distT="0" distB="0" distL="0" distR="0" wp14:anchorId="402D58E2" wp14:editId="69032786">
                  <wp:extent cx="3474720" cy="17011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i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03643" cy="1715314"/>
                          </a:xfrm>
                          <a:prstGeom prst="rect">
                            <a:avLst/>
                          </a:prstGeom>
                        </pic:spPr>
                      </pic:pic>
                    </a:graphicData>
                  </a:graphic>
                </wp:inline>
              </w:drawing>
            </w:r>
          </w:p>
          <w:p w14:paraId="3DF49CE4" w14:textId="14B33B16" w:rsidR="00D11BAD" w:rsidRPr="00D11BAD" w:rsidRDefault="00D11BAD" w:rsidP="00D11BAD">
            <w:pPr>
              <w:pStyle w:val="Caption"/>
              <w:rPr>
                <w:b w:val="0"/>
                <w:i/>
              </w:rPr>
            </w:pPr>
            <w:bookmarkStart w:id="133" w:name="_Toc95768879"/>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44</w:t>
            </w:r>
            <w:r>
              <w:rPr>
                <w:b w:val="0"/>
                <w:i/>
              </w:rPr>
              <w:fldChar w:fldCharType="end"/>
            </w:r>
            <w:r w:rsidRPr="00D11BAD">
              <w:rPr>
                <w:b w:val="0"/>
                <w:i/>
              </w:rPr>
              <w:t>: mê cung</w:t>
            </w:r>
            <w:bookmarkEnd w:id="133"/>
          </w:p>
        </w:tc>
      </w:tr>
      <w:tr w:rsidR="00D11BAD" w14:paraId="3FE6AF9A" w14:textId="77777777" w:rsidTr="00D11BAD">
        <w:tc>
          <w:tcPr>
            <w:tcW w:w="9347" w:type="dxa"/>
          </w:tcPr>
          <w:p w14:paraId="5DA966C6" w14:textId="77777777" w:rsidR="00D11BAD" w:rsidRDefault="00D11BAD" w:rsidP="00D11BAD">
            <w:pPr>
              <w:pStyle w:val="ListParagraph"/>
              <w:keepNext/>
              <w:ind w:left="0"/>
              <w:jc w:val="center"/>
            </w:pPr>
            <w:r>
              <w:rPr>
                <w:noProof/>
              </w:rPr>
              <w:drawing>
                <wp:inline distT="0" distB="0" distL="0" distR="0" wp14:anchorId="2CE5DF63" wp14:editId="6A5B46C9">
                  <wp:extent cx="3404178" cy="16611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16283" cy="1667067"/>
                          </a:xfrm>
                          <a:prstGeom prst="rect">
                            <a:avLst/>
                          </a:prstGeom>
                        </pic:spPr>
                      </pic:pic>
                    </a:graphicData>
                  </a:graphic>
                </wp:inline>
              </w:drawing>
            </w:r>
          </w:p>
          <w:p w14:paraId="15B445CE" w14:textId="6F6120A1" w:rsidR="00D11BAD" w:rsidRPr="00D11BAD" w:rsidRDefault="00D11BAD" w:rsidP="00D11BAD">
            <w:pPr>
              <w:pStyle w:val="Caption"/>
              <w:rPr>
                <w:b w:val="0"/>
                <w:i/>
              </w:rPr>
            </w:pPr>
            <w:bookmarkStart w:id="134" w:name="_Toc95768880"/>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45</w:t>
            </w:r>
            <w:r>
              <w:rPr>
                <w:b w:val="0"/>
                <w:i/>
              </w:rPr>
              <w:fldChar w:fldCharType="end"/>
            </w:r>
            <w:r w:rsidRPr="00D11BAD">
              <w:rPr>
                <w:b w:val="0"/>
                <w:i/>
              </w:rPr>
              <w:t>: minigame boomer</w:t>
            </w:r>
            <w:bookmarkEnd w:id="134"/>
          </w:p>
        </w:tc>
      </w:tr>
    </w:tbl>
    <w:p w14:paraId="3BF81356" w14:textId="77777777" w:rsidR="00D11BAD" w:rsidRDefault="00D11BAD" w:rsidP="00D11BAD">
      <w:pPr>
        <w:pStyle w:val="ListParagraph"/>
        <w:ind w:left="360"/>
      </w:pPr>
    </w:p>
    <w:p w14:paraId="309537F5" w14:textId="672860D4" w:rsidR="00225742" w:rsidRPr="00D11BAD" w:rsidRDefault="00225742" w:rsidP="00225742">
      <w:pPr>
        <w:pStyle w:val="ListParagraph"/>
        <w:numPr>
          <w:ilvl w:val="0"/>
          <w:numId w:val="50"/>
        </w:numPr>
      </w:pPr>
      <w:r w:rsidRPr="00D11BAD">
        <w:lastRenderedPageBreak/>
        <w:t>Màn hình menu</w:t>
      </w:r>
    </w:p>
    <w:p w14:paraId="64807410" w14:textId="07151262" w:rsidR="005E642A" w:rsidRDefault="00225742" w:rsidP="005E642A">
      <w:pPr>
        <w:pStyle w:val="ListParagraph"/>
        <w:keepNext/>
        <w:ind w:left="360"/>
        <w:jc w:val="center"/>
      </w:pPr>
      <w:r>
        <w:rPr>
          <w:b/>
          <w:noProof/>
        </w:rPr>
        <w:drawing>
          <wp:inline distT="0" distB="0" distL="0" distR="0" wp14:anchorId="3B549A1E" wp14:editId="2BA0A4BF">
            <wp:extent cx="4343400" cy="2244242"/>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1.png"/>
                    <pic:cNvPicPr/>
                  </pic:nvPicPr>
                  <pic:blipFill>
                    <a:blip r:embed="rId71">
                      <a:extLst>
                        <a:ext uri="{28A0092B-C50C-407E-A947-70E740481C1C}">
                          <a14:useLocalDpi xmlns:a14="http://schemas.microsoft.com/office/drawing/2010/main" val="0"/>
                        </a:ext>
                      </a:extLst>
                    </a:blip>
                    <a:stretch>
                      <a:fillRect/>
                    </a:stretch>
                  </pic:blipFill>
                  <pic:spPr>
                    <a:xfrm>
                      <a:off x="0" y="0"/>
                      <a:ext cx="4361512" cy="2253601"/>
                    </a:xfrm>
                    <a:prstGeom prst="rect">
                      <a:avLst/>
                    </a:prstGeom>
                  </pic:spPr>
                </pic:pic>
              </a:graphicData>
            </a:graphic>
          </wp:inline>
        </w:drawing>
      </w:r>
    </w:p>
    <w:p w14:paraId="13179B08" w14:textId="771A6E91" w:rsidR="00225742" w:rsidRDefault="00DC764B" w:rsidP="00DC764B">
      <w:pPr>
        <w:pStyle w:val="Caption"/>
        <w:rPr>
          <w:b w:val="0"/>
          <w:i/>
        </w:rPr>
      </w:pPr>
      <w:bookmarkStart w:id="135" w:name="_Toc95768881"/>
      <w:r w:rsidRPr="00DC764B">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46</w:t>
      </w:r>
      <w:r w:rsidR="00D11BAD">
        <w:rPr>
          <w:b w:val="0"/>
          <w:i/>
        </w:rPr>
        <w:fldChar w:fldCharType="end"/>
      </w:r>
      <w:r w:rsidRPr="00DC764B">
        <w:rPr>
          <w:b w:val="0"/>
          <w:i/>
        </w:rPr>
        <w:t>: Menu pause</w:t>
      </w:r>
      <w:bookmarkEnd w:id="135"/>
    </w:p>
    <w:p w14:paraId="59B882D1" w14:textId="1A9AE8C2" w:rsidR="005E642A" w:rsidRPr="00D11BAD" w:rsidRDefault="00A677C3" w:rsidP="005E642A">
      <w:pPr>
        <w:pStyle w:val="ListParagraph"/>
        <w:numPr>
          <w:ilvl w:val="0"/>
          <w:numId w:val="50"/>
        </w:numPr>
      </w:pPr>
      <w:r w:rsidRPr="00D11BAD">
        <w:t>Chế độ một người chơi</w:t>
      </w:r>
    </w:p>
    <w:p w14:paraId="53A9C871" w14:textId="77777777" w:rsidR="00A677C3" w:rsidRDefault="00A677C3" w:rsidP="00A677C3">
      <w:pPr>
        <w:pStyle w:val="ListParagraph"/>
        <w:keepNext/>
        <w:ind w:left="360"/>
        <w:jc w:val="center"/>
      </w:pPr>
      <w:r>
        <w:rPr>
          <w:b/>
          <w:noProof/>
        </w:rPr>
        <w:drawing>
          <wp:inline distT="0" distB="0" distL="0" distR="0" wp14:anchorId="437F6302" wp14:editId="64EC3AE1">
            <wp:extent cx="4381500" cy="22181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eof2.png"/>
                    <pic:cNvPicPr/>
                  </pic:nvPicPr>
                  <pic:blipFill>
                    <a:blip r:embed="rId72">
                      <a:extLst>
                        <a:ext uri="{28A0092B-C50C-407E-A947-70E740481C1C}">
                          <a14:useLocalDpi xmlns:a14="http://schemas.microsoft.com/office/drawing/2010/main" val="0"/>
                        </a:ext>
                      </a:extLst>
                    </a:blip>
                    <a:stretch>
                      <a:fillRect/>
                    </a:stretch>
                  </pic:blipFill>
                  <pic:spPr>
                    <a:xfrm>
                      <a:off x="0" y="0"/>
                      <a:ext cx="4393404" cy="2224160"/>
                    </a:xfrm>
                    <a:prstGeom prst="rect">
                      <a:avLst/>
                    </a:prstGeom>
                  </pic:spPr>
                </pic:pic>
              </a:graphicData>
            </a:graphic>
          </wp:inline>
        </w:drawing>
      </w:r>
    </w:p>
    <w:p w14:paraId="43E01479" w14:textId="4F82EB41" w:rsidR="00A677C3" w:rsidRDefault="00A677C3" w:rsidP="00A677C3">
      <w:pPr>
        <w:pStyle w:val="Caption"/>
        <w:rPr>
          <w:b w:val="0"/>
          <w:i/>
        </w:rPr>
      </w:pPr>
      <w:bookmarkStart w:id="136" w:name="_Toc95768882"/>
      <w:r w:rsidRPr="00A677C3">
        <w:rPr>
          <w:b w:val="0"/>
          <w:i/>
        </w:rPr>
        <w:t xml:space="preserve">Hình </w:t>
      </w:r>
      <w:r w:rsidR="00D11BAD">
        <w:rPr>
          <w:b w:val="0"/>
          <w:i/>
        </w:rPr>
        <w:fldChar w:fldCharType="begin"/>
      </w:r>
      <w:r w:rsidR="00D11BAD">
        <w:rPr>
          <w:b w:val="0"/>
          <w:i/>
        </w:rPr>
        <w:instrText xml:space="preserve"> STYLEREF 1 \s </w:instrText>
      </w:r>
      <w:r w:rsidR="00D11BAD">
        <w:rPr>
          <w:b w:val="0"/>
          <w:i/>
        </w:rPr>
        <w:fldChar w:fldCharType="separate"/>
      </w:r>
      <w:r w:rsidR="00D11BAD">
        <w:rPr>
          <w:b w:val="0"/>
          <w:i/>
          <w:noProof/>
        </w:rPr>
        <w:t>4</w:t>
      </w:r>
      <w:r w:rsidR="00D11BAD">
        <w:rPr>
          <w:b w:val="0"/>
          <w:i/>
        </w:rPr>
        <w:fldChar w:fldCharType="end"/>
      </w:r>
      <w:r w:rsidR="00D11BAD">
        <w:rPr>
          <w:b w:val="0"/>
          <w:i/>
        </w:rPr>
        <w:noBreakHyphen/>
      </w:r>
      <w:r w:rsidR="00D11BAD">
        <w:rPr>
          <w:b w:val="0"/>
          <w:i/>
        </w:rPr>
        <w:fldChar w:fldCharType="begin"/>
      </w:r>
      <w:r w:rsidR="00D11BAD">
        <w:rPr>
          <w:b w:val="0"/>
          <w:i/>
        </w:rPr>
        <w:instrText xml:space="preserve"> SEQ Figure \* ARABIC \s 1 </w:instrText>
      </w:r>
      <w:r w:rsidR="00D11BAD">
        <w:rPr>
          <w:b w:val="0"/>
          <w:i/>
        </w:rPr>
        <w:fldChar w:fldCharType="separate"/>
      </w:r>
      <w:r w:rsidR="00D11BAD">
        <w:rPr>
          <w:b w:val="0"/>
          <w:i/>
          <w:noProof/>
        </w:rPr>
        <w:t>47</w:t>
      </w:r>
      <w:r w:rsidR="00D11BAD">
        <w:rPr>
          <w:b w:val="0"/>
          <w:i/>
        </w:rPr>
        <w:fldChar w:fldCharType="end"/>
      </w:r>
      <w:r w:rsidRPr="00A677C3">
        <w:rPr>
          <w:b w:val="0"/>
          <w:i/>
        </w:rPr>
        <w:t>: Chế độ một người chơi</w:t>
      </w:r>
      <w:bookmarkEnd w:id="136"/>
    </w:p>
    <w:p w14:paraId="39F37207" w14:textId="60840FE0" w:rsidR="00D11BAD" w:rsidRDefault="00D11BAD" w:rsidP="00D11BAD">
      <w:pPr>
        <w:pStyle w:val="ListParagraph"/>
        <w:numPr>
          <w:ilvl w:val="0"/>
          <w:numId w:val="50"/>
        </w:numPr>
      </w:pPr>
      <w:r>
        <w:t>Chế độ vòng bo tử thần</w:t>
      </w:r>
    </w:p>
    <w:p w14:paraId="0DF41C45" w14:textId="77777777" w:rsidR="00D11BAD" w:rsidRDefault="00D11BAD" w:rsidP="00D11BAD">
      <w:pPr>
        <w:pStyle w:val="ListParagraph"/>
        <w:keepNext/>
        <w:ind w:left="360"/>
        <w:jc w:val="center"/>
      </w:pPr>
      <w:r>
        <w:rPr>
          <w:noProof/>
        </w:rPr>
        <w:drawing>
          <wp:inline distT="0" distB="0" distL="0" distR="0" wp14:anchorId="3B5CC6BB" wp14:editId="60BC7F6B">
            <wp:extent cx="4282440" cy="214144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i14.png"/>
                    <pic:cNvPicPr/>
                  </pic:nvPicPr>
                  <pic:blipFill>
                    <a:blip r:embed="rId73">
                      <a:extLst>
                        <a:ext uri="{28A0092B-C50C-407E-A947-70E740481C1C}">
                          <a14:useLocalDpi xmlns:a14="http://schemas.microsoft.com/office/drawing/2010/main" val="0"/>
                        </a:ext>
                      </a:extLst>
                    </a:blip>
                    <a:stretch>
                      <a:fillRect/>
                    </a:stretch>
                  </pic:blipFill>
                  <pic:spPr>
                    <a:xfrm>
                      <a:off x="0" y="0"/>
                      <a:ext cx="4300340" cy="2150400"/>
                    </a:xfrm>
                    <a:prstGeom prst="rect">
                      <a:avLst/>
                    </a:prstGeom>
                  </pic:spPr>
                </pic:pic>
              </a:graphicData>
            </a:graphic>
          </wp:inline>
        </w:drawing>
      </w:r>
    </w:p>
    <w:p w14:paraId="4562003B" w14:textId="6D5A9CE5" w:rsidR="00D11BAD" w:rsidRDefault="00D11BAD" w:rsidP="00D11BAD">
      <w:pPr>
        <w:pStyle w:val="Caption"/>
        <w:rPr>
          <w:b w:val="0"/>
          <w:i/>
        </w:rPr>
      </w:pPr>
      <w:bookmarkStart w:id="137" w:name="_Toc95768883"/>
      <w:r w:rsidRPr="00D11BAD">
        <w:rPr>
          <w:b w:val="0"/>
          <w:i/>
        </w:rPr>
        <w:t xml:space="preserve">Hình </w:t>
      </w:r>
      <w:r>
        <w:rPr>
          <w:b w:val="0"/>
          <w:i/>
        </w:rPr>
        <w:fldChar w:fldCharType="begin"/>
      </w:r>
      <w:r>
        <w:rPr>
          <w:b w:val="0"/>
          <w:i/>
        </w:rPr>
        <w:instrText xml:space="preserve"> STYLEREF 1 \s </w:instrText>
      </w:r>
      <w:r>
        <w:rPr>
          <w:b w:val="0"/>
          <w:i/>
        </w:rPr>
        <w:fldChar w:fldCharType="separate"/>
      </w:r>
      <w:r>
        <w:rPr>
          <w:b w:val="0"/>
          <w:i/>
          <w:noProof/>
        </w:rPr>
        <w:t>4</w:t>
      </w:r>
      <w:r>
        <w:rPr>
          <w:b w:val="0"/>
          <w:i/>
        </w:rPr>
        <w:fldChar w:fldCharType="end"/>
      </w:r>
      <w:r>
        <w:rPr>
          <w:b w:val="0"/>
          <w:i/>
        </w:rPr>
        <w:noBreakHyphen/>
      </w:r>
      <w:r>
        <w:rPr>
          <w:b w:val="0"/>
          <w:i/>
        </w:rPr>
        <w:fldChar w:fldCharType="begin"/>
      </w:r>
      <w:r>
        <w:rPr>
          <w:b w:val="0"/>
          <w:i/>
        </w:rPr>
        <w:instrText xml:space="preserve"> SEQ Figure \* ARABIC \s 1 </w:instrText>
      </w:r>
      <w:r>
        <w:rPr>
          <w:b w:val="0"/>
          <w:i/>
        </w:rPr>
        <w:fldChar w:fldCharType="separate"/>
      </w:r>
      <w:r>
        <w:rPr>
          <w:b w:val="0"/>
          <w:i/>
          <w:noProof/>
        </w:rPr>
        <w:t>48</w:t>
      </w:r>
      <w:r>
        <w:rPr>
          <w:b w:val="0"/>
          <w:i/>
        </w:rPr>
        <w:fldChar w:fldCharType="end"/>
      </w:r>
      <w:r w:rsidRPr="00D11BAD">
        <w:rPr>
          <w:b w:val="0"/>
          <w:i/>
        </w:rPr>
        <w:t xml:space="preserve">: Chế độ vòng </w:t>
      </w:r>
      <w:proofErr w:type="gramStart"/>
      <w:r w:rsidRPr="00D11BAD">
        <w:rPr>
          <w:b w:val="0"/>
          <w:i/>
        </w:rPr>
        <w:t>bo</w:t>
      </w:r>
      <w:proofErr w:type="gramEnd"/>
      <w:r w:rsidRPr="00D11BAD">
        <w:rPr>
          <w:b w:val="0"/>
          <w:i/>
        </w:rPr>
        <w:t xml:space="preserve"> tử thần</w:t>
      </w:r>
      <w:bookmarkEnd w:id="137"/>
    </w:p>
    <w:p w14:paraId="1AD3538F" w14:textId="3BCBC455" w:rsidR="00D11BAD" w:rsidRDefault="00D11BAD" w:rsidP="00D11BAD">
      <w:pPr>
        <w:pStyle w:val="ListParagraph"/>
        <w:numPr>
          <w:ilvl w:val="0"/>
          <w:numId w:val="50"/>
        </w:numPr>
      </w:pPr>
      <w:r>
        <w:t>Thông báo lỗi</w:t>
      </w:r>
    </w:p>
    <w:p w14:paraId="7A1871D4" w14:textId="77777777" w:rsidR="00D11BAD" w:rsidRDefault="00D11BAD" w:rsidP="00D11BAD">
      <w:pPr>
        <w:pStyle w:val="ListParagraph"/>
        <w:keepNext/>
        <w:ind w:left="360"/>
        <w:jc w:val="center"/>
      </w:pPr>
      <w:r>
        <w:rPr>
          <w:noProof/>
        </w:rPr>
        <w:lastRenderedPageBreak/>
        <w:drawing>
          <wp:inline distT="0" distB="0" distL="0" distR="0" wp14:anchorId="004010D0" wp14:editId="5D3DB5D4">
            <wp:extent cx="4450080" cy="2299469"/>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i15.png"/>
                    <pic:cNvPicPr/>
                  </pic:nvPicPr>
                  <pic:blipFill>
                    <a:blip r:embed="rId74">
                      <a:extLst>
                        <a:ext uri="{28A0092B-C50C-407E-A947-70E740481C1C}">
                          <a14:useLocalDpi xmlns:a14="http://schemas.microsoft.com/office/drawing/2010/main" val="0"/>
                        </a:ext>
                      </a:extLst>
                    </a:blip>
                    <a:stretch>
                      <a:fillRect/>
                    </a:stretch>
                  </pic:blipFill>
                  <pic:spPr>
                    <a:xfrm>
                      <a:off x="0" y="0"/>
                      <a:ext cx="4473546" cy="2311595"/>
                    </a:xfrm>
                    <a:prstGeom prst="rect">
                      <a:avLst/>
                    </a:prstGeom>
                  </pic:spPr>
                </pic:pic>
              </a:graphicData>
            </a:graphic>
          </wp:inline>
        </w:drawing>
      </w:r>
    </w:p>
    <w:p w14:paraId="1337D07E" w14:textId="2EA51F2D" w:rsidR="00D11BAD" w:rsidRPr="00D11BAD" w:rsidRDefault="00D11BAD" w:rsidP="00D11BAD">
      <w:pPr>
        <w:pStyle w:val="Caption"/>
        <w:rPr>
          <w:b w:val="0"/>
          <w:i/>
        </w:rPr>
      </w:pPr>
      <w:bookmarkStart w:id="138" w:name="_Toc95768884"/>
      <w:r w:rsidRPr="00D11BAD">
        <w:rPr>
          <w:b w:val="0"/>
          <w:i/>
        </w:rPr>
        <w:t xml:space="preserve">Hình </w:t>
      </w:r>
      <w:r w:rsidRPr="00D11BAD">
        <w:rPr>
          <w:b w:val="0"/>
          <w:i/>
        </w:rPr>
        <w:fldChar w:fldCharType="begin"/>
      </w:r>
      <w:r w:rsidRPr="00D11BAD">
        <w:rPr>
          <w:b w:val="0"/>
          <w:i/>
        </w:rPr>
        <w:instrText xml:space="preserve"> STYLEREF 1 \s </w:instrText>
      </w:r>
      <w:r w:rsidRPr="00D11BAD">
        <w:rPr>
          <w:b w:val="0"/>
          <w:i/>
        </w:rPr>
        <w:fldChar w:fldCharType="separate"/>
      </w:r>
      <w:r w:rsidRPr="00D11BAD">
        <w:rPr>
          <w:b w:val="0"/>
          <w:i/>
          <w:noProof/>
        </w:rPr>
        <w:t>4</w:t>
      </w:r>
      <w:r w:rsidRPr="00D11BAD">
        <w:rPr>
          <w:b w:val="0"/>
          <w:i/>
        </w:rPr>
        <w:fldChar w:fldCharType="end"/>
      </w:r>
      <w:r w:rsidRPr="00D11BAD">
        <w:rPr>
          <w:b w:val="0"/>
          <w:i/>
        </w:rPr>
        <w:noBreakHyphen/>
      </w:r>
      <w:r w:rsidRPr="00D11BAD">
        <w:rPr>
          <w:b w:val="0"/>
          <w:i/>
        </w:rPr>
        <w:fldChar w:fldCharType="begin"/>
      </w:r>
      <w:r w:rsidRPr="00D11BAD">
        <w:rPr>
          <w:b w:val="0"/>
          <w:i/>
        </w:rPr>
        <w:instrText xml:space="preserve"> SEQ Figure \* ARABIC \s 1 </w:instrText>
      </w:r>
      <w:r w:rsidRPr="00D11BAD">
        <w:rPr>
          <w:b w:val="0"/>
          <w:i/>
        </w:rPr>
        <w:fldChar w:fldCharType="separate"/>
      </w:r>
      <w:r w:rsidRPr="00D11BAD">
        <w:rPr>
          <w:b w:val="0"/>
          <w:i/>
          <w:noProof/>
        </w:rPr>
        <w:t>49</w:t>
      </w:r>
      <w:r w:rsidRPr="00D11BAD">
        <w:rPr>
          <w:b w:val="0"/>
          <w:i/>
        </w:rPr>
        <w:fldChar w:fldCharType="end"/>
      </w:r>
      <w:r w:rsidRPr="00D11BAD">
        <w:rPr>
          <w:b w:val="0"/>
          <w:i/>
        </w:rPr>
        <w:t>: Thông báo lỗi</w:t>
      </w:r>
      <w:bookmarkEnd w:id="138"/>
    </w:p>
    <w:p w14:paraId="0B9BA478" w14:textId="1898CCF4" w:rsidR="00A919D3" w:rsidRDefault="00A919D3" w:rsidP="00A919D3">
      <w:pPr>
        <w:pStyle w:val="Heading4"/>
      </w:pPr>
      <w:r>
        <w:t>Thực nghiệm hoạt động.</w:t>
      </w:r>
    </w:p>
    <w:tbl>
      <w:tblPr>
        <w:tblStyle w:val="TableGrid"/>
        <w:tblW w:w="9535" w:type="dxa"/>
        <w:tblLook w:val="04A0" w:firstRow="1" w:lastRow="0" w:firstColumn="1" w:lastColumn="0" w:noHBand="0" w:noVBand="1"/>
      </w:tblPr>
      <w:tblGrid>
        <w:gridCol w:w="715"/>
        <w:gridCol w:w="1789"/>
        <w:gridCol w:w="1401"/>
        <w:gridCol w:w="3920"/>
        <w:gridCol w:w="1710"/>
      </w:tblGrid>
      <w:tr w:rsidR="0042045B" w14:paraId="5108249E" w14:textId="77777777" w:rsidTr="0042045B">
        <w:tc>
          <w:tcPr>
            <w:tcW w:w="715" w:type="dxa"/>
          </w:tcPr>
          <w:p w14:paraId="45CA0977" w14:textId="3FC3A0D7" w:rsidR="0042045B" w:rsidRPr="00A32358" w:rsidRDefault="0042045B" w:rsidP="00A32358">
            <w:pPr>
              <w:jc w:val="center"/>
              <w:rPr>
                <w:b/>
              </w:rPr>
            </w:pPr>
            <w:r w:rsidRPr="00A32358">
              <w:rPr>
                <w:b/>
              </w:rPr>
              <w:t>STT</w:t>
            </w:r>
          </w:p>
        </w:tc>
        <w:tc>
          <w:tcPr>
            <w:tcW w:w="1789" w:type="dxa"/>
          </w:tcPr>
          <w:p w14:paraId="72DA06CC" w14:textId="6E5FEDDE" w:rsidR="0042045B" w:rsidRPr="00A32358" w:rsidRDefault="0042045B" w:rsidP="00A32358">
            <w:pPr>
              <w:jc w:val="center"/>
              <w:rPr>
                <w:b/>
              </w:rPr>
            </w:pPr>
            <w:r w:rsidRPr="00A32358">
              <w:rPr>
                <w:b/>
              </w:rPr>
              <w:t>Tên phiên bản</w:t>
            </w:r>
          </w:p>
        </w:tc>
        <w:tc>
          <w:tcPr>
            <w:tcW w:w="1401" w:type="dxa"/>
          </w:tcPr>
          <w:p w14:paraId="3143C7E1" w14:textId="4B4E5A4C" w:rsidR="0042045B" w:rsidRPr="00A32358" w:rsidRDefault="0042045B" w:rsidP="00A32358">
            <w:pPr>
              <w:jc w:val="center"/>
              <w:rPr>
                <w:b/>
              </w:rPr>
            </w:pPr>
            <w:r w:rsidRPr="00A32358">
              <w:rPr>
                <w:b/>
              </w:rPr>
              <w:t>Thời gian</w:t>
            </w:r>
          </w:p>
        </w:tc>
        <w:tc>
          <w:tcPr>
            <w:tcW w:w="3920" w:type="dxa"/>
          </w:tcPr>
          <w:p w14:paraId="1057E1AD" w14:textId="05A4CD5F" w:rsidR="0042045B" w:rsidRPr="00A32358" w:rsidRDefault="0042045B" w:rsidP="00A32358">
            <w:pPr>
              <w:jc w:val="center"/>
              <w:rPr>
                <w:b/>
              </w:rPr>
            </w:pPr>
            <w:r w:rsidRPr="00A32358">
              <w:rPr>
                <w:b/>
              </w:rPr>
              <w:t>Chức năng</w:t>
            </w:r>
          </w:p>
        </w:tc>
        <w:tc>
          <w:tcPr>
            <w:tcW w:w="1710" w:type="dxa"/>
          </w:tcPr>
          <w:p w14:paraId="167962A5" w14:textId="54B3B450" w:rsidR="0042045B" w:rsidRPr="00A32358" w:rsidRDefault="0042045B" w:rsidP="00A32358">
            <w:pPr>
              <w:jc w:val="center"/>
              <w:rPr>
                <w:b/>
              </w:rPr>
            </w:pPr>
            <w:r>
              <w:rPr>
                <w:b/>
              </w:rPr>
              <w:t>Đánh giá</w:t>
            </w:r>
          </w:p>
        </w:tc>
      </w:tr>
      <w:tr w:rsidR="0042045B" w14:paraId="3ED36AA8" w14:textId="77777777" w:rsidTr="0042045B">
        <w:tc>
          <w:tcPr>
            <w:tcW w:w="715" w:type="dxa"/>
          </w:tcPr>
          <w:p w14:paraId="40719FA9" w14:textId="67CE20C2" w:rsidR="0042045B" w:rsidRDefault="0042045B" w:rsidP="00A32358">
            <w:pPr>
              <w:jc w:val="center"/>
            </w:pPr>
            <w:r>
              <w:t>1</w:t>
            </w:r>
          </w:p>
        </w:tc>
        <w:tc>
          <w:tcPr>
            <w:tcW w:w="1789" w:type="dxa"/>
          </w:tcPr>
          <w:p w14:paraId="6206DD33" w14:textId="7EEF8AE3" w:rsidR="0042045B" w:rsidRDefault="0042045B" w:rsidP="00A32358">
            <w:r>
              <w:t>Free Tank v1.0</w:t>
            </w:r>
          </w:p>
        </w:tc>
        <w:tc>
          <w:tcPr>
            <w:tcW w:w="1401" w:type="dxa"/>
          </w:tcPr>
          <w:p w14:paraId="3C60E051" w14:textId="5D52D4BF" w:rsidR="0042045B" w:rsidRDefault="0042045B" w:rsidP="00A32358">
            <w:r>
              <w:t>10/12/2021</w:t>
            </w:r>
          </w:p>
        </w:tc>
        <w:tc>
          <w:tcPr>
            <w:tcW w:w="3920" w:type="dxa"/>
          </w:tcPr>
          <w:p w14:paraId="6B8A67C1" w14:textId="2B9C307C" w:rsidR="0042045B" w:rsidRDefault="0042045B" w:rsidP="00A32358">
            <w:r>
              <w:t>Xây dựng demo trò chơi, người chơi tạo tham gia server, tiến hành ván chơi.</w:t>
            </w:r>
          </w:p>
        </w:tc>
        <w:tc>
          <w:tcPr>
            <w:tcW w:w="1710" w:type="dxa"/>
          </w:tcPr>
          <w:p w14:paraId="37BB3945" w14:textId="59E01A3D" w:rsidR="0042045B" w:rsidRDefault="0042045B" w:rsidP="0042045B">
            <w:pPr>
              <w:jc w:val="center"/>
            </w:pPr>
            <w:r>
              <w:t>Đạt</w:t>
            </w:r>
          </w:p>
        </w:tc>
      </w:tr>
      <w:tr w:rsidR="0042045B" w14:paraId="51AD735A" w14:textId="77777777" w:rsidTr="0042045B">
        <w:tc>
          <w:tcPr>
            <w:tcW w:w="715" w:type="dxa"/>
          </w:tcPr>
          <w:p w14:paraId="4FAF7444" w14:textId="69CB9A7A" w:rsidR="0042045B" w:rsidRDefault="0042045B" w:rsidP="00A32358">
            <w:pPr>
              <w:jc w:val="center"/>
            </w:pPr>
            <w:r>
              <w:t>2</w:t>
            </w:r>
          </w:p>
        </w:tc>
        <w:tc>
          <w:tcPr>
            <w:tcW w:w="1789" w:type="dxa"/>
          </w:tcPr>
          <w:p w14:paraId="190C2840" w14:textId="213E1F1A" w:rsidR="0042045B" w:rsidRDefault="0042045B" w:rsidP="00A32358">
            <w:r>
              <w:t>Free Tank v1.1</w:t>
            </w:r>
          </w:p>
        </w:tc>
        <w:tc>
          <w:tcPr>
            <w:tcW w:w="1401" w:type="dxa"/>
          </w:tcPr>
          <w:p w14:paraId="0270E709" w14:textId="5C120523" w:rsidR="0042045B" w:rsidRDefault="0042045B" w:rsidP="00A32358">
            <w:r>
              <w:t>28/12/2021</w:t>
            </w:r>
          </w:p>
        </w:tc>
        <w:tc>
          <w:tcPr>
            <w:tcW w:w="3920" w:type="dxa"/>
          </w:tcPr>
          <w:p w14:paraId="405BF832" w14:textId="2DE63A4A" w:rsidR="0042045B" w:rsidRDefault="0042045B" w:rsidP="00A32358">
            <w:r>
              <w:t>Nâng cấp bản đồ, tạo các đặc điểm, vật phẩm cho từng bản đồ, thiết lập âm thanh.</w:t>
            </w:r>
          </w:p>
        </w:tc>
        <w:tc>
          <w:tcPr>
            <w:tcW w:w="1710" w:type="dxa"/>
          </w:tcPr>
          <w:p w14:paraId="234D6B49" w14:textId="47260E42" w:rsidR="0042045B" w:rsidRDefault="0042045B" w:rsidP="0042045B">
            <w:pPr>
              <w:jc w:val="center"/>
            </w:pPr>
            <w:r>
              <w:t>Đạt</w:t>
            </w:r>
          </w:p>
        </w:tc>
      </w:tr>
      <w:tr w:rsidR="0042045B" w14:paraId="645D7648" w14:textId="77777777" w:rsidTr="0042045B">
        <w:tc>
          <w:tcPr>
            <w:tcW w:w="715" w:type="dxa"/>
          </w:tcPr>
          <w:p w14:paraId="64025984" w14:textId="71BDAC4C" w:rsidR="0042045B" w:rsidRDefault="0042045B" w:rsidP="00A32358">
            <w:pPr>
              <w:jc w:val="center"/>
            </w:pPr>
            <w:r>
              <w:t>3</w:t>
            </w:r>
          </w:p>
        </w:tc>
        <w:tc>
          <w:tcPr>
            <w:tcW w:w="1789" w:type="dxa"/>
          </w:tcPr>
          <w:p w14:paraId="49310328" w14:textId="7EE2A84D" w:rsidR="0042045B" w:rsidRDefault="0042045B" w:rsidP="00A32358">
            <w:r>
              <w:t>Free Tank v1.2</w:t>
            </w:r>
          </w:p>
        </w:tc>
        <w:tc>
          <w:tcPr>
            <w:tcW w:w="1401" w:type="dxa"/>
          </w:tcPr>
          <w:p w14:paraId="7852E613" w14:textId="47E8DFDD" w:rsidR="0042045B" w:rsidRDefault="0042045B" w:rsidP="00A32358">
            <w:r>
              <w:t>17/1/2022</w:t>
            </w:r>
          </w:p>
        </w:tc>
        <w:tc>
          <w:tcPr>
            <w:tcW w:w="3920" w:type="dxa"/>
          </w:tcPr>
          <w:p w14:paraId="1F517139" w14:textId="7D54D616" w:rsidR="0042045B" w:rsidRDefault="0042045B" w:rsidP="00A32358">
            <w:r>
              <w:t>Xây dựng các cơ chế xe tăng, thiết lập xử lý đồ hoạt va chạm, đường đạn, trang bị vật phẩm trên bản đồ tổ</w:t>
            </w:r>
            <w:r w:rsidR="0064232A">
              <w:t>ng, xây dự</w:t>
            </w:r>
            <w:r>
              <w:t>ng minigame.</w:t>
            </w:r>
          </w:p>
        </w:tc>
        <w:tc>
          <w:tcPr>
            <w:tcW w:w="1710" w:type="dxa"/>
          </w:tcPr>
          <w:p w14:paraId="1271572D" w14:textId="7FD590DF" w:rsidR="0042045B" w:rsidRDefault="0042045B" w:rsidP="0042045B">
            <w:pPr>
              <w:jc w:val="center"/>
            </w:pPr>
            <w:r>
              <w:t>Đạt</w:t>
            </w:r>
          </w:p>
        </w:tc>
      </w:tr>
      <w:tr w:rsidR="0042045B" w14:paraId="55E949B6" w14:textId="77777777" w:rsidTr="0042045B">
        <w:tc>
          <w:tcPr>
            <w:tcW w:w="715" w:type="dxa"/>
          </w:tcPr>
          <w:p w14:paraId="708F8BF5" w14:textId="1487D001" w:rsidR="0042045B" w:rsidRDefault="0042045B" w:rsidP="00A32358">
            <w:pPr>
              <w:jc w:val="center"/>
            </w:pPr>
            <w:r>
              <w:t>4</w:t>
            </w:r>
          </w:p>
        </w:tc>
        <w:tc>
          <w:tcPr>
            <w:tcW w:w="1789" w:type="dxa"/>
          </w:tcPr>
          <w:p w14:paraId="4DF9341C" w14:textId="76DF89DF" w:rsidR="0042045B" w:rsidRDefault="0042045B" w:rsidP="00A32358">
            <w:r>
              <w:t>Free Tank v1.3</w:t>
            </w:r>
          </w:p>
        </w:tc>
        <w:tc>
          <w:tcPr>
            <w:tcW w:w="1401" w:type="dxa"/>
          </w:tcPr>
          <w:p w14:paraId="6C50E49F" w14:textId="315064FE" w:rsidR="0042045B" w:rsidRDefault="00A677C3" w:rsidP="00A32358">
            <w:r>
              <w:t>5</w:t>
            </w:r>
            <w:r w:rsidR="0042045B">
              <w:t>/2/2022</w:t>
            </w:r>
          </w:p>
        </w:tc>
        <w:tc>
          <w:tcPr>
            <w:tcW w:w="3920" w:type="dxa"/>
          </w:tcPr>
          <w:p w14:paraId="765F886B" w14:textId="3725B222" w:rsidR="0042045B" w:rsidRDefault="0042045B" w:rsidP="00A32358">
            <w:r>
              <w:t>Tiến hành thiết lập chế độ offline một người chơi</w:t>
            </w:r>
          </w:p>
        </w:tc>
        <w:tc>
          <w:tcPr>
            <w:tcW w:w="1710" w:type="dxa"/>
          </w:tcPr>
          <w:p w14:paraId="4A015700" w14:textId="40608511" w:rsidR="0042045B" w:rsidRDefault="0042045B" w:rsidP="0042045B">
            <w:pPr>
              <w:jc w:val="center"/>
            </w:pPr>
            <w:r>
              <w:t>Đạt</w:t>
            </w:r>
          </w:p>
        </w:tc>
      </w:tr>
      <w:tr w:rsidR="0042045B" w14:paraId="63CC855B" w14:textId="77777777" w:rsidTr="0042045B">
        <w:tc>
          <w:tcPr>
            <w:tcW w:w="715" w:type="dxa"/>
          </w:tcPr>
          <w:p w14:paraId="548782E5" w14:textId="737AF723" w:rsidR="0042045B" w:rsidRDefault="0042045B" w:rsidP="00A32358">
            <w:pPr>
              <w:jc w:val="center"/>
            </w:pPr>
            <w:r>
              <w:t>5</w:t>
            </w:r>
          </w:p>
        </w:tc>
        <w:tc>
          <w:tcPr>
            <w:tcW w:w="1789" w:type="dxa"/>
          </w:tcPr>
          <w:p w14:paraId="6DB57643" w14:textId="30633475" w:rsidR="0042045B" w:rsidRDefault="00A677C3" w:rsidP="00A32358">
            <w:r>
              <w:t>Free Tank v2.0</w:t>
            </w:r>
          </w:p>
        </w:tc>
        <w:tc>
          <w:tcPr>
            <w:tcW w:w="1401" w:type="dxa"/>
          </w:tcPr>
          <w:p w14:paraId="6586D7D5" w14:textId="3570872E" w:rsidR="0042045B" w:rsidRDefault="00A677C3" w:rsidP="00A32358">
            <w:r>
              <w:t>9/2/2022</w:t>
            </w:r>
          </w:p>
        </w:tc>
        <w:tc>
          <w:tcPr>
            <w:tcW w:w="3920" w:type="dxa"/>
          </w:tcPr>
          <w:p w14:paraId="0112EB03" w14:textId="26FB709B" w:rsidR="0042045B" w:rsidRDefault="00A677C3" w:rsidP="00A32358">
            <w:r>
              <w:t>Sửa các lỗi hệ thống mắc phải</w:t>
            </w:r>
          </w:p>
        </w:tc>
        <w:tc>
          <w:tcPr>
            <w:tcW w:w="1710" w:type="dxa"/>
          </w:tcPr>
          <w:p w14:paraId="4DCE8364" w14:textId="3AC2623D" w:rsidR="0042045B" w:rsidRDefault="00A677C3" w:rsidP="00A677C3">
            <w:pPr>
              <w:jc w:val="center"/>
            </w:pPr>
            <w:r>
              <w:t>Đạt</w:t>
            </w:r>
          </w:p>
        </w:tc>
      </w:tr>
      <w:tr w:rsidR="0042045B" w14:paraId="3F95DE39" w14:textId="77777777" w:rsidTr="0042045B">
        <w:tc>
          <w:tcPr>
            <w:tcW w:w="715" w:type="dxa"/>
          </w:tcPr>
          <w:p w14:paraId="3824D5C4" w14:textId="4F67F007" w:rsidR="0042045B" w:rsidRDefault="0042045B" w:rsidP="00A32358">
            <w:pPr>
              <w:jc w:val="center"/>
            </w:pPr>
            <w:r>
              <w:t>6</w:t>
            </w:r>
          </w:p>
        </w:tc>
        <w:tc>
          <w:tcPr>
            <w:tcW w:w="1789" w:type="dxa"/>
          </w:tcPr>
          <w:p w14:paraId="782994A5" w14:textId="77777777" w:rsidR="0042045B" w:rsidRDefault="0042045B" w:rsidP="00A32358"/>
        </w:tc>
        <w:tc>
          <w:tcPr>
            <w:tcW w:w="1401" w:type="dxa"/>
          </w:tcPr>
          <w:p w14:paraId="6E3872FA" w14:textId="77777777" w:rsidR="0042045B" w:rsidRDefault="0042045B" w:rsidP="00A32358"/>
        </w:tc>
        <w:tc>
          <w:tcPr>
            <w:tcW w:w="3920" w:type="dxa"/>
          </w:tcPr>
          <w:p w14:paraId="069FD689" w14:textId="77777777" w:rsidR="0042045B" w:rsidRDefault="0042045B" w:rsidP="00A32358"/>
        </w:tc>
        <w:tc>
          <w:tcPr>
            <w:tcW w:w="1710" w:type="dxa"/>
          </w:tcPr>
          <w:p w14:paraId="3CF60708" w14:textId="77777777" w:rsidR="0042045B" w:rsidRDefault="0042045B" w:rsidP="0042045B">
            <w:pPr>
              <w:keepNext/>
            </w:pPr>
          </w:p>
        </w:tc>
      </w:tr>
    </w:tbl>
    <w:p w14:paraId="38FB7446" w14:textId="3F9B40F8" w:rsidR="00A32358" w:rsidRPr="0042045B" w:rsidRDefault="0042045B" w:rsidP="0042045B">
      <w:pPr>
        <w:pStyle w:val="Caption"/>
        <w:rPr>
          <w:b w:val="0"/>
          <w:i/>
        </w:rPr>
      </w:pPr>
      <w:bookmarkStart w:id="139" w:name="_Toc95768907"/>
      <w:r w:rsidRPr="0042045B">
        <w:rPr>
          <w:b w:val="0"/>
          <w:i/>
        </w:rPr>
        <w:t xml:space="preserve">Bảng </w:t>
      </w:r>
      <w:r w:rsidRPr="0042045B">
        <w:rPr>
          <w:b w:val="0"/>
          <w:i/>
        </w:rPr>
        <w:fldChar w:fldCharType="begin"/>
      </w:r>
      <w:r w:rsidRPr="0042045B">
        <w:rPr>
          <w:b w:val="0"/>
          <w:i/>
        </w:rPr>
        <w:instrText xml:space="preserve"> STYLEREF 1 \s </w:instrText>
      </w:r>
      <w:r w:rsidRPr="0042045B">
        <w:rPr>
          <w:b w:val="0"/>
          <w:i/>
        </w:rPr>
        <w:fldChar w:fldCharType="separate"/>
      </w:r>
      <w:r w:rsidRPr="0042045B">
        <w:rPr>
          <w:b w:val="0"/>
          <w:i/>
          <w:noProof/>
        </w:rPr>
        <w:t>4</w:t>
      </w:r>
      <w:r w:rsidRPr="0042045B">
        <w:rPr>
          <w:b w:val="0"/>
          <w:i/>
        </w:rPr>
        <w:fldChar w:fldCharType="end"/>
      </w:r>
      <w:r w:rsidRPr="0042045B">
        <w:rPr>
          <w:b w:val="0"/>
          <w:i/>
        </w:rPr>
        <w:noBreakHyphen/>
      </w:r>
      <w:r w:rsidRPr="0042045B">
        <w:rPr>
          <w:b w:val="0"/>
          <w:i/>
        </w:rPr>
        <w:fldChar w:fldCharType="begin"/>
      </w:r>
      <w:r w:rsidRPr="0042045B">
        <w:rPr>
          <w:b w:val="0"/>
          <w:i/>
        </w:rPr>
        <w:instrText xml:space="preserve"> SEQ Table \* ARABIC \s 1 </w:instrText>
      </w:r>
      <w:r w:rsidRPr="0042045B">
        <w:rPr>
          <w:b w:val="0"/>
          <w:i/>
        </w:rPr>
        <w:fldChar w:fldCharType="separate"/>
      </w:r>
      <w:r w:rsidRPr="0042045B">
        <w:rPr>
          <w:b w:val="0"/>
          <w:i/>
          <w:noProof/>
        </w:rPr>
        <w:t>21</w:t>
      </w:r>
      <w:r w:rsidRPr="0042045B">
        <w:rPr>
          <w:b w:val="0"/>
          <w:i/>
        </w:rPr>
        <w:fldChar w:fldCharType="end"/>
      </w:r>
      <w:r w:rsidRPr="0042045B">
        <w:rPr>
          <w:b w:val="0"/>
          <w:i/>
        </w:rPr>
        <w:t xml:space="preserve">: Thực nghiệm </w:t>
      </w:r>
      <w:r>
        <w:rPr>
          <w:b w:val="0"/>
          <w:i/>
        </w:rPr>
        <w:t>hoạt động</w:t>
      </w:r>
      <w:bookmarkEnd w:id="139"/>
    </w:p>
    <w:p w14:paraId="64EC9D31" w14:textId="23735C24" w:rsidR="00A919D3" w:rsidRDefault="00A919D3" w:rsidP="00A919D3">
      <w:pPr>
        <w:pStyle w:val="Heading3"/>
      </w:pPr>
      <w:bookmarkStart w:id="140" w:name="_Toc95768829"/>
      <w:r>
        <w:t>Đánh giá trò chơi</w:t>
      </w:r>
      <w:bookmarkEnd w:id="140"/>
    </w:p>
    <w:p w14:paraId="1BA29783" w14:textId="26AA4D35" w:rsidR="00225742" w:rsidRDefault="00225742" w:rsidP="00225742">
      <w:pPr>
        <w:pStyle w:val="ListParagraph"/>
        <w:numPr>
          <w:ilvl w:val="0"/>
          <w:numId w:val="50"/>
        </w:numPr>
      </w:pPr>
      <w:r>
        <w:t>Ưu điểm:</w:t>
      </w:r>
    </w:p>
    <w:p w14:paraId="4581D515" w14:textId="68D85AA0" w:rsidR="00225742" w:rsidRPr="00225742" w:rsidRDefault="00225742" w:rsidP="00225742">
      <w:pPr>
        <w:pStyle w:val="ListParagraph"/>
        <w:numPr>
          <w:ilvl w:val="0"/>
          <w:numId w:val="60"/>
        </w:numPr>
      </w:pPr>
      <w:r w:rsidRPr="00225742">
        <w:lastRenderedPageBreak/>
        <w:t>Game đơn giản, dễ</w:t>
      </w:r>
      <w:r w:rsidR="0042045B">
        <w:t xml:space="preserve"> chơi</w:t>
      </w:r>
      <w:r w:rsidRPr="00225742">
        <w:t>,</w:t>
      </w:r>
      <w:r w:rsidR="0042045B">
        <w:t xml:space="preserve"> </w:t>
      </w:r>
      <w:r w:rsidRPr="00225742">
        <w:t>dễ sử dụng</w:t>
      </w:r>
    </w:p>
    <w:p w14:paraId="6E60B7BA" w14:textId="671BA3E4" w:rsidR="00225742" w:rsidRDefault="00225742" w:rsidP="00225742">
      <w:pPr>
        <w:pStyle w:val="ListParagraph"/>
        <w:numPr>
          <w:ilvl w:val="0"/>
          <w:numId w:val="60"/>
        </w:numPr>
      </w:pPr>
      <w:r>
        <w:t>Game giật lag ít do đường truyền internet</w:t>
      </w:r>
    </w:p>
    <w:p w14:paraId="4BE11504" w14:textId="77777777" w:rsidR="00225742" w:rsidRPr="00225742" w:rsidRDefault="00225742" w:rsidP="00225742">
      <w:pPr>
        <w:pStyle w:val="ListParagraph"/>
        <w:numPr>
          <w:ilvl w:val="0"/>
          <w:numId w:val="60"/>
        </w:numPr>
      </w:pPr>
      <w:r w:rsidRPr="00225742">
        <w:t>Tăng khả năng phản xạ, kĩ năng cho người chơi</w:t>
      </w:r>
    </w:p>
    <w:p w14:paraId="4A8A3C9F" w14:textId="77777777" w:rsidR="00225742" w:rsidRPr="00225742" w:rsidRDefault="00225742" w:rsidP="00225742">
      <w:pPr>
        <w:pStyle w:val="ListParagraph"/>
        <w:numPr>
          <w:ilvl w:val="0"/>
          <w:numId w:val="60"/>
        </w:numPr>
      </w:pPr>
      <w:r w:rsidRPr="00225742">
        <w:t>Nhiều mini game khác nhau, sáng tạo, tạo cảm giác mới lạ, hứng thú cho người chơi</w:t>
      </w:r>
    </w:p>
    <w:p w14:paraId="2A6B433D" w14:textId="44494A52" w:rsidR="00225742" w:rsidRDefault="00225742" w:rsidP="00225742">
      <w:pPr>
        <w:pStyle w:val="ListParagraph"/>
        <w:numPr>
          <w:ilvl w:val="0"/>
          <w:numId w:val="60"/>
        </w:numPr>
      </w:pPr>
      <w:r w:rsidRPr="00225742">
        <w:t>Âm thanh sống động,</w:t>
      </w:r>
      <w:r w:rsidR="00E5057A">
        <w:t xml:space="preserve"> </w:t>
      </w:r>
      <w:r w:rsidRPr="00225742">
        <w:t>tạo cảm giác chân thực</w:t>
      </w:r>
    </w:p>
    <w:p w14:paraId="1885BBE1" w14:textId="5755B00D" w:rsidR="0060614A" w:rsidRDefault="0060614A" w:rsidP="00225742">
      <w:pPr>
        <w:pStyle w:val="ListParagraph"/>
        <w:numPr>
          <w:ilvl w:val="0"/>
          <w:numId w:val="60"/>
        </w:numPr>
      </w:pPr>
      <w:r>
        <w:t>Trò chơi chơi được ở cả chế độ một người chơi và đa ngườ</w:t>
      </w:r>
      <w:r w:rsidR="00902F32">
        <w:t>i chơi</w:t>
      </w:r>
    </w:p>
    <w:p w14:paraId="25813930" w14:textId="7B9A22BA" w:rsidR="00225742" w:rsidRDefault="00225742" w:rsidP="00225742">
      <w:pPr>
        <w:pStyle w:val="ListParagraph"/>
        <w:numPr>
          <w:ilvl w:val="0"/>
          <w:numId w:val="50"/>
        </w:numPr>
      </w:pPr>
      <w:r>
        <w:t>Nhược điểm:</w:t>
      </w:r>
    </w:p>
    <w:p w14:paraId="6333216B" w14:textId="27F468ED" w:rsidR="00225742" w:rsidRDefault="0060614A" w:rsidP="00225742">
      <w:pPr>
        <w:pStyle w:val="ListParagraph"/>
        <w:numPr>
          <w:ilvl w:val="0"/>
          <w:numId w:val="61"/>
        </w:numPr>
      </w:pPr>
      <w:r>
        <w:t>Chơi lâu thì trò chơi bị giật nhỏ</w:t>
      </w:r>
    </w:p>
    <w:p w14:paraId="19EC047A" w14:textId="1304D881" w:rsidR="0060614A" w:rsidRDefault="0060614A" w:rsidP="00225742">
      <w:pPr>
        <w:pStyle w:val="ListParagraph"/>
        <w:numPr>
          <w:ilvl w:val="0"/>
          <w:numId w:val="61"/>
        </w:numPr>
      </w:pPr>
      <w:r>
        <w:t>Bản đồ có một vài chỗ bị mắc kẹt khiến người chơi khó chịu</w:t>
      </w:r>
    </w:p>
    <w:p w14:paraId="3BF28E5A" w14:textId="4A8E091E" w:rsidR="0060614A" w:rsidRPr="00225742" w:rsidRDefault="0060614A" w:rsidP="00225742">
      <w:pPr>
        <w:pStyle w:val="ListParagraph"/>
        <w:numPr>
          <w:ilvl w:val="0"/>
          <w:numId w:val="61"/>
        </w:numPr>
      </w:pPr>
      <w:r>
        <w:t>Một vài lúc khi chơi trò chơi thì gặp lỗi hình ả</w:t>
      </w:r>
      <w:r w:rsidR="00902F32">
        <w:t>nh</w:t>
      </w:r>
    </w:p>
    <w:p w14:paraId="2155199C" w14:textId="6EF9EED4" w:rsidR="00504D47" w:rsidRDefault="00504D47" w:rsidP="00504D47">
      <w:pPr>
        <w:pStyle w:val="Heading2"/>
      </w:pPr>
      <w:bookmarkStart w:id="141" w:name="_Toc95768830"/>
      <w:r>
        <w:t>Kết luận chương 4</w:t>
      </w:r>
      <w:bookmarkEnd w:id="141"/>
    </w:p>
    <w:p w14:paraId="054C3D52" w14:textId="09C7442B" w:rsidR="0042045B" w:rsidRDefault="00053E28" w:rsidP="00053E28">
      <w:pPr>
        <w:ind w:firstLine="720"/>
      </w:pPr>
      <w:r>
        <w:t xml:space="preserve">Chương 4 trình bày toàn bộ sơ lược về quá trình hoàn thành trò chơi của nhóm quá trình thực nghiệm và giải quyết những vấn đề đã đặt ra ở </w:t>
      </w:r>
      <w:r w:rsidR="002515BA">
        <w:t xml:space="preserve">các </w:t>
      </w:r>
      <w:r>
        <w:t>chương trước.</w:t>
      </w:r>
    </w:p>
    <w:p w14:paraId="5B7508A0" w14:textId="47D998F4" w:rsidR="00053E28" w:rsidRDefault="0042045B" w:rsidP="0042045B">
      <w:pPr>
        <w:spacing w:before="0" w:after="200" w:line="276" w:lineRule="auto"/>
        <w:jc w:val="left"/>
      </w:pPr>
      <w:r>
        <w:br w:type="page"/>
      </w:r>
    </w:p>
    <w:p w14:paraId="43618F69" w14:textId="20A51D27" w:rsidR="00A6499F" w:rsidRDefault="0042045B" w:rsidP="00A6499F">
      <w:pPr>
        <w:pStyle w:val="Heading1unnumbered"/>
      </w:pPr>
      <w:bookmarkStart w:id="142" w:name="_Toc95768831"/>
      <w:r>
        <w:lastRenderedPageBreak/>
        <w:t>KẾT LUẬN</w:t>
      </w:r>
      <w:bookmarkEnd w:id="142"/>
    </w:p>
    <w:p w14:paraId="795C1205" w14:textId="597BA2DE" w:rsidR="00815075" w:rsidRDefault="00815075" w:rsidP="00815075">
      <w:pPr>
        <w:rPr>
          <w:b/>
        </w:rPr>
      </w:pPr>
      <w:r w:rsidRPr="00815075">
        <w:rPr>
          <w:b/>
        </w:rPr>
        <w:t xml:space="preserve">Kết luận </w:t>
      </w:r>
      <w:proofErr w:type="gramStart"/>
      <w:r w:rsidRPr="00815075">
        <w:rPr>
          <w:b/>
        </w:rPr>
        <w:t>chung</w:t>
      </w:r>
      <w:proofErr w:type="gramEnd"/>
    </w:p>
    <w:p w14:paraId="77240AEB" w14:textId="5F71D038" w:rsidR="00EA5369" w:rsidRPr="00815075" w:rsidRDefault="00EA5369" w:rsidP="00EA5369">
      <w:pPr>
        <w:ind w:firstLine="720"/>
        <w:rPr>
          <w:b/>
        </w:rPr>
      </w:pPr>
      <w:r>
        <w:t>Đề</w:t>
      </w:r>
      <w:r w:rsidR="00A9182F">
        <w:t xml:space="preserve"> tài trò chơi b</w:t>
      </w:r>
      <w:r>
        <w:t>ắ</w:t>
      </w:r>
      <w:r w:rsidR="00A9182F">
        <w:t xml:space="preserve">n </w:t>
      </w:r>
      <w:proofErr w:type="gramStart"/>
      <w:r w:rsidR="00A9182F">
        <w:t>xe</w:t>
      </w:r>
      <w:proofErr w:type="gramEnd"/>
      <w:r w:rsidR="00A9182F">
        <w:t xml:space="preserve"> tăng đa n</w:t>
      </w:r>
      <w:r>
        <w:t>gườ</w:t>
      </w:r>
      <w:r w:rsidR="00A9182F">
        <w:t>i chơi v</w:t>
      </w:r>
      <w:r>
        <w:t>ớ</w:t>
      </w:r>
      <w:r w:rsidR="00A9182F">
        <w:t>i godot e</w:t>
      </w:r>
      <w:r>
        <w:t>ngine vớ</w:t>
      </w:r>
      <w:r w:rsidR="00A9182F">
        <w:t xml:space="preserve">i </w:t>
      </w:r>
      <w:r w:rsidR="007F0340">
        <w:t>môn t</w:t>
      </w:r>
      <w:r>
        <w:t>hự</w:t>
      </w:r>
      <w:r w:rsidR="007F0340">
        <w:t>c t</w:t>
      </w:r>
      <w:r>
        <w:t>ậ</w:t>
      </w:r>
      <w:r w:rsidR="007F0340">
        <w:t>p cơ s</w:t>
      </w:r>
      <w:r>
        <w:t>ở</w:t>
      </w:r>
      <w:r w:rsidR="007F0340">
        <w:t xml:space="preserve"> chuyên n</w:t>
      </w:r>
      <w:r>
        <w:t>gành dướ</w:t>
      </w:r>
      <w:r w:rsidR="00B7521D">
        <w:t>i s</w:t>
      </w:r>
      <w:r>
        <w:t xml:space="preserve">ự hướng dẫn của cô giáo ThS. Thái Thị Thanh Vân. Trong quá trình tìm hiểu và thực nghiệm gặp nhiều khó khăn nhưng nhóm vẫn cố gắng hoàn thiện và đảm bảo đúng với những yêu cầu cô giáo đã đề ra. </w:t>
      </w:r>
      <w:proofErr w:type="gramStart"/>
      <w:r>
        <w:t>Qua quá trình thử nghiệm trò chơi hoạt động ổn định trong các chế độ có thể đưa ra thị trường</w:t>
      </w:r>
      <w:r w:rsidR="00B7521D">
        <w:t>, hình ảnh bắt mắt dễ nhìn, âm thanh có thể tùy chỉnh theo mong muốn, các hiệu ứng animation chuyển cảnh mượt mà, cơ chế chơi dễ tiếp cận với người dùng phổ thông, với dung lượng 300 megabyte trò chơi có thể chơi trên hầu hết các máy tính sử dụng hệ điều hành Window.</w:t>
      </w:r>
      <w:proofErr w:type="gramEnd"/>
      <w:r w:rsidR="00B7521D">
        <w:t xml:space="preserve"> </w:t>
      </w:r>
      <w:proofErr w:type="gramStart"/>
      <w:r w:rsidR="00B7521D">
        <w:t>Tuy nhiên theo đó là vẫn còn một số bất cập, nổi bật trong đó là các hình ảnh trò chơi chưa được đồng bộ với nhau, một số chỗ tùy biến âm thanh có thể to quá hoặc nhỏ quá với người dùng, chơi lâu thỉnh thoảng người chơi gặp một vài lỗi về hình ảnh, những lỗi đó tuy không ảnh hưởng nhiều đến luồng của hệ thống nhưng</w:t>
      </w:r>
      <w:r w:rsidR="00B8048E">
        <w:t xml:space="preserve"> nó có tác động không nhỏ đến những cảm xúc của người chơi nhóm sẽ cố gắng hoàn thiện trong các phiên bản sau.</w:t>
      </w:r>
      <w:proofErr w:type="gramEnd"/>
    </w:p>
    <w:p w14:paraId="73702814" w14:textId="3865E4CF" w:rsidR="00815075" w:rsidRDefault="00815075" w:rsidP="00815075">
      <w:pPr>
        <w:rPr>
          <w:b/>
        </w:rPr>
      </w:pPr>
      <w:r w:rsidRPr="00815075">
        <w:rPr>
          <w:b/>
        </w:rPr>
        <w:t>Hướng phát triển</w:t>
      </w:r>
    </w:p>
    <w:p w14:paraId="3807ACF8" w14:textId="2E951B38" w:rsidR="00EA5369" w:rsidRPr="00EA5369" w:rsidRDefault="00EA5369" w:rsidP="00EA5369">
      <w:pPr>
        <w:ind w:firstLine="720"/>
      </w:pPr>
      <w:r>
        <w:t xml:space="preserve">Trong quá trình tiến hành thực nghiệm nhóm có rất nhiều ý tưởng nhưng do hạn chế về kiến thức và thời gian lên chưa được tiến hành thực nghiệm. Nếu được nhóm sẽ phát triển tựa game có thể chạy trên nhiều hệ điều hành khác nhau, tạo một server kết nối riêng giúp tăng khoảng cách người chơi với nhau, nâng cấp phần độ họa, âm thanh, tăng lượng tương tác thực tế nhất cửa người chơi với nhau. Đối với nhóm việc quan trọng nhất của một người </w:t>
      </w:r>
      <w:r w:rsidR="0064232A">
        <w:t xml:space="preserve">làm trò </w:t>
      </w:r>
      <w:r>
        <w:t xml:space="preserve">chơi </w:t>
      </w:r>
      <w:r w:rsidR="0064232A">
        <w:t xml:space="preserve">là </w:t>
      </w:r>
      <w:r>
        <w:t xml:space="preserve">tạo ra một trò chơi làm </w:t>
      </w:r>
      <w:proofErr w:type="gramStart"/>
      <w:r>
        <w:t>lan</w:t>
      </w:r>
      <w:proofErr w:type="gramEnd"/>
      <w:r>
        <w:t xml:space="preserve"> tỏa niềm năng lượng tích cực đến mọi người.</w:t>
      </w:r>
    </w:p>
    <w:p w14:paraId="358841C8" w14:textId="1AE18A19" w:rsidR="00A6499F" w:rsidRPr="00EA5369" w:rsidRDefault="00815075" w:rsidP="00EA5369">
      <w:pPr>
        <w:rPr>
          <w:b/>
        </w:rPr>
      </w:pPr>
      <w:r w:rsidRPr="00815075">
        <w:rPr>
          <w:b/>
        </w:rPr>
        <w:t>Kiến nghị và đề xuấ</w:t>
      </w:r>
      <w:r w:rsidR="00EA5369">
        <w:rPr>
          <w:b/>
        </w:rPr>
        <w:t>t</w:t>
      </w:r>
    </w:p>
    <w:p w14:paraId="25F19B91" w14:textId="1A82AAD2" w:rsidR="0043667B" w:rsidRDefault="00B8048E" w:rsidP="00B8048E">
      <w:pPr>
        <w:ind w:firstLine="720"/>
      </w:pPr>
      <w:r w:rsidRPr="00B8048E">
        <w:t>Với kiến thức còn hạn chế và thời gian nghiên cứu chưa được nhiều nên đề tài nghiên cứu này còn nhiều thiếu sót, nhóm rất mong nhận được sự đánh giá nhận xét và góp ý của các thầy cô và các bạn để luận văn của nhóm được hoàn thiện hơn.</w:t>
      </w:r>
    </w:p>
    <w:p w14:paraId="21DFFBA1" w14:textId="57493366" w:rsidR="00B8048E" w:rsidRPr="00A6499F" w:rsidRDefault="00B8048E" w:rsidP="00B8048E">
      <w:pPr>
        <w:ind w:firstLine="720"/>
      </w:pPr>
      <w:r w:rsidRPr="00B8048E">
        <w:t>Lĩnh vực lập trình game luôn đi cùng với sự phát triển của ngành công nghệ thông tin cũng như đáp ứng về thị trường công nghệ mỗ</w:t>
      </w:r>
      <w:r w:rsidR="0064232A">
        <w:t>i ngày</w:t>
      </w:r>
      <w:r w:rsidRPr="00B8048E">
        <w:t>.</w:t>
      </w:r>
      <w:r w:rsidR="0064232A">
        <w:t xml:space="preserve"> </w:t>
      </w:r>
      <w:r w:rsidRPr="00B8048E">
        <w:t xml:space="preserve">Nếu có thời gian và kinh phí trong </w:t>
      </w:r>
      <w:r w:rsidRPr="00B8048E">
        <w:lastRenderedPageBreak/>
        <w:t xml:space="preserve">tương lai nhóm sẽ phát triển dự </w:t>
      </w:r>
      <w:proofErr w:type="gramStart"/>
      <w:r w:rsidRPr="00B8048E">
        <w:t>án</w:t>
      </w:r>
      <w:proofErr w:type="gramEnd"/>
      <w:r w:rsidRPr="00B8048E">
        <w:t xml:space="preserve"> này hoàn thiện hơn để trò chơi được tối ưu nhất có thể phát hành không chỉ mang đến năng lượng tích cực cho mọi người còn là sự đánh dấu thành công của nhóm</w:t>
      </w:r>
      <w:r>
        <w:t>.</w:t>
      </w:r>
    </w:p>
    <w:p w14:paraId="0762447D" w14:textId="77777777" w:rsidR="00A6499F" w:rsidRPr="00A6499F" w:rsidRDefault="00A6499F" w:rsidP="00A6499F"/>
    <w:p w14:paraId="78F28265" w14:textId="77777777" w:rsidR="00816923" w:rsidRPr="00816923" w:rsidRDefault="003A22F5" w:rsidP="003A22F5">
      <w:pPr>
        <w:spacing w:before="0" w:after="200" w:line="276" w:lineRule="auto"/>
        <w:jc w:val="left"/>
      </w:pPr>
      <w:r>
        <w:br w:type="page"/>
      </w:r>
    </w:p>
    <w:p w14:paraId="0A815A93" w14:textId="77777777" w:rsidR="004966FA" w:rsidRDefault="00504D47" w:rsidP="00504D47">
      <w:pPr>
        <w:pStyle w:val="Heading1unnumbered"/>
      </w:pPr>
      <w:bookmarkStart w:id="143" w:name="_Toc95768832"/>
      <w:r>
        <w:lastRenderedPageBreak/>
        <w:t>TÀI LIỆU THAM KHẢO</w:t>
      </w:r>
      <w:bookmarkEnd w:id="143"/>
    </w:p>
    <w:p w14:paraId="1F7C72E0" w14:textId="77777777" w:rsidR="00504D47" w:rsidRDefault="005D6A70" w:rsidP="00504D47">
      <w:r>
        <w:t xml:space="preserve">[1] </w:t>
      </w:r>
      <w:r w:rsidR="00504D47">
        <w:t xml:space="preserve">Nghia, </w:t>
      </w:r>
      <w:r w:rsidR="00504D47" w:rsidRPr="00504D47">
        <w:rPr>
          <w:i/>
        </w:rPr>
        <w:t>Giới Thiệu Game Engine Miễn Phí Godot Engine</w:t>
      </w:r>
      <w:r w:rsidR="00504D47">
        <w:t xml:space="preserve">, </w:t>
      </w:r>
      <w:proofErr w:type="gramStart"/>
      <w:r w:rsidR="00504D47">
        <w:t>Available</w:t>
      </w:r>
      <w:proofErr w:type="gramEnd"/>
      <w:r w:rsidR="00504D47">
        <w:t xml:space="preserve">: </w:t>
      </w:r>
      <w:hyperlink r:id="rId75" w:history="1">
        <w:r w:rsidR="00504D47" w:rsidRPr="00B824E5">
          <w:rPr>
            <w:rStyle w:val="Hyperlink"/>
          </w:rPr>
          <w:t>https://cudemcode.blogspot.com/2020/04/gioi-thieu-godot-engine.html</w:t>
        </w:r>
      </w:hyperlink>
      <w:r w:rsidR="00504D47">
        <w:t>, ngày truy cập: 26/11/2021</w:t>
      </w:r>
    </w:p>
    <w:p w14:paraId="044FBB11" w14:textId="77777777" w:rsidR="00504D47" w:rsidRDefault="005D6A70" w:rsidP="00504D47">
      <w:r>
        <w:t xml:space="preserve">[2] </w:t>
      </w:r>
      <w:r w:rsidR="00504D47">
        <w:t xml:space="preserve">ContentATP, </w:t>
      </w:r>
      <w:r w:rsidR="00504D47" w:rsidRPr="00D17BCB">
        <w:rPr>
          <w:i/>
        </w:rPr>
        <w:t xml:space="preserve">Top Game </w:t>
      </w:r>
      <w:proofErr w:type="gramStart"/>
      <w:r w:rsidR="00504D47" w:rsidRPr="00D17BCB">
        <w:rPr>
          <w:i/>
        </w:rPr>
        <w:t>xe</w:t>
      </w:r>
      <w:proofErr w:type="gramEnd"/>
      <w:r w:rsidR="00504D47" w:rsidRPr="00D17BCB">
        <w:rPr>
          <w:i/>
        </w:rPr>
        <w:t xml:space="preserve"> tăng online dành cho cả PC và Mobile</w:t>
      </w:r>
      <w:r w:rsidR="00504D47">
        <w:t xml:space="preserve">, Available: </w:t>
      </w:r>
      <w:hyperlink r:id="rId76" w:history="1">
        <w:r w:rsidR="00504D47" w:rsidRPr="00B824E5">
          <w:rPr>
            <w:rStyle w:val="Hyperlink"/>
          </w:rPr>
          <w:t>https://reviewgame.vn/top-game-xe-tang-online/</w:t>
        </w:r>
      </w:hyperlink>
      <w:r w:rsidR="00504D47">
        <w:t>,</w:t>
      </w:r>
      <w:r w:rsidR="00A33D1D">
        <w:t xml:space="preserve"> </w:t>
      </w:r>
      <w:r w:rsidR="00504D47">
        <w:t>ngày truy cập: 26/11/2021.</w:t>
      </w:r>
    </w:p>
    <w:p w14:paraId="01C83DCB" w14:textId="77777777" w:rsidR="00504D47" w:rsidRDefault="005D6A70" w:rsidP="00504D47">
      <w:r>
        <w:t xml:space="preserve">[3] </w:t>
      </w:r>
      <w:r w:rsidR="00504D47">
        <w:t xml:space="preserve">Tin game, </w:t>
      </w:r>
      <w:r w:rsidR="00504D47" w:rsidRPr="00D17BCB">
        <w:rPr>
          <w:i/>
        </w:rPr>
        <w:t xml:space="preserve">Top 5 game bắn </w:t>
      </w:r>
      <w:proofErr w:type="gramStart"/>
      <w:r w:rsidR="00504D47" w:rsidRPr="00D17BCB">
        <w:rPr>
          <w:i/>
        </w:rPr>
        <w:t>xe</w:t>
      </w:r>
      <w:proofErr w:type="gramEnd"/>
      <w:r w:rsidR="00504D47" w:rsidRPr="00D17BCB">
        <w:rPr>
          <w:i/>
        </w:rPr>
        <w:t xml:space="preserve"> tăng cổ điển mà bạn nhất định phải thử</w:t>
      </w:r>
      <w:r w:rsidR="00504D47">
        <w:t xml:space="preserve">, Available: </w:t>
      </w:r>
      <w:hyperlink r:id="rId77" w:history="1">
        <w:r w:rsidR="00504D47" w:rsidRPr="00B824E5">
          <w:rPr>
            <w:rStyle w:val="Hyperlink"/>
          </w:rPr>
          <w:t>https://ben.com.vn/tin-tuc/game-ban-xe-tang/</w:t>
        </w:r>
      </w:hyperlink>
      <w:r w:rsidR="00504D47">
        <w:t>, ngày truy cập: 26/11/2021.</w:t>
      </w:r>
    </w:p>
    <w:p w14:paraId="79F73436" w14:textId="77777777" w:rsidR="00504D47" w:rsidRDefault="005D6A70" w:rsidP="00504D47">
      <w:r>
        <w:t xml:space="preserve">[4] </w:t>
      </w:r>
      <w:r w:rsidR="00504D47">
        <w:t xml:space="preserve">Bùi Thủy, </w:t>
      </w:r>
      <w:proofErr w:type="gramStart"/>
      <w:r w:rsidR="00504D47" w:rsidRPr="00D17BCB">
        <w:rPr>
          <w:i/>
        </w:rPr>
        <w:t>10 lý</w:t>
      </w:r>
      <w:proofErr w:type="gramEnd"/>
      <w:r w:rsidR="00504D47" w:rsidRPr="00D17BCB">
        <w:rPr>
          <w:i/>
        </w:rPr>
        <w:t xml:space="preserve"> do sử dụng Godot Engine cho phát triển game</w:t>
      </w:r>
      <w:r w:rsidR="00504D47">
        <w:t xml:space="preserve">, Available: </w:t>
      </w:r>
      <w:hyperlink r:id="rId78" w:history="1">
        <w:r w:rsidR="00A33D1D" w:rsidRPr="00B824E5">
          <w:rPr>
            <w:rStyle w:val="Hyperlink"/>
          </w:rPr>
          <w:t>https://quantrimang.com/ly-do-su-dung-godot-engine-cho-phat-trien-game-163363</w:t>
        </w:r>
      </w:hyperlink>
      <w:r w:rsidR="00A33D1D">
        <w:t xml:space="preserve"> </w:t>
      </w:r>
      <w:r w:rsidR="00504D47">
        <w:t>, ngày truy cập: 26/11/2021.</w:t>
      </w:r>
    </w:p>
    <w:p w14:paraId="1B9B06EA" w14:textId="77777777" w:rsidR="00D17BCB" w:rsidRDefault="00D17BCB" w:rsidP="00504D47">
      <w:r>
        <w:t xml:space="preserve">[5] Lê Tôn Phát, </w:t>
      </w:r>
      <w:r w:rsidRPr="00D17BCB">
        <w:rPr>
          <w:i/>
        </w:rPr>
        <w:t>Cơ chế hoạt động của remote procedule call (RPC)</w:t>
      </w:r>
      <w:r>
        <w:rPr>
          <w:i/>
        </w:rPr>
        <w:t xml:space="preserve">, </w:t>
      </w:r>
      <w:r>
        <w:t xml:space="preserve">Available: </w:t>
      </w:r>
      <w:hyperlink r:id="rId79" w:history="1">
        <w:r w:rsidRPr="00B824E5">
          <w:rPr>
            <w:rStyle w:val="Hyperlink"/>
          </w:rPr>
          <w:t>https://bitly.com.vn/qc8qgk</w:t>
        </w:r>
      </w:hyperlink>
      <w:r>
        <w:t>, ngày truy cập: 1/12/2021</w:t>
      </w:r>
    </w:p>
    <w:p w14:paraId="2564FCD3" w14:textId="77777777" w:rsidR="00D17BCB" w:rsidRDefault="009A3774" w:rsidP="00504D47">
      <w:r>
        <w:t xml:space="preserve">[6] </w:t>
      </w:r>
      <w:r w:rsidR="00D17BCB">
        <w:t xml:space="preserve">Glenn Fiedler, </w:t>
      </w:r>
      <w:r w:rsidR="00D17BCB" w:rsidRPr="009A3774">
        <w:rPr>
          <w:i/>
        </w:rPr>
        <w:t>Network Neutrality Considered Harmful</w:t>
      </w:r>
      <w:r w:rsidR="00D17BCB">
        <w:t xml:space="preserve">, </w:t>
      </w:r>
      <w:proofErr w:type="gramStart"/>
      <w:r w:rsidR="00D17BCB">
        <w:t>Available</w:t>
      </w:r>
      <w:proofErr w:type="gramEnd"/>
      <w:r w:rsidR="00D17BCB">
        <w:t xml:space="preserve">: </w:t>
      </w:r>
      <w:hyperlink r:id="rId80" w:history="1">
        <w:r w:rsidR="00D17BCB" w:rsidRPr="00B824E5">
          <w:rPr>
            <w:rStyle w:val="Hyperlink"/>
          </w:rPr>
          <w:t>https://gafferongames.com/post/network_neutrality_considered_harmful/</w:t>
        </w:r>
      </w:hyperlink>
      <w:r w:rsidR="00D17BCB">
        <w:t>, ngày truy cập: 1/12/2021</w:t>
      </w:r>
    </w:p>
    <w:p w14:paraId="2E43FEE0" w14:textId="77777777" w:rsidR="009A3774" w:rsidRDefault="009A3774" w:rsidP="00504D47">
      <w:r>
        <w:t xml:space="preserve">[7] David Pesce, </w:t>
      </w:r>
      <w:r w:rsidRPr="009A3774">
        <w:rPr>
          <w:i/>
        </w:rPr>
        <w:t>Godot Tutorial – Part 7: Using tile maps to create the game map</w:t>
      </w:r>
      <w:r>
        <w:rPr>
          <w:i/>
        </w:rPr>
        <w:t xml:space="preserve">, </w:t>
      </w:r>
      <w:r>
        <w:t xml:space="preserve">Available: </w:t>
      </w:r>
      <w:hyperlink r:id="rId81" w:history="1">
        <w:r w:rsidRPr="00B824E5">
          <w:rPr>
            <w:rStyle w:val="Hyperlink"/>
          </w:rPr>
          <w:t>https://www.davidepesce.com/2019/10/18/godot-tutorial-7-using-tile-maps-to-create-game-map/</w:t>
        </w:r>
      </w:hyperlink>
      <w:r>
        <w:t>, ngày truy cập: 2/12/2021</w:t>
      </w:r>
    </w:p>
    <w:p w14:paraId="01959126" w14:textId="63E28E10" w:rsidR="009A3774" w:rsidRDefault="009A3774" w:rsidP="00504D47">
      <w:r>
        <w:t xml:space="preserve">[8] AnonyViet, </w:t>
      </w:r>
      <w:r w:rsidRPr="00D0326A">
        <w:rPr>
          <w:i/>
        </w:rPr>
        <w:t>[Lập trình Game] Bài 3: Tilemap và Tileset để tạo Map Game</w:t>
      </w:r>
      <w:r>
        <w:t xml:space="preserve">, Available: </w:t>
      </w:r>
      <w:hyperlink r:id="rId82" w:history="1">
        <w:r w:rsidRPr="00B824E5">
          <w:rPr>
            <w:rStyle w:val="Hyperlink"/>
          </w:rPr>
          <w:t>https://anonyviet.com/lap-trinh-game-bai-3-tilemap-va-tileset/</w:t>
        </w:r>
      </w:hyperlink>
      <w:r>
        <w:t>, ngày truy cập: 2/12/2021</w:t>
      </w:r>
    </w:p>
    <w:p w14:paraId="0570DA5E" w14:textId="56C11152" w:rsidR="00D0326A" w:rsidRDefault="00D0326A" w:rsidP="00504D47">
      <w:r>
        <w:t xml:space="preserve">[9] </w:t>
      </w:r>
      <w:proofErr w:type="gramStart"/>
      <w:r>
        <w:t>thietkegameviet.bl.ee</w:t>
      </w:r>
      <w:proofErr w:type="gramEnd"/>
      <w:r>
        <w:t xml:space="preserve">, </w:t>
      </w:r>
      <w:r w:rsidRPr="00D0326A">
        <w:rPr>
          <w:i/>
        </w:rPr>
        <w:t>Những yếu tố mang lại thành công cho một sản phẩm game</w:t>
      </w:r>
      <w:r>
        <w:t>, Available:</w:t>
      </w:r>
      <w:r w:rsidR="00A92B9A">
        <w:t xml:space="preserve"> </w:t>
      </w:r>
      <w:hyperlink r:id="rId83" w:history="1">
        <w:r w:rsidR="00A92B9A" w:rsidRPr="00562831">
          <w:rPr>
            <w:rStyle w:val="Hyperlink"/>
          </w:rPr>
          <w:t>https://bitly.com.vn/cdrx85</w:t>
        </w:r>
      </w:hyperlink>
      <w:r w:rsidR="00A92B9A">
        <w:t xml:space="preserve"> </w:t>
      </w:r>
      <w:r>
        <w:t>, ngày truy cập: 24/1/2022</w:t>
      </w:r>
    </w:p>
    <w:p w14:paraId="31D31702" w14:textId="3719A029" w:rsidR="00485158" w:rsidRDefault="00C37A4B" w:rsidP="00504D47">
      <w:r>
        <w:t xml:space="preserve">[10] Kỳ Lục, GDSCRIPT – Godot Engine cơ bản, Available: </w:t>
      </w:r>
      <w:hyperlink r:id="rId84" w:history="1">
        <w:r w:rsidRPr="00212637">
          <w:rPr>
            <w:rStyle w:val="Hyperlink"/>
          </w:rPr>
          <w:t>https://anonyviet.com/gdscript-godot-engine-co-ban/</w:t>
        </w:r>
      </w:hyperlink>
      <w:r>
        <w:t>, ngày truy cập 30/1/2022</w:t>
      </w:r>
    </w:p>
    <w:p w14:paraId="6D2214D7" w14:textId="4D1C237C" w:rsidR="00C91ABB" w:rsidRDefault="00C91ABB" w:rsidP="00504D47">
      <w:r>
        <w:t xml:space="preserve">[11] Daniel Buckley, How to Make a Game – Making Video Games from Scratch, Available: </w:t>
      </w:r>
      <w:hyperlink r:id="rId85" w:history="1">
        <w:r w:rsidR="00A92B9A" w:rsidRPr="00562831">
          <w:rPr>
            <w:rStyle w:val="Hyperlink"/>
          </w:rPr>
          <w:t>https://bitly.com.vn/ll4yor</w:t>
        </w:r>
      </w:hyperlink>
      <w:r w:rsidR="00A92B9A">
        <w:t>, ngày truy cập: 23/1/20211</w:t>
      </w:r>
    </w:p>
    <w:p w14:paraId="4B8A1DCB" w14:textId="15E081B6" w:rsidR="00A92B9A" w:rsidRDefault="00A92B9A" w:rsidP="00504D47">
      <w:r>
        <w:lastRenderedPageBreak/>
        <w:t xml:space="preserve">[12] GitBook, Project: Video Game, Available: </w:t>
      </w:r>
      <w:hyperlink r:id="rId86" w:history="1">
        <w:r w:rsidRPr="00562831">
          <w:rPr>
            <w:rStyle w:val="Hyperlink"/>
          </w:rPr>
          <w:t>https://docs.idew.org/project-video-game/</w:t>
        </w:r>
      </w:hyperlink>
      <w:r>
        <w:t>, ngày truy cập: 24/1/2022</w:t>
      </w:r>
    </w:p>
    <w:p w14:paraId="60DCF29D" w14:textId="0EAE559F" w:rsidR="00A92B9A" w:rsidRDefault="00A92B9A" w:rsidP="00504D47">
      <w:r>
        <w:t xml:space="preserve">[13] Godot, Godot Doc, Available: </w:t>
      </w:r>
      <w:hyperlink r:id="rId87" w:history="1">
        <w:r w:rsidRPr="00562831">
          <w:rPr>
            <w:rStyle w:val="Hyperlink"/>
          </w:rPr>
          <w:t>https://bitly.com.vn/zh3nr4</w:t>
        </w:r>
      </w:hyperlink>
      <w:r>
        <w:t>, ngày truy cấp 9/2/2022</w:t>
      </w:r>
    </w:p>
    <w:p w14:paraId="0567283A" w14:textId="6BF8929C" w:rsidR="00C37A4B" w:rsidRPr="009A3774" w:rsidRDefault="00485158" w:rsidP="00485158">
      <w:pPr>
        <w:spacing w:before="0" w:after="200" w:line="276" w:lineRule="auto"/>
        <w:jc w:val="left"/>
      </w:pPr>
      <w:r>
        <w:br w:type="page"/>
      </w:r>
    </w:p>
    <w:tbl>
      <w:tblPr>
        <w:tblW w:w="9395" w:type="dxa"/>
        <w:tblLook w:val="04A0" w:firstRow="1" w:lastRow="0" w:firstColumn="1" w:lastColumn="0" w:noHBand="0" w:noVBand="1"/>
      </w:tblPr>
      <w:tblGrid>
        <w:gridCol w:w="3822"/>
        <w:gridCol w:w="1134"/>
        <w:gridCol w:w="4439"/>
      </w:tblGrid>
      <w:tr w:rsidR="00A33D1D" w:rsidRPr="00A33D1D" w14:paraId="7D06D7E1" w14:textId="77777777" w:rsidTr="008175CC">
        <w:tc>
          <w:tcPr>
            <w:tcW w:w="3822" w:type="dxa"/>
            <w:shd w:val="clear" w:color="auto" w:fill="auto"/>
          </w:tcPr>
          <w:p w14:paraId="61EE1401"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1134" w:type="dxa"/>
            <w:shd w:val="clear" w:color="auto" w:fill="auto"/>
          </w:tcPr>
          <w:p w14:paraId="058242DC"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4439" w:type="dxa"/>
            <w:shd w:val="clear" w:color="auto" w:fill="auto"/>
          </w:tcPr>
          <w:p w14:paraId="714B9E5A" w14:textId="77777777" w:rsidR="00A33D1D" w:rsidRPr="00A33D1D" w:rsidRDefault="00A33D1D" w:rsidP="00A33D1D">
            <w:pPr>
              <w:suppressAutoHyphens/>
              <w:spacing w:before="60" w:after="60" w:line="240" w:lineRule="auto"/>
              <w:jc w:val="center"/>
              <w:rPr>
                <w:rFonts w:eastAsia="Calibri" w:cs="Cordia New"/>
                <w:i/>
                <w:kern w:val="0"/>
                <w:sz w:val="28"/>
                <w:szCs w:val="28"/>
                <w:lang w:val="en-AU" w:eastAsia="en-AU" w:bidi="th-TH"/>
              </w:rPr>
            </w:pPr>
            <w:r w:rsidRPr="00A33D1D">
              <w:rPr>
                <w:rFonts w:eastAsia="Calibri" w:cs="Cordia New"/>
                <w:i/>
                <w:kern w:val="0"/>
                <w:sz w:val="28"/>
                <w:szCs w:val="28"/>
                <w:lang w:val="en-AU" w:eastAsia="en-AU" w:bidi="th-TH"/>
              </w:rPr>
              <w:t>Hà Nội, ngày  tháng  năm 2021</w:t>
            </w:r>
          </w:p>
        </w:tc>
      </w:tr>
      <w:tr w:rsidR="00A33D1D" w:rsidRPr="00A33D1D" w14:paraId="77E8D51E" w14:textId="77777777" w:rsidTr="008175CC">
        <w:tc>
          <w:tcPr>
            <w:tcW w:w="3822" w:type="dxa"/>
            <w:shd w:val="clear" w:color="auto" w:fill="auto"/>
          </w:tcPr>
          <w:p w14:paraId="0A94D63E"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1134" w:type="dxa"/>
            <w:shd w:val="clear" w:color="auto" w:fill="auto"/>
          </w:tcPr>
          <w:p w14:paraId="0AEBB39C"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4439" w:type="dxa"/>
            <w:shd w:val="clear" w:color="auto" w:fill="auto"/>
          </w:tcPr>
          <w:p w14:paraId="0F562C29" w14:textId="77777777" w:rsidR="00A33D1D" w:rsidRPr="00A33D1D" w:rsidRDefault="00A33D1D" w:rsidP="00A33D1D">
            <w:pPr>
              <w:suppressAutoHyphens/>
              <w:spacing w:before="60" w:after="60" w:line="240" w:lineRule="auto"/>
              <w:jc w:val="center"/>
              <w:rPr>
                <w:rFonts w:eastAsia="Calibri" w:cs="Cordia New"/>
                <w:i/>
                <w:kern w:val="0"/>
                <w:sz w:val="28"/>
                <w:szCs w:val="28"/>
                <w:lang w:val="en-AU" w:eastAsia="en-AU" w:bidi="th-TH"/>
              </w:rPr>
            </w:pPr>
          </w:p>
        </w:tc>
      </w:tr>
      <w:tr w:rsidR="00A33D1D" w:rsidRPr="00A33D1D" w14:paraId="219224E4" w14:textId="77777777" w:rsidTr="008175CC">
        <w:trPr>
          <w:trHeight w:val="2665"/>
        </w:trPr>
        <w:tc>
          <w:tcPr>
            <w:tcW w:w="3822" w:type="dxa"/>
            <w:shd w:val="clear" w:color="auto" w:fill="auto"/>
          </w:tcPr>
          <w:p w14:paraId="3A44D0E4" w14:textId="77777777" w:rsidR="00A33D1D" w:rsidRPr="00A33D1D" w:rsidRDefault="00A33D1D" w:rsidP="00A33D1D">
            <w:pPr>
              <w:suppressAutoHyphens/>
              <w:spacing w:before="60" w:after="60" w:line="240" w:lineRule="auto"/>
              <w:jc w:val="center"/>
              <w:rPr>
                <w:rFonts w:eastAsia="Calibri" w:cs="Cordia New"/>
                <w:b/>
                <w:kern w:val="0"/>
                <w:sz w:val="28"/>
                <w:szCs w:val="28"/>
                <w:lang w:val="en-AU" w:eastAsia="en-AU" w:bidi="th-TH"/>
              </w:rPr>
            </w:pPr>
            <w:r w:rsidRPr="00A33D1D">
              <w:rPr>
                <w:rFonts w:eastAsia="Calibri" w:cs="Cordia New"/>
                <w:b/>
                <w:kern w:val="0"/>
                <w:sz w:val="28"/>
                <w:szCs w:val="28"/>
                <w:lang w:val="en-AU" w:eastAsia="en-AU" w:bidi="th-TH"/>
              </w:rPr>
              <w:t>XÁC NHẬN CỦA NGƯỜI HƯỚNG DẪN</w:t>
            </w:r>
          </w:p>
          <w:p w14:paraId="7D0E915E" w14:textId="77777777" w:rsidR="00A33D1D" w:rsidRPr="00A33D1D" w:rsidRDefault="00A33D1D" w:rsidP="00A33D1D">
            <w:pPr>
              <w:suppressAutoHyphens/>
              <w:spacing w:before="60" w:after="60" w:line="240" w:lineRule="auto"/>
              <w:jc w:val="center"/>
              <w:rPr>
                <w:rFonts w:eastAsia="Calibri" w:cs="Cordia New"/>
                <w:i/>
                <w:kern w:val="0"/>
                <w:sz w:val="16"/>
                <w:szCs w:val="16"/>
                <w:lang w:val="en-AU" w:eastAsia="en-AU" w:bidi="th-TH"/>
              </w:rPr>
            </w:pPr>
            <w:r w:rsidRPr="00A33D1D">
              <w:rPr>
                <w:rFonts w:eastAsia="Calibri" w:cs="Cordia New"/>
                <w:i/>
                <w:kern w:val="0"/>
                <w:sz w:val="16"/>
                <w:szCs w:val="16"/>
                <w:lang w:val="en-AU" w:eastAsia="en-AU" w:bidi="th-TH"/>
              </w:rPr>
              <w:t>(Ký, ghi rõ họ tên)</w:t>
            </w:r>
          </w:p>
          <w:p w14:paraId="32EBBB7C"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1134" w:type="dxa"/>
            <w:shd w:val="clear" w:color="auto" w:fill="auto"/>
          </w:tcPr>
          <w:p w14:paraId="18845319"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4439" w:type="dxa"/>
            <w:shd w:val="clear" w:color="auto" w:fill="auto"/>
          </w:tcPr>
          <w:p w14:paraId="2774B1C3" w14:textId="77777777" w:rsidR="00A33D1D" w:rsidRPr="00A33D1D" w:rsidRDefault="00A33D1D" w:rsidP="00A33D1D">
            <w:pPr>
              <w:suppressAutoHyphens/>
              <w:spacing w:before="60" w:after="60" w:line="240" w:lineRule="auto"/>
              <w:jc w:val="center"/>
              <w:rPr>
                <w:rFonts w:eastAsia="Calibri" w:cs="Cordia New"/>
                <w:b/>
                <w:kern w:val="0"/>
                <w:sz w:val="28"/>
                <w:szCs w:val="28"/>
                <w:lang w:val="en-AU" w:eastAsia="en-AU" w:bidi="th-TH"/>
              </w:rPr>
            </w:pPr>
            <w:r w:rsidRPr="00A33D1D">
              <w:rPr>
                <w:rFonts w:eastAsia="Calibri" w:cs="Cordia New"/>
                <w:b/>
                <w:kern w:val="0"/>
                <w:sz w:val="28"/>
                <w:szCs w:val="28"/>
                <w:lang w:val="en-AU" w:eastAsia="en-AU" w:bidi="th-TH"/>
              </w:rPr>
              <w:t xml:space="preserve">SINH VIÊN </w:t>
            </w:r>
          </w:p>
          <w:p w14:paraId="42D44AD9" w14:textId="77777777" w:rsidR="00A33D1D" w:rsidRPr="00A33D1D" w:rsidRDefault="00A33D1D" w:rsidP="00A33D1D">
            <w:pPr>
              <w:suppressAutoHyphens/>
              <w:spacing w:before="60" w:after="60" w:line="240" w:lineRule="auto"/>
              <w:jc w:val="center"/>
              <w:rPr>
                <w:rFonts w:eastAsia="Calibri" w:cs="Cordia New"/>
                <w:i/>
                <w:kern w:val="0"/>
                <w:sz w:val="16"/>
                <w:szCs w:val="16"/>
                <w:lang w:val="en-AU" w:eastAsia="en-AU" w:bidi="th-TH"/>
              </w:rPr>
            </w:pPr>
            <w:r w:rsidRPr="00A33D1D">
              <w:rPr>
                <w:rFonts w:eastAsia="Calibri" w:cs="Cordia New"/>
                <w:i/>
                <w:kern w:val="0"/>
                <w:sz w:val="16"/>
                <w:szCs w:val="16"/>
                <w:lang w:val="en-AU" w:eastAsia="en-AU" w:bidi="th-TH"/>
              </w:rPr>
              <w:t>(Ký, ghi rõ họ tên)</w:t>
            </w:r>
          </w:p>
          <w:p w14:paraId="65484BD5"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r>
      <w:tr w:rsidR="00A33D1D" w:rsidRPr="00A33D1D" w14:paraId="752DF52B" w14:textId="77777777" w:rsidTr="008175CC">
        <w:tc>
          <w:tcPr>
            <w:tcW w:w="3822" w:type="dxa"/>
            <w:shd w:val="clear" w:color="auto" w:fill="auto"/>
          </w:tcPr>
          <w:p w14:paraId="7E9DF1A0"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r w:rsidRPr="00A33D1D">
              <w:rPr>
                <w:rFonts w:eastAsia="Calibri" w:cs="Cordia New"/>
                <w:kern w:val="0"/>
                <w:sz w:val="28"/>
                <w:szCs w:val="28"/>
                <w:lang w:val="en-AU" w:eastAsia="en-AU" w:bidi="th-TH"/>
              </w:rPr>
              <w:t xml:space="preserve">Ths. </w:t>
            </w:r>
            <w:r w:rsidRPr="00A33D1D">
              <w:rPr>
                <w:rFonts w:eastAsia="Calibri" w:cs="Cordia New"/>
                <w:color w:val="000000"/>
                <w:kern w:val="0"/>
                <w:sz w:val="28"/>
                <w:szCs w:val="28"/>
                <w:lang w:val="en-AU" w:eastAsia="en-AU" w:bidi="th-TH"/>
              </w:rPr>
              <w:t>Thái Thị Thanh Vân</w:t>
            </w:r>
          </w:p>
        </w:tc>
        <w:tc>
          <w:tcPr>
            <w:tcW w:w="1134" w:type="dxa"/>
            <w:shd w:val="clear" w:color="auto" w:fill="auto"/>
          </w:tcPr>
          <w:p w14:paraId="0C4B8D2D"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c>
          <w:tcPr>
            <w:tcW w:w="4439" w:type="dxa"/>
            <w:shd w:val="clear" w:color="auto" w:fill="auto"/>
          </w:tcPr>
          <w:p w14:paraId="4973A92D" w14:textId="77777777" w:rsidR="00A33D1D" w:rsidRPr="00A33D1D" w:rsidRDefault="00A33D1D" w:rsidP="00A33D1D">
            <w:pPr>
              <w:suppressAutoHyphens/>
              <w:spacing w:before="60" w:after="60" w:line="240" w:lineRule="auto"/>
              <w:jc w:val="center"/>
              <w:rPr>
                <w:rFonts w:eastAsia="Calibri" w:cs="Cordia New"/>
                <w:kern w:val="0"/>
                <w:sz w:val="28"/>
                <w:szCs w:val="28"/>
                <w:lang w:val="en-AU" w:eastAsia="en-AU" w:bidi="th-TH"/>
              </w:rPr>
            </w:pPr>
          </w:p>
        </w:tc>
      </w:tr>
    </w:tbl>
    <w:p w14:paraId="7F2359F2" w14:textId="77777777" w:rsidR="00A33D1D" w:rsidRPr="00504D47" w:rsidRDefault="00A33D1D" w:rsidP="00504D47"/>
    <w:p w14:paraId="0A3E8557" w14:textId="77777777" w:rsidR="00224C4A" w:rsidRPr="00224C4A" w:rsidRDefault="00224C4A" w:rsidP="00C368DE">
      <w:pPr>
        <w:pStyle w:val="Heading2"/>
        <w:numPr>
          <w:ilvl w:val="0"/>
          <w:numId w:val="0"/>
        </w:numPr>
        <w:rPr>
          <w:lang w:val="de-DE"/>
        </w:rPr>
      </w:pPr>
    </w:p>
    <w:sectPr w:rsidR="00224C4A" w:rsidRPr="00224C4A" w:rsidSect="00233B5A">
      <w:footerReference w:type="even" r:id="rId88"/>
      <w:footerReference w:type="default" r:id="rId89"/>
      <w:pgSz w:w="11906" w:h="16838" w:code="9"/>
      <w:pgMar w:top="1138" w:right="850" w:bottom="1138" w:left="1699" w:header="850" w:footer="432" w:gutter="0"/>
      <w:cols w:space="454"/>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DE510F" w14:textId="77777777" w:rsidR="0088021C" w:rsidRDefault="0088021C" w:rsidP="00877142">
      <w:pPr>
        <w:spacing w:after="0" w:line="240" w:lineRule="auto"/>
      </w:pPr>
      <w:r>
        <w:separator/>
      </w:r>
    </w:p>
  </w:endnote>
  <w:endnote w:type="continuationSeparator" w:id="0">
    <w:p w14:paraId="088B9146" w14:textId="77777777" w:rsidR="0088021C" w:rsidRDefault="0088021C"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pitch w:val="variable"/>
    <w:sig w:usb0="00000000"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3CBF0" w14:textId="77777777" w:rsidR="00A9182F" w:rsidRDefault="00A9182F">
    <w:pPr>
      <w:pStyle w:val="Footer"/>
    </w:pPr>
  </w:p>
  <w:p w14:paraId="55136CBC" w14:textId="77777777" w:rsidR="00A9182F" w:rsidRDefault="00A918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31FADE" w14:textId="77777777" w:rsidR="00A9182F" w:rsidRDefault="00A9182F">
    <w:pPr>
      <w:pStyle w:val="Footer"/>
      <w:jc w:val="right"/>
    </w:pPr>
  </w:p>
  <w:p w14:paraId="4071F43C" w14:textId="77777777" w:rsidR="00A9182F" w:rsidRDefault="00A918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05713" w14:textId="77777777" w:rsidR="00A9182F" w:rsidRDefault="00A918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5B4B2" w14:textId="77777777" w:rsidR="00A9182F" w:rsidRDefault="00A9182F">
    <w:pPr>
      <w:pStyle w:val="Footer"/>
      <w:jc w:val="right"/>
    </w:pPr>
  </w:p>
  <w:p w14:paraId="3801D85F" w14:textId="77777777" w:rsidR="00A9182F" w:rsidRDefault="00A91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E962DE" w14:textId="77777777" w:rsidR="0088021C" w:rsidRDefault="0088021C" w:rsidP="00877142">
      <w:pPr>
        <w:spacing w:after="0" w:line="240" w:lineRule="auto"/>
      </w:pPr>
      <w:r>
        <w:separator/>
      </w:r>
    </w:p>
  </w:footnote>
  <w:footnote w:type="continuationSeparator" w:id="0">
    <w:p w14:paraId="22F8D51F" w14:textId="77777777" w:rsidR="0088021C" w:rsidRDefault="0088021C"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A61A4F"/>
    <w:multiLevelType w:val="hybridMultilevel"/>
    <w:tmpl w:val="D8361830"/>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491C24"/>
    <w:multiLevelType w:val="hybridMultilevel"/>
    <w:tmpl w:val="9F96E318"/>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1D3E1B"/>
    <w:multiLevelType w:val="hybridMultilevel"/>
    <w:tmpl w:val="347E1840"/>
    <w:lvl w:ilvl="0" w:tplc="48CE99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6331F8"/>
    <w:multiLevelType w:val="hybridMultilevel"/>
    <w:tmpl w:val="8D601C5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074E75"/>
    <w:multiLevelType w:val="hybridMultilevel"/>
    <w:tmpl w:val="2AA0B29E"/>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49320E"/>
    <w:multiLevelType w:val="hybridMultilevel"/>
    <w:tmpl w:val="256AAA82"/>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D70A7"/>
    <w:multiLevelType w:val="hybridMultilevel"/>
    <w:tmpl w:val="052A7A24"/>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9483AFF"/>
    <w:multiLevelType w:val="hybridMultilevel"/>
    <w:tmpl w:val="562E7BCA"/>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2610D"/>
    <w:multiLevelType w:val="hybridMultilevel"/>
    <w:tmpl w:val="C6DEABD0"/>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103A43BF"/>
    <w:multiLevelType w:val="hybridMultilevel"/>
    <w:tmpl w:val="6AA831F8"/>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0A35F3B"/>
    <w:multiLevelType w:val="hybridMultilevel"/>
    <w:tmpl w:val="45E6E472"/>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0A63CF"/>
    <w:multiLevelType w:val="hybridMultilevel"/>
    <w:tmpl w:val="0C58F970"/>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1DD7797"/>
    <w:multiLevelType w:val="hybridMultilevel"/>
    <w:tmpl w:val="C152115A"/>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ED143C"/>
    <w:multiLevelType w:val="hybridMultilevel"/>
    <w:tmpl w:val="0A76D24A"/>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44A1005"/>
    <w:multiLevelType w:val="hybridMultilevel"/>
    <w:tmpl w:val="190EA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0D3168"/>
    <w:multiLevelType w:val="hybridMultilevel"/>
    <w:tmpl w:val="22044AA0"/>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B10640"/>
    <w:multiLevelType w:val="hybridMultilevel"/>
    <w:tmpl w:val="0E148730"/>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CBE5429"/>
    <w:multiLevelType w:val="hybridMultilevel"/>
    <w:tmpl w:val="0606509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C93F8F"/>
    <w:multiLevelType w:val="hybridMultilevel"/>
    <w:tmpl w:val="06C29828"/>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106A31"/>
    <w:multiLevelType w:val="hybridMultilevel"/>
    <w:tmpl w:val="6AC0E992"/>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955574"/>
    <w:multiLevelType w:val="hybridMultilevel"/>
    <w:tmpl w:val="37AC453A"/>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4C4F4E"/>
    <w:multiLevelType w:val="hybridMultilevel"/>
    <w:tmpl w:val="7070163A"/>
    <w:lvl w:ilvl="0" w:tplc="48CE990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8D702AE"/>
    <w:multiLevelType w:val="hybridMultilevel"/>
    <w:tmpl w:val="FF24ACEA"/>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811DF4"/>
    <w:multiLevelType w:val="hybridMultilevel"/>
    <w:tmpl w:val="C6A05C3C"/>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D431D3E"/>
    <w:multiLevelType w:val="hybridMultilevel"/>
    <w:tmpl w:val="1F6AA556"/>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F62017D"/>
    <w:multiLevelType w:val="hybridMultilevel"/>
    <w:tmpl w:val="7EB20C44"/>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03757CE"/>
    <w:multiLevelType w:val="hybridMultilevel"/>
    <w:tmpl w:val="14E86180"/>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F71E32"/>
    <w:multiLevelType w:val="hybridMultilevel"/>
    <w:tmpl w:val="1BC0D854"/>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10E172A"/>
    <w:multiLevelType w:val="hybridMultilevel"/>
    <w:tmpl w:val="4CBAD70E"/>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AD82DE3"/>
    <w:multiLevelType w:val="hybridMultilevel"/>
    <w:tmpl w:val="1082A59C"/>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B4247E"/>
    <w:multiLevelType w:val="hybridMultilevel"/>
    <w:tmpl w:val="39468050"/>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1C2283"/>
    <w:multiLevelType w:val="hybridMultilevel"/>
    <w:tmpl w:val="4C7213C6"/>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E311456"/>
    <w:multiLevelType w:val="hybridMultilevel"/>
    <w:tmpl w:val="8EAE2F26"/>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FF590E"/>
    <w:multiLevelType w:val="hybridMultilevel"/>
    <w:tmpl w:val="510C90C6"/>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DE4AAF"/>
    <w:multiLevelType w:val="hybridMultilevel"/>
    <w:tmpl w:val="C5328140"/>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1BB5CBC"/>
    <w:multiLevelType w:val="hybridMultilevel"/>
    <w:tmpl w:val="BA722F80"/>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357153D"/>
    <w:multiLevelType w:val="hybridMultilevel"/>
    <w:tmpl w:val="752CB21E"/>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6B2421"/>
    <w:multiLevelType w:val="hybridMultilevel"/>
    <w:tmpl w:val="7F80BD36"/>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7802B04"/>
    <w:multiLevelType w:val="hybridMultilevel"/>
    <w:tmpl w:val="0742B824"/>
    <w:lvl w:ilvl="0" w:tplc="48CE99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806436E"/>
    <w:multiLevelType w:val="hybridMultilevel"/>
    <w:tmpl w:val="089A4408"/>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102CC5"/>
    <w:multiLevelType w:val="hybridMultilevel"/>
    <w:tmpl w:val="7B642196"/>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9B56966"/>
    <w:multiLevelType w:val="hybridMultilevel"/>
    <w:tmpl w:val="91C84C86"/>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C8F401B"/>
    <w:multiLevelType w:val="hybridMultilevel"/>
    <w:tmpl w:val="2F16B12A"/>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066154A"/>
    <w:multiLevelType w:val="hybridMultilevel"/>
    <w:tmpl w:val="DD689416"/>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0F46B27"/>
    <w:multiLevelType w:val="hybridMultilevel"/>
    <w:tmpl w:val="EF72718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1475FF1"/>
    <w:multiLevelType w:val="hybridMultilevel"/>
    <w:tmpl w:val="D5B63E0E"/>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3227CBE"/>
    <w:multiLevelType w:val="hybridMultilevel"/>
    <w:tmpl w:val="CB3693B6"/>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5573DF7"/>
    <w:multiLevelType w:val="hybridMultilevel"/>
    <w:tmpl w:val="CA4A30F4"/>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84C147D"/>
    <w:multiLevelType w:val="hybridMultilevel"/>
    <w:tmpl w:val="B1A0C4C2"/>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1A55E0"/>
    <w:multiLevelType w:val="hybridMultilevel"/>
    <w:tmpl w:val="8B40857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AA32B1"/>
    <w:multiLevelType w:val="hybridMultilevel"/>
    <w:tmpl w:val="DA349D2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D4272A8"/>
    <w:multiLevelType w:val="hybridMultilevel"/>
    <w:tmpl w:val="AE94FBD2"/>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1A7DF3"/>
    <w:multiLevelType w:val="hybridMultilevel"/>
    <w:tmpl w:val="700292BE"/>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135142"/>
    <w:multiLevelType w:val="hybridMultilevel"/>
    <w:tmpl w:val="84DEAA46"/>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5774DC"/>
    <w:multiLevelType w:val="hybridMultilevel"/>
    <w:tmpl w:val="FF1ECF2C"/>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7BF4DFD"/>
    <w:multiLevelType w:val="hybridMultilevel"/>
    <w:tmpl w:val="5144F162"/>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BE56FC8"/>
    <w:multiLevelType w:val="hybridMultilevel"/>
    <w:tmpl w:val="5A3C3178"/>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6C8B4FA0"/>
    <w:multiLevelType w:val="hybridMultilevel"/>
    <w:tmpl w:val="C266380C"/>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CB5807"/>
    <w:multiLevelType w:val="hybridMultilevel"/>
    <w:tmpl w:val="5F301D0A"/>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6F6103"/>
    <w:multiLevelType w:val="hybridMultilevel"/>
    <w:tmpl w:val="F3CC9218"/>
    <w:lvl w:ilvl="0" w:tplc="ABEAD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715F1297"/>
    <w:multiLevelType w:val="hybridMultilevel"/>
    <w:tmpl w:val="97AE6C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605772D"/>
    <w:multiLevelType w:val="hybridMultilevel"/>
    <w:tmpl w:val="9134FDA6"/>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65D1153"/>
    <w:multiLevelType w:val="hybridMultilevel"/>
    <w:tmpl w:val="8A9CEF0A"/>
    <w:lvl w:ilvl="0" w:tplc="48CE99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BC6873"/>
    <w:multiLevelType w:val="hybridMultilevel"/>
    <w:tmpl w:val="AA4A83BA"/>
    <w:lvl w:ilvl="0" w:tplc="ABEAD4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F886917"/>
    <w:multiLevelType w:val="hybridMultilevel"/>
    <w:tmpl w:val="E02A2A62"/>
    <w:lvl w:ilvl="0" w:tplc="48CE99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12"/>
  </w:num>
  <w:num w:numId="5">
    <w:abstractNumId w:val="36"/>
  </w:num>
  <w:num w:numId="6">
    <w:abstractNumId w:val="37"/>
  </w:num>
  <w:num w:numId="7">
    <w:abstractNumId w:val="56"/>
  </w:num>
  <w:num w:numId="8">
    <w:abstractNumId w:val="14"/>
  </w:num>
  <w:num w:numId="9">
    <w:abstractNumId w:val="5"/>
  </w:num>
  <w:num w:numId="10">
    <w:abstractNumId w:val="18"/>
  </w:num>
  <w:num w:numId="11">
    <w:abstractNumId w:val="41"/>
  </w:num>
  <w:num w:numId="12">
    <w:abstractNumId w:val="9"/>
  </w:num>
  <w:num w:numId="13">
    <w:abstractNumId w:val="3"/>
  </w:num>
  <w:num w:numId="14">
    <w:abstractNumId w:val="60"/>
  </w:num>
  <w:num w:numId="15">
    <w:abstractNumId w:val="44"/>
  </w:num>
  <w:num w:numId="16">
    <w:abstractNumId w:val="49"/>
  </w:num>
  <w:num w:numId="17">
    <w:abstractNumId w:val="20"/>
  </w:num>
  <w:num w:numId="18">
    <w:abstractNumId w:val="50"/>
  </w:num>
  <w:num w:numId="19">
    <w:abstractNumId w:val="8"/>
  </w:num>
  <w:num w:numId="20">
    <w:abstractNumId w:val="62"/>
  </w:num>
  <w:num w:numId="21">
    <w:abstractNumId w:val="33"/>
  </w:num>
  <w:num w:numId="22">
    <w:abstractNumId w:val="16"/>
  </w:num>
  <w:num w:numId="23">
    <w:abstractNumId w:val="15"/>
  </w:num>
  <w:num w:numId="24">
    <w:abstractNumId w:val="28"/>
  </w:num>
  <w:num w:numId="25">
    <w:abstractNumId w:val="38"/>
  </w:num>
  <w:num w:numId="26">
    <w:abstractNumId w:val="31"/>
  </w:num>
  <w:num w:numId="27">
    <w:abstractNumId w:val="17"/>
  </w:num>
  <w:num w:numId="28">
    <w:abstractNumId w:val="46"/>
  </w:num>
  <w:num w:numId="29">
    <w:abstractNumId w:val="29"/>
  </w:num>
  <w:num w:numId="30">
    <w:abstractNumId w:val="35"/>
  </w:num>
  <w:num w:numId="31">
    <w:abstractNumId w:val="32"/>
  </w:num>
  <w:num w:numId="32">
    <w:abstractNumId w:val="19"/>
  </w:num>
  <w:num w:numId="33">
    <w:abstractNumId w:val="64"/>
  </w:num>
  <w:num w:numId="34">
    <w:abstractNumId w:val="47"/>
  </w:num>
  <w:num w:numId="35">
    <w:abstractNumId w:val="48"/>
  </w:num>
  <w:num w:numId="36">
    <w:abstractNumId w:val="26"/>
  </w:num>
  <w:num w:numId="37">
    <w:abstractNumId w:val="68"/>
  </w:num>
  <w:num w:numId="38">
    <w:abstractNumId w:val="45"/>
  </w:num>
  <w:num w:numId="39">
    <w:abstractNumId w:val="58"/>
  </w:num>
  <w:num w:numId="40">
    <w:abstractNumId w:val="40"/>
  </w:num>
  <w:num w:numId="41">
    <w:abstractNumId w:val="11"/>
  </w:num>
  <w:num w:numId="42">
    <w:abstractNumId w:val="30"/>
  </w:num>
  <w:num w:numId="43">
    <w:abstractNumId w:val="7"/>
  </w:num>
  <w:num w:numId="44">
    <w:abstractNumId w:val="6"/>
  </w:num>
  <w:num w:numId="45">
    <w:abstractNumId w:val="39"/>
  </w:num>
  <w:num w:numId="46">
    <w:abstractNumId w:val="52"/>
  </w:num>
  <w:num w:numId="47">
    <w:abstractNumId w:val="10"/>
  </w:num>
  <w:num w:numId="48">
    <w:abstractNumId w:val="53"/>
  </w:num>
  <w:num w:numId="49">
    <w:abstractNumId w:val="43"/>
  </w:num>
  <w:num w:numId="50">
    <w:abstractNumId w:val="25"/>
  </w:num>
  <w:num w:numId="51">
    <w:abstractNumId w:val="55"/>
  </w:num>
  <w:num w:numId="52">
    <w:abstractNumId w:val="61"/>
  </w:num>
  <w:num w:numId="53">
    <w:abstractNumId w:val="23"/>
  </w:num>
  <w:num w:numId="54">
    <w:abstractNumId w:val="22"/>
  </w:num>
  <w:num w:numId="55">
    <w:abstractNumId w:val="59"/>
  </w:num>
  <w:num w:numId="56">
    <w:abstractNumId w:val="34"/>
  </w:num>
  <w:num w:numId="57">
    <w:abstractNumId w:val="24"/>
  </w:num>
  <w:num w:numId="58">
    <w:abstractNumId w:val="66"/>
  </w:num>
  <w:num w:numId="59">
    <w:abstractNumId w:val="21"/>
  </w:num>
  <w:num w:numId="60">
    <w:abstractNumId w:val="42"/>
  </w:num>
  <w:num w:numId="61">
    <w:abstractNumId w:val="13"/>
  </w:num>
  <w:num w:numId="62">
    <w:abstractNumId w:val="57"/>
  </w:num>
  <w:num w:numId="63">
    <w:abstractNumId w:val="51"/>
  </w:num>
  <w:num w:numId="64">
    <w:abstractNumId w:val="4"/>
  </w:num>
  <w:num w:numId="65">
    <w:abstractNumId w:val="65"/>
  </w:num>
  <w:num w:numId="66">
    <w:abstractNumId w:val="67"/>
  </w:num>
  <w:num w:numId="67">
    <w:abstractNumId w:val="27"/>
  </w:num>
  <w:num w:numId="68">
    <w:abstractNumId w:val="63"/>
  </w:num>
  <w:num w:numId="69">
    <w:abstractNumId w:val="5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0659C"/>
    <w:rsid w:val="00007007"/>
    <w:rsid w:val="00007452"/>
    <w:rsid w:val="00010CDB"/>
    <w:rsid w:val="00011CE7"/>
    <w:rsid w:val="000132EA"/>
    <w:rsid w:val="000153B1"/>
    <w:rsid w:val="0001618C"/>
    <w:rsid w:val="00016FD2"/>
    <w:rsid w:val="00017E99"/>
    <w:rsid w:val="00017FF6"/>
    <w:rsid w:val="00020BE9"/>
    <w:rsid w:val="00023B83"/>
    <w:rsid w:val="0002436F"/>
    <w:rsid w:val="0002451E"/>
    <w:rsid w:val="00026018"/>
    <w:rsid w:val="00026080"/>
    <w:rsid w:val="00026DA0"/>
    <w:rsid w:val="00027C8A"/>
    <w:rsid w:val="0003494B"/>
    <w:rsid w:val="00035734"/>
    <w:rsid w:val="00036194"/>
    <w:rsid w:val="00036E0F"/>
    <w:rsid w:val="00043C54"/>
    <w:rsid w:val="00046AF0"/>
    <w:rsid w:val="00046BF8"/>
    <w:rsid w:val="0005016C"/>
    <w:rsid w:val="000529B8"/>
    <w:rsid w:val="00053E28"/>
    <w:rsid w:val="00055418"/>
    <w:rsid w:val="00055CD7"/>
    <w:rsid w:val="000560E6"/>
    <w:rsid w:val="00056422"/>
    <w:rsid w:val="00057DFD"/>
    <w:rsid w:val="00057F7D"/>
    <w:rsid w:val="000603BD"/>
    <w:rsid w:val="000617F0"/>
    <w:rsid w:val="000625DF"/>
    <w:rsid w:val="00063C51"/>
    <w:rsid w:val="00072F60"/>
    <w:rsid w:val="000739A3"/>
    <w:rsid w:val="000741E3"/>
    <w:rsid w:val="00074354"/>
    <w:rsid w:val="00074C8C"/>
    <w:rsid w:val="000752EA"/>
    <w:rsid w:val="000755EA"/>
    <w:rsid w:val="0007702E"/>
    <w:rsid w:val="00077E54"/>
    <w:rsid w:val="0008354F"/>
    <w:rsid w:val="00086304"/>
    <w:rsid w:val="000924DF"/>
    <w:rsid w:val="0009262A"/>
    <w:rsid w:val="00092782"/>
    <w:rsid w:val="00094A53"/>
    <w:rsid w:val="00094FE4"/>
    <w:rsid w:val="000951D7"/>
    <w:rsid w:val="00096996"/>
    <w:rsid w:val="00097C34"/>
    <w:rsid w:val="000A05B3"/>
    <w:rsid w:val="000A1874"/>
    <w:rsid w:val="000A2873"/>
    <w:rsid w:val="000A47BB"/>
    <w:rsid w:val="000A5962"/>
    <w:rsid w:val="000A5C98"/>
    <w:rsid w:val="000A6135"/>
    <w:rsid w:val="000A6733"/>
    <w:rsid w:val="000A7272"/>
    <w:rsid w:val="000B0DE3"/>
    <w:rsid w:val="000B21D0"/>
    <w:rsid w:val="000B261B"/>
    <w:rsid w:val="000B44A8"/>
    <w:rsid w:val="000B5973"/>
    <w:rsid w:val="000B6F96"/>
    <w:rsid w:val="000B7064"/>
    <w:rsid w:val="000B735F"/>
    <w:rsid w:val="000B7749"/>
    <w:rsid w:val="000C0A80"/>
    <w:rsid w:val="000C42F1"/>
    <w:rsid w:val="000C6469"/>
    <w:rsid w:val="000C6716"/>
    <w:rsid w:val="000C71D3"/>
    <w:rsid w:val="000D0686"/>
    <w:rsid w:val="000D0A8C"/>
    <w:rsid w:val="000D2A6A"/>
    <w:rsid w:val="000D66A0"/>
    <w:rsid w:val="000E1437"/>
    <w:rsid w:val="000E3631"/>
    <w:rsid w:val="000E3F49"/>
    <w:rsid w:val="000E400D"/>
    <w:rsid w:val="000E5104"/>
    <w:rsid w:val="000E7E91"/>
    <w:rsid w:val="000F215F"/>
    <w:rsid w:val="000F2B9A"/>
    <w:rsid w:val="000F57CE"/>
    <w:rsid w:val="000F6F45"/>
    <w:rsid w:val="00101160"/>
    <w:rsid w:val="0010238C"/>
    <w:rsid w:val="0010250E"/>
    <w:rsid w:val="001025BE"/>
    <w:rsid w:val="001035FF"/>
    <w:rsid w:val="00103922"/>
    <w:rsid w:val="00104264"/>
    <w:rsid w:val="00110411"/>
    <w:rsid w:val="00110FD5"/>
    <w:rsid w:val="00111989"/>
    <w:rsid w:val="00113757"/>
    <w:rsid w:val="00114715"/>
    <w:rsid w:val="00116B30"/>
    <w:rsid w:val="0012074D"/>
    <w:rsid w:val="00122CA7"/>
    <w:rsid w:val="00124054"/>
    <w:rsid w:val="00124C0C"/>
    <w:rsid w:val="00124D45"/>
    <w:rsid w:val="0012607A"/>
    <w:rsid w:val="001279DE"/>
    <w:rsid w:val="00127B27"/>
    <w:rsid w:val="00131948"/>
    <w:rsid w:val="00131A30"/>
    <w:rsid w:val="00131B0E"/>
    <w:rsid w:val="00131B5B"/>
    <w:rsid w:val="00131C40"/>
    <w:rsid w:val="00132C85"/>
    <w:rsid w:val="001372C3"/>
    <w:rsid w:val="00137FAB"/>
    <w:rsid w:val="00140C11"/>
    <w:rsid w:val="00145C7F"/>
    <w:rsid w:val="001471DD"/>
    <w:rsid w:val="00147AF1"/>
    <w:rsid w:val="0015038B"/>
    <w:rsid w:val="00150DD6"/>
    <w:rsid w:val="00150EC0"/>
    <w:rsid w:val="0015140B"/>
    <w:rsid w:val="001514E8"/>
    <w:rsid w:val="00152131"/>
    <w:rsid w:val="0015417C"/>
    <w:rsid w:val="00154865"/>
    <w:rsid w:val="00160752"/>
    <w:rsid w:val="001610A6"/>
    <w:rsid w:val="001620E5"/>
    <w:rsid w:val="00162A1B"/>
    <w:rsid w:val="00165DCF"/>
    <w:rsid w:val="00166097"/>
    <w:rsid w:val="001671A0"/>
    <w:rsid w:val="001717A0"/>
    <w:rsid w:val="0017416C"/>
    <w:rsid w:val="00177288"/>
    <w:rsid w:val="001806D1"/>
    <w:rsid w:val="00180B97"/>
    <w:rsid w:val="00180C60"/>
    <w:rsid w:val="00181815"/>
    <w:rsid w:val="00182E00"/>
    <w:rsid w:val="00186024"/>
    <w:rsid w:val="00187A50"/>
    <w:rsid w:val="00194288"/>
    <w:rsid w:val="00194B74"/>
    <w:rsid w:val="001A03CF"/>
    <w:rsid w:val="001A38A3"/>
    <w:rsid w:val="001A54B1"/>
    <w:rsid w:val="001A6A50"/>
    <w:rsid w:val="001A6ED0"/>
    <w:rsid w:val="001B342A"/>
    <w:rsid w:val="001B55A1"/>
    <w:rsid w:val="001B6458"/>
    <w:rsid w:val="001B7BA6"/>
    <w:rsid w:val="001C0764"/>
    <w:rsid w:val="001C12B3"/>
    <w:rsid w:val="001C1A6D"/>
    <w:rsid w:val="001C1CC2"/>
    <w:rsid w:val="001C3AF7"/>
    <w:rsid w:val="001C56B1"/>
    <w:rsid w:val="001D1C2E"/>
    <w:rsid w:val="001D207E"/>
    <w:rsid w:val="001D2968"/>
    <w:rsid w:val="001D320E"/>
    <w:rsid w:val="001D371D"/>
    <w:rsid w:val="001D584C"/>
    <w:rsid w:val="001D67B9"/>
    <w:rsid w:val="001D6D4E"/>
    <w:rsid w:val="001D773A"/>
    <w:rsid w:val="001D78C1"/>
    <w:rsid w:val="001E45DF"/>
    <w:rsid w:val="001E4C07"/>
    <w:rsid w:val="001E7DDD"/>
    <w:rsid w:val="001F0C93"/>
    <w:rsid w:val="001F0D41"/>
    <w:rsid w:val="001F3A16"/>
    <w:rsid w:val="0020002C"/>
    <w:rsid w:val="00202753"/>
    <w:rsid w:val="00202CCC"/>
    <w:rsid w:val="00204CBF"/>
    <w:rsid w:val="00206DBE"/>
    <w:rsid w:val="00206FB8"/>
    <w:rsid w:val="00207BC8"/>
    <w:rsid w:val="00210511"/>
    <w:rsid w:val="00215E02"/>
    <w:rsid w:val="00216D8D"/>
    <w:rsid w:val="00220624"/>
    <w:rsid w:val="00224668"/>
    <w:rsid w:val="00224765"/>
    <w:rsid w:val="00224823"/>
    <w:rsid w:val="00224C4A"/>
    <w:rsid w:val="00224C5E"/>
    <w:rsid w:val="00224E3F"/>
    <w:rsid w:val="00225490"/>
    <w:rsid w:val="00225742"/>
    <w:rsid w:val="00227E88"/>
    <w:rsid w:val="0023057C"/>
    <w:rsid w:val="0023191E"/>
    <w:rsid w:val="00232019"/>
    <w:rsid w:val="002325C2"/>
    <w:rsid w:val="00233B5A"/>
    <w:rsid w:val="0023412C"/>
    <w:rsid w:val="002344BD"/>
    <w:rsid w:val="0023697C"/>
    <w:rsid w:val="002400DA"/>
    <w:rsid w:val="0024068D"/>
    <w:rsid w:val="00241E6C"/>
    <w:rsid w:val="00244082"/>
    <w:rsid w:val="00245FE5"/>
    <w:rsid w:val="00247AB0"/>
    <w:rsid w:val="002515BA"/>
    <w:rsid w:val="00251D11"/>
    <w:rsid w:val="00253B6C"/>
    <w:rsid w:val="00255648"/>
    <w:rsid w:val="00255ECB"/>
    <w:rsid w:val="00256FC0"/>
    <w:rsid w:val="002604A1"/>
    <w:rsid w:val="00260A2D"/>
    <w:rsid w:val="002613B3"/>
    <w:rsid w:val="002638E7"/>
    <w:rsid w:val="002639B5"/>
    <w:rsid w:val="0026635D"/>
    <w:rsid w:val="00267DAB"/>
    <w:rsid w:val="00271EF1"/>
    <w:rsid w:val="002726CF"/>
    <w:rsid w:val="002742B2"/>
    <w:rsid w:val="00276EAD"/>
    <w:rsid w:val="0027732F"/>
    <w:rsid w:val="00277FAA"/>
    <w:rsid w:val="0028139F"/>
    <w:rsid w:val="00281FD2"/>
    <w:rsid w:val="00282041"/>
    <w:rsid w:val="002861C3"/>
    <w:rsid w:val="002879D2"/>
    <w:rsid w:val="00293795"/>
    <w:rsid w:val="00293DBD"/>
    <w:rsid w:val="00294D08"/>
    <w:rsid w:val="00295EEE"/>
    <w:rsid w:val="00296986"/>
    <w:rsid w:val="00297564"/>
    <w:rsid w:val="00297894"/>
    <w:rsid w:val="002A1600"/>
    <w:rsid w:val="002A1D3E"/>
    <w:rsid w:val="002A2AE4"/>
    <w:rsid w:val="002B0982"/>
    <w:rsid w:val="002B44AF"/>
    <w:rsid w:val="002B607F"/>
    <w:rsid w:val="002B6849"/>
    <w:rsid w:val="002B68F0"/>
    <w:rsid w:val="002B6F6B"/>
    <w:rsid w:val="002B776B"/>
    <w:rsid w:val="002B7C2D"/>
    <w:rsid w:val="002C0779"/>
    <w:rsid w:val="002C0B6A"/>
    <w:rsid w:val="002C350B"/>
    <w:rsid w:val="002C36CA"/>
    <w:rsid w:val="002C61AE"/>
    <w:rsid w:val="002D0285"/>
    <w:rsid w:val="002D06FF"/>
    <w:rsid w:val="002D0B89"/>
    <w:rsid w:val="002D0E1F"/>
    <w:rsid w:val="002D3384"/>
    <w:rsid w:val="002D36AB"/>
    <w:rsid w:val="002D3D1B"/>
    <w:rsid w:val="002D48C2"/>
    <w:rsid w:val="002D51C1"/>
    <w:rsid w:val="002E24EA"/>
    <w:rsid w:val="002E5053"/>
    <w:rsid w:val="002E5E1D"/>
    <w:rsid w:val="002E65B5"/>
    <w:rsid w:val="002E6C10"/>
    <w:rsid w:val="002F19C1"/>
    <w:rsid w:val="002F227A"/>
    <w:rsid w:val="002F3225"/>
    <w:rsid w:val="00300A5D"/>
    <w:rsid w:val="0030282D"/>
    <w:rsid w:val="0030535A"/>
    <w:rsid w:val="003063AC"/>
    <w:rsid w:val="003064FD"/>
    <w:rsid w:val="00306EDB"/>
    <w:rsid w:val="00310C38"/>
    <w:rsid w:val="00311499"/>
    <w:rsid w:val="0031452D"/>
    <w:rsid w:val="003145BA"/>
    <w:rsid w:val="00315856"/>
    <w:rsid w:val="00315D76"/>
    <w:rsid w:val="00316CAC"/>
    <w:rsid w:val="00320609"/>
    <w:rsid w:val="003209A3"/>
    <w:rsid w:val="0032284C"/>
    <w:rsid w:val="00322866"/>
    <w:rsid w:val="00322ECF"/>
    <w:rsid w:val="00326D2C"/>
    <w:rsid w:val="0033051E"/>
    <w:rsid w:val="003306AB"/>
    <w:rsid w:val="0033379F"/>
    <w:rsid w:val="0033392C"/>
    <w:rsid w:val="00334CD6"/>
    <w:rsid w:val="00335EB0"/>
    <w:rsid w:val="00336A89"/>
    <w:rsid w:val="00337F9A"/>
    <w:rsid w:val="0034077B"/>
    <w:rsid w:val="00341B06"/>
    <w:rsid w:val="00342338"/>
    <w:rsid w:val="003425FF"/>
    <w:rsid w:val="0034331D"/>
    <w:rsid w:val="00344AA0"/>
    <w:rsid w:val="00345315"/>
    <w:rsid w:val="00346409"/>
    <w:rsid w:val="00347BA1"/>
    <w:rsid w:val="00351285"/>
    <w:rsid w:val="00352979"/>
    <w:rsid w:val="00355880"/>
    <w:rsid w:val="00355D9B"/>
    <w:rsid w:val="003567F4"/>
    <w:rsid w:val="00357B92"/>
    <w:rsid w:val="00362C50"/>
    <w:rsid w:val="00362F17"/>
    <w:rsid w:val="00366C73"/>
    <w:rsid w:val="00367103"/>
    <w:rsid w:val="0037350F"/>
    <w:rsid w:val="00374FCD"/>
    <w:rsid w:val="0038063B"/>
    <w:rsid w:val="0038297C"/>
    <w:rsid w:val="0038640F"/>
    <w:rsid w:val="00386E23"/>
    <w:rsid w:val="003916CA"/>
    <w:rsid w:val="00392A0F"/>
    <w:rsid w:val="003939E6"/>
    <w:rsid w:val="00393DA8"/>
    <w:rsid w:val="00394DB8"/>
    <w:rsid w:val="00394FD9"/>
    <w:rsid w:val="00395359"/>
    <w:rsid w:val="00395597"/>
    <w:rsid w:val="00397DB1"/>
    <w:rsid w:val="003A03EE"/>
    <w:rsid w:val="003A0F70"/>
    <w:rsid w:val="003A22F5"/>
    <w:rsid w:val="003A25B7"/>
    <w:rsid w:val="003A3A1C"/>
    <w:rsid w:val="003A40FD"/>
    <w:rsid w:val="003A5B47"/>
    <w:rsid w:val="003A6345"/>
    <w:rsid w:val="003B19D4"/>
    <w:rsid w:val="003B58AE"/>
    <w:rsid w:val="003B60B5"/>
    <w:rsid w:val="003C439F"/>
    <w:rsid w:val="003C52A0"/>
    <w:rsid w:val="003C5E03"/>
    <w:rsid w:val="003C63B0"/>
    <w:rsid w:val="003C68BA"/>
    <w:rsid w:val="003C7735"/>
    <w:rsid w:val="003C7DCC"/>
    <w:rsid w:val="003D2F55"/>
    <w:rsid w:val="003D42EE"/>
    <w:rsid w:val="003D6182"/>
    <w:rsid w:val="003E0656"/>
    <w:rsid w:val="003E0964"/>
    <w:rsid w:val="003E09EE"/>
    <w:rsid w:val="003E1588"/>
    <w:rsid w:val="003E2F4B"/>
    <w:rsid w:val="003E3B5E"/>
    <w:rsid w:val="003E4544"/>
    <w:rsid w:val="003E5E3F"/>
    <w:rsid w:val="003E6D22"/>
    <w:rsid w:val="003F1DA7"/>
    <w:rsid w:val="003F3083"/>
    <w:rsid w:val="003F38D0"/>
    <w:rsid w:val="003F4653"/>
    <w:rsid w:val="003F5A08"/>
    <w:rsid w:val="003F6649"/>
    <w:rsid w:val="003F7C0B"/>
    <w:rsid w:val="003F7D71"/>
    <w:rsid w:val="00402284"/>
    <w:rsid w:val="00402B38"/>
    <w:rsid w:val="0040372C"/>
    <w:rsid w:val="00404070"/>
    <w:rsid w:val="00404B1A"/>
    <w:rsid w:val="004052D9"/>
    <w:rsid w:val="00406FC7"/>
    <w:rsid w:val="00410136"/>
    <w:rsid w:val="004102F8"/>
    <w:rsid w:val="004106CA"/>
    <w:rsid w:val="0041090F"/>
    <w:rsid w:val="004130D3"/>
    <w:rsid w:val="00413B6E"/>
    <w:rsid w:val="00413F11"/>
    <w:rsid w:val="00414FA6"/>
    <w:rsid w:val="00417AD0"/>
    <w:rsid w:val="004202D8"/>
    <w:rsid w:val="0042045B"/>
    <w:rsid w:val="00420BA4"/>
    <w:rsid w:val="00420E5C"/>
    <w:rsid w:val="00420EB1"/>
    <w:rsid w:val="00421401"/>
    <w:rsid w:val="00421F46"/>
    <w:rsid w:val="00422586"/>
    <w:rsid w:val="00422B53"/>
    <w:rsid w:val="00422E5F"/>
    <w:rsid w:val="00424822"/>
    <w:rsid w:val="004265EB"/>
    <w:rsid w:val="004277E8"/>
    <w:rsid w:val="00430579"/>
    <w:rsid w:val="00431311"/>
    <w:rsid w:val="00434BFB"/>
    <w:rsid w:val="00435C27"/>
    <w:rsid w:val="004361E4"/>
    <w:rsid w:val="0043667B"/>
    <w:rsid w:val="00437745"/>
    <w:rsid w:val="0044070A"/>
    <w:rsid w:val="00440B9E"/>
    <w:rsid w:val="00441209"/>
    <w:rsid w:val="00441354"/>
    <w:rsid w:val="004461F3"/>
    <w:rsid w:val="00446398"/>
    <w:rsid w:val="00446528"/>
    <w:rsid w:val="00446B32"/>
    <w:rsid w:val="00447D24"/>
    <w:rsid w:val="00450B1D"/>
    <w:rsid w:val="004538D8"/>
    <w:rsid w:val="00454664"/>
    <w:rsid w:val="00454D42"/>
    <w:rsid w:val="00454DC3"/>
    <w:rsid w:val="00455238"/>
    <w:rsid w:val="00455526"/>
    <w:rsid w:val="00456101"/>
    <w:rsid w:val="004562CB"/>
    <w:rsid w:val="00457A89"/>
    <w:rsid w:val="00461882"/>
    <w:rsid w:val="004626A6"/>
    <w:rsid w:val="004640B3"/>
    <w:rsid w:val="004657C6"/>
    <w:rsid w:val="00465977"/>
    <w:rsid w:val="00465A71"/>
    <w:rsid w:val="0046637D"/>
    <w:rsid w:val="00466883"/>
    <w:rsid w:val="004708AC"/>
    <w:rsid w:val="00470FE3"/>
    <w:rsid w:val="00471C18"/>
    <w:rsid w:val="00474FCE"/>
    <w:rsid w:val="004775E1"/>
    <w:rsid w:val="004810F2"/>
    <w:rsid w:val="00484B02"/>
    <w:rsid w:val="00485158"/>
    <w:rsid w:val="004856CB"/>
    <w:rsid w:val="004932AA"/>
    <w:rsid w:val="00494EDD"/>
    <w:rsid w:val="004966FA"/>
    <w:rsid w:val="004969A9"/>
    <w:rsid w:val="004977AE"/>
    <w:rsid w:val="004A15D2"/>
    <w:rsid w:val="004A172F"/>
    <w:rsid w:val="004A46B2"/>
    <w:rsid w:val="004A73FE"/>
    <w:rsid w:val="004A7A7A"/>
    <w:rsid w:val="004B1276"/>
    <w:rsid w:val="004B13E1"/>
    <w:rsid w:val="004B1D14"/>
    <w:rsid w:val="004B2D17"/>
    <w:rsid w:val="004B32F2"/>
    <w:rsid w:val="004B356E"/>
    <w:rsid w:val="004C0B01"/>
    <w:rsid w:val="004C1DC8"/>
    <w:rsid w:val="004C2131"/>
    <w:rsid w:val="004C3576"/>
    <w:rsid w:val="004C3A04"/>
    <w:rsid w:val="004C6020"/>
    <w:rsid w:val="004C724A"/>
    <w:rsid w:val="004C72E8"/>
    <w:rsid w:val="004D0330"/>
    <w:rsid w:val="004D0C0A"/>
    <w:rsid w:val="004D1249"/>
    <w:rsid w:val="004D34B3"/>
    <w:rsid w:val="004D4099"/>
    <w:rsid w:val="004D51B6"/>
    <w:rsid w:val="004D65FB"/>
    <w:rsid w:val="004D6F41"/>
    <w:rsid w:val="004D7646"/>
    <w:rsid w:val="004D78B1"/>
    <w:rsid w:val="004E0BF5"/>
    <w:rsid w:val="004E256C"/>
    <w:rsid w:val="004E36A3"/>
    <w:rsid w:val="004E41E1"/>
    <w:rsid w:val="004F12C3"/>
    <w:rsid w:val="004F2089"/>
    <w:rsid w:val="004F2846"/>
    <w:rsid w:val="004F3600"/>
    <w:rsid w:val="004F3C69"/>
    <w:rsid w:val="004F6D24"/>
    <w:rsid w:val="004F7D7A"/>
    <w:rsid w:val="0050094A"/>
    <w:rsid w:val="005010C1"/>
    <w:rsid w:val="00501A03"/>
    <w:rsid w:val="00502E38"/>
    <w:rsid w:val="00504D47"/>
    <w:rsid w:val="00504E4A"/>
    <w:rsid w:val="005126B5"/>
    <w:rsid w:val="005140C7"/>
    <w:rsid w:val="00514201"/>
    <w:rsid w:val="00516C57"/>
    <w:rsid w:val="00517A34"/>
    <w:rsid w:val="005202D3"/>
    <w:rsid w:val="00520A78"/>
    <w:rsid w:val="005225AE"/>
    <w:rsid w:val="005242CC"/>
    <w:rsid w:val="0052488B"/>
    <w:rsid w:val="00524BEA"/>
    <w:rsid w:val="005255A2"/>
    <w:rsid w:val="00526BB4"/>
    <w:rsid w:val="00530DD6"/>
    <w:rsid w:val="00532826"/>
    <w:rsid w:val="00533B91"/>
    <w:rsid w:val="0053539A"/>
    <w:rsid w:val="00535FB6"/>
    <w:rsid w:val="0053683C"/>
    <w:rsid w:val="005373C9"/>
    <w:rsid w:val="00542B73"/>
    <w:rsid w:val="005434D5"/>
    <w:rsid w:val="00546F08"/>
    <w:rsid w:val="00552666"/>
    <w:rsid w:val="00552B4A"/>
    <w:rsid w:val="0055467E"/>
    <w:rsid w:val="00555DA4"/>
    <w:rsid w:val="00556F9A"/>
    <w:rsid w:val="005607E6"/>
    <w:rsid w:val="00561A90"/>
    <w:rsid w:val="005626DF"/>
    <w:rsid w:val="00564258"/>
    <w:rsid w:val="00564C5D"/>
    <w:rsid w:val="00564FC4"/>
    <w:rsid w:val="00565996"/>
    <w:rsid w:val="00566A64"/>
    <w:rsid w:val="00567A04"/>
    <w:rsid w:val="00570F72"/>
    <w:rsid w:val="0057558F"/>
    <w:rsid w:val="005774DD"/>
    <w:rsid w:val="00580FD7"/>
    <w:rsid w:val="00582F8E"/>
    <w:rsid w:val="00583791"/>
    <w:rsid w:val="00583A0A"/>
    <w:rsid w:val="005869C0"/>
    <w:rsid w:val="0058746E"/>
    <w:rsid w:val="005919A6"/>
    <w:rsid w:val="00591BE6"/>
    <w:rsid w:val="005927C1"/>
    <w:rsid w:val="00593059"/>
    <w:rsid w:val="00593708"/>
    <w:rsid w:val="00594C8D"/>
    <w:rsid w:val="00597680"/>
    <w:rsid w:val="005A313F"/>
    <w:rsid w:val="005A366B"/>
    <w:rsid w:val="005A3FEF"/>
    <w:rsid w:val="005A4F21"/>
    <w:rsid w:val="005A5473"/>
    <w:rsid w:val="005A638A"/>
    <w:rsid w:val="005A6D5C"/>
    <w:rsid w:val="005A7AF9"/>
    <w:rsid w:val="005B13D8"/>
    <w:rsid w:val="005B17B9"/>
    <w:rsid w:val="005B1921"/>
    <w:rsid w:val="005B1DC6"/>
    <w:rsid w:val="005B292C"/>
    <w:rsid w:val="005B2D0C"/>
    <w:rsid w:val="005B4F97"/>
    <w:rsid w:val="005C00B0"/>
    <w:rsid w:val="005C33B1"/>
    <w:rsid w:val="005C4C00"/>
    <w:rsid w:val="005C5CF7"/>
    <w:rsid w:val="005C74EF"/>
    <w:rsid w:val="005C761C"/>
    <w:rsid w:val="005D31E2"/>
    <w:rsid w:val="005D39A2"/>
    <w:rsid w:val="005D6A70"/>
    <w:rsid w:val="005D7076"/>
    <w:rsid w:val="005D73A2"/>
    <w:rsid w:val="005D74F4"/>
    <w:rsid w:val="005E12DC"/>
    <w:rsid w:val="005E213B"/>
    <w:rsid w:val="005E30BF"/>
    <w:rsid w:val="005E4F1D"/>
    <w:rsid w:val="005E642A"/>
    <w:rsid w:val="005E687B"/>
    <w:rsid w:val="005F1677"/>
    <w:rsid w:val="005F55AA"/>
    <w:rsid w:val="005F5C6B"/>
    <w:rsid w:val="005F6797"/>
    <w:rsid w:val="00602DBE"/>
    <w:rsid w:val="0060335C"/>
    <w:rsid w:val="00604F28"/>
    <w:rsid w:val="00605D18"/>
    <w:rsid w:val="0060614A"/>
    <w:rsid w:val="006077CB"/>
    <w:rsid w:val="0061195F"/>
    <w:rsid w:val="00612D52"/>
    <w:rsid w:val="00616FC3"/>
    <w:rsid w:val="00617533"/>
    <w:rsid w:val="00621B30"/>
    <w:rsid w:val="0062487B"/>
    <w:rsid w:val="00627B02"/>
    <w:rsid w:val="006312A5"/>
    <w:rsid w:val="006319CF"/>
    <w:rsid w:val="00631C6F"/>
    <w:rsid w:val="00631DF5"/>
    <w:rsid w:val="00632F0E"/>
    <w:rsid w:val="00633EA6"/>
    <w:rsid w:val="00636F98"/>
    <w:rsid w:val="006376F4"/>
    <w:rsid w:val="006404EF"/>
    <w:rsid w:val="0064232A"/>
    <w:rsid w:val="006446E7"/>
    <w:rsid w:val="0064481B"/>
    <w:rsid w:val="006448A7"/>
    <w:rsid w:val="00645EC8"/>
    <w:rsid w:val="00647744"/>
    <w:rsid w:val="00651AA7"/>
    <w:rsid w:val="00651E26"/>
    <w:rsid w:val="0065458C"/>
    <w:rsid w:val="00660515"/>
    <w:rsid w:val="006605FD"/>
    <w:rsid w:val="00661FE8"/>
    <w:rsid w:val="00664631"/>
    <w:rsid w:val="00665507"/>
    <w:rsid w:val="006713B5"/>
    <w:rsid w:val="0067237B"/>
    <w:rsid w:val="0067268C"/>
    <w:rsid w:val="00674EE3"/>
    <w:rsid w:val="00675086"/>
    <w:rsid w:val="0067510E"/>
    <w:rsid w:val="006757A6"/>
    <w:rsid w:val="00677AC4"/>
    <w:rsid w:val="00682380"/>
    <w:rsid w:val="006829C1"/>
    <w:rsid w:val="00682A08"/>
    <w:rsid w:val="006839D0"/>
    <w:rsid w:val="006848A9"/>
    <w:rsid w:val="006850B0"/>
    <w:rsid w:val="00686263"/>
    <w:rsid w:val="00690A70"/>
    <w:rsid w:val="00693DEF"/>
    <w:rsid w:val="00694348"/>
    <w:rsid w:val="00694887"/>
    <w:rsid w:val="006955BD"/>
    <w:rsid w:val="006957A1"/>
    <w:rsid w:val="00696756"/>
    <w:rsid w:val="006A021C"/>
    <w:rsid w:val="006A1300"/>
    <w:rsid w:val="006A1576"/>
    <w:rsid w:val="006A2F09"/>
    <w:rsid w:val="006A42B1"/>
    <w:rsid w:val="006A43A0"/>
    <w:rsid w:val="006A43F2"/>
    <w:rsid w:val="006A474D"/>
    <w:rsid w:val="006B1FB7"/>
    <w:rsid w:val="006B2ECD"/>
    <w:rsid w:val="006B466E"/>
    <w:rsid w:val="006B5611"/>
    <w:rsid w:val="006C0D9E"/>
    <w:rsid w:val="006C171C"/>
    <w:rsid w:val="006C6557"/>
    <w:rsid w:val="006C731B"/>
    <w:rsid w:val="006C7606"/>
    <w:rsid w:val="006C772A"/>
    <w:rsid w:val="006D0FFE"/>
    <w:rsid w:val="006D2DF1"/>
    <w:rsid w:val="006D324F"/>
    <w:rsid w:val="006D35BD"/>
    <w:rsid w:val="006D40C5"/>
    <w:rsid w:val="006D4D41"/>
    <w:rsid w:val="006D5711"/>
    <w:rsid w:val="006D6F71"/>
    <w:rsid w:val="006E0177"/>
    <w:rsid w:val="006E109F"/>
    <w:rsid w:val="006E35D5"/>
    <w:rsid w:val="006E61F2"/>
    <w:rsid w:val="006E7363"/>
    <w:rsid w:val="006F1D13"/>
    <w:rsid w:val="006F24A8"/>
    <w:rsid w:val="006F4065"/>
    <w:rsid w:val="006F52B9"/>
    <w:rsid w:val="006F7672"/>
    <w:rsid w:val="007005DF"/>
    <w:rsid w:val="00700D9B"/>
    <w:rsid w:val="00701571"/>
    <w:rsid w:val="00703A7E"/>
    <w:rsid w:val="00703D76"/>
    <w:rsid w:val="00703DFD"/>
    <w:rsid w:val="00703F0D"/>
    <w:rsid w:val="0070635B"/>
    <w:rsid w:val="007065A2"/>
    <w:rsid w:val="007069FD"/>
    <w:rsid w:val="007071FC"/>
    <w:rsid w:val="00710D65"/>
    <w:rsid w:val="00711A9A"/>
    <w:rsid w:val="00711D3D"/>
    <w:rsid w:val="00722EEB"/>
    <w:rsid w:val="00723CB4"/>
    <w:rsid w:val="0072527E"/>
    <w:rsid w:val="0072587A"/>
    <w:rsid w:val="00725E11"/>
    <w:rsid w:val="0072680B"/>
    <w:rsid w:val="007276D5"/>
    <w:rsid w:val="00727FD7"/>
    <w:rsid w:val="007326C4"/>
    <w:rsid w:val="00734606"/>
    <w:rsid w:val="00734D74"/>
    <w:rsid w:val="00735E67"/>
    <w:rsid w:val="007363D2"/>
    <w:rsid w:val="00736AAC"/>
    <w:rsid w:val="00740ED6"/>
    <w:rsid w:val="00742467"/>
    <w:rsid w:val="00742D86"/>
    <w:rsid w:val="007436BD"/>
    <w:rsid w:val="0074473B"/>
    <w:rsid w:val="007461D2"/>
    <w:rsid w:val="007467A4"/>
    <w:rsid w:val="00746F1A"/>
    <w:rsid w:val="00750B7B"/>
    <w:rsid w:val="00752008"/>
    <w:rsid w:val="007533BF"/>
    <w:rsid w:val="00761995"/>
    <w:rsid w:val="00762A8C"/>
    <w:rsid w:val="00762CDE"/>
    <w:rsid w:val="00763190"/>
    <w:rsid w:val="0076421C"/>
    <w:rsid w:val="007662B1"/>
    <w:rsid w:val="007703E5"/>
    <w:rsid w:val="00771104"/>
    <w:rsid w:val="00771507"/>
    <w:rsid w:val="007725B0"/>
    <w:rsid w:val="007733EC"/>
    <w:rsid w:val="00773B8E"/>
    <w:rsid w:val="007749F9"/>
    <w:rsid w:val="00774E9D"/>
    <w:rsid w:val="007764D5"/>
    <w:rsid w:val="00776950"/>
    <w:rsid w:val="00777417"/>
    <w:rsid w:val="00780008"/>
    <w:rsid w:val="007809FD"/>
    <w:rsid w:val="00781C36"/>
    <w:rsid w:val="00781C9B"/>
    <w:rsid w:val="00782F2B"/>
    <w:rsid w:val="00783AED"/>
    <w:rsid w:val="007845B2"/>
    <w:rsid w:val="00785C2D"/>
    <w:rsid w:val="00786A9A"/>
    <w:rsid w:val="00787844"/>
    <w:rsid w:val="00790C7C"/>
    <w:rsid w:val="00792020"/>
    <w:rsid w:val="0079241C"/>
    <w:rsid w:val="00792A7B"/>
    <w:rsid w:val="007944AA"/>
    <w:rsid w:val="00797039"/>
    <w:rsid w:val="00797F24"/>
    <w:rsid w:val="007A13B3"/>
    <w:rsid w:val="007A2B15"/>
    <w:rsid w:val="007A546C"/>
    <w:rsid w:val="007B2E73"/>
    <w:rsid w:val="007B396C"/>
    <w:rsid w:val="007B5456"/>
    <w:rsid w:val="007B5A6F"/>
    <w:rsid w:val="007B6B44"/>
    <w:rsid w:val="007B7D48"/>
    <w:rsid w:val="007C01F4"/>
    <w:rsid w:val="007C248D"/>
    <w:rsid w:val="007C3E3B"/>
    <w:rsid w:val="007C4D2C"/>
    <w:rsid w:val="007C51F7"/>
    <w:rsid w:val="007C5BBD"/>
    <w:rsid w:val="007C708D"/>
    <w:rsid w:val="007D0D5A"/>
    <w:rsid w:val="007D2560"/>
    <w:rsid w:val="007D3C94"/>
    <w:rsid w:val="007D537F"/>
    <w:rsid w:val="007D66D1"/>
    <w:rsid w:val="007D6CEF"/>
    <w:rsid w:val="007E1A7D"/>
    <w:rsid w:val="007E1CCC"/>
    <w:rsid w:val="007E3640"/>
    <w:rsid w:val="007E4065"/>
    <w:rsid w:val="007E5A43"/>
    <w:rsid w:val="007E6ABE"/>
    <w:rsid w:val="007E73F3"/>
    <w:rsid w:val="007E7C58"/>
    <w:rsid w:val="007F0340"/>
    <w:rsid w:val="007F212D"/>
    <w:rsid w:val="007F2543"/>
    <w:rsid w:val="007F49BE"/>
    <w:rsid w:val="007F4DBC"/>
    <w:rsid w:val="007F5837"/>
    <w:rsid w:val="007F593F"/>
    <w:rsid w:val="007F6DA5"/>
    <w:rsid w:val="007F6E58"/>
    <w:rsid w:val="007F7646"/>
    <w:rsid w:val="007F77B4"/>
    <w:rsid w:val="00802629"/>
    <w:rsid w:val="00804404"/>
    <w:rsid w:val="00805007"/>
    <w:rsid w:val="008057CE"/>
    <w:rsid w:val="00806716"/>
    <w:rsid w:val="00806EEC"/>
    <w:rsid w:val="00810C6E"/>
    <w:rsid w:val="00810CDF"/>
    <w:rsid w:val="00812127"/>
    <w:rsid w:val="00812132"/>
    <w:rsid w:val="00812F38"/>
    <w:rsid w:val="00815075"/>
    <w:rsid w:val="00816923"/>
    <w:rsid w:val="008175CC"/>
    <w:rsid w:val="00820716"/>
    <w:rsid w:val="00820A45"/>
    <w:rsid w:val="00824195"/>
    <w:rsid w:val="00826AA6"/>
    <w:rsid w:val="00830216"/>
    <w:rsid w:val="008303D0"/>
    <w:rsid w:val="00830E33"/>
    <w:rsid w:val="00832EFE"/>
    <w:rsid w:val="0083510D"/>
    <w:rsid w:val="00837070"/>
    <w:rsid w:val="008411B6"/>
    <w:rsid w:val="00842581"/>
    <w:rsid w:val="00843D46"/>
    <w:rsid w:val="00844229"/>
    <w:rsid w:val="00847003"/>
    <w:rsid w:val="00851E28"/>
    <w:rsid w:val="00852049"/>
    <w:rsid w:val="00852E9A"/>
    <w:rsid w:val="0085434B"/>
    <w:rsid w:val="0086131C"/>
    <w:rsid w:val="00862853"/>
    <w:rsid w:val="008628FE"/>
    <w:rsid w:val="00864B16"/>
    <w:rsid w:val="00867D8E"/>
    <w:rsid w:val="00870351"/>
    <w:rsid w:val="00870FC4"/>
    <w:rsid w:val="00871303"/>
    <w:rsid w:val="008723E3"/>
    <w:rsid w:val="00872E98"/>
    <w:rsid w:val="00873B2E"/>
    <w:rsid w:val="00877142"/>
    <w:rsid w:val="0088021C"/>
    <w:rsid w:val="008815C8"/>
    <w:rsid w:val="008820DC"/>
    <w:rsid w:val="00883FF8"/>
    <w:rsid w:val="00885085"/>
    <w:rsid w:val="00885BAE"/>
    <w:rsid w:val="008871F2"/>
    <w:rsid w:val="0089022E"/>
    <w:rsid w:val="0089079F"/>
    <w:rsid w:val="00890FF2"/>
    <w:rsid w:val="008927BE"/>
    <w:rsid w:val="008931BD"/>
    <w:rsid w:val="00896966"/>
    <w:rsid w:val="008A0765"/>
    <w:rsid w:val="008A383A"/>
    <w:rsid w:val="008A3D4A"/>
    <w:rsid w:val="008A6229"/>
    <w:rsid w:val="008A7FC1"/>
    <w:rsid w:val="008B0BF3"/>
    <w:rsid w:val="008B1B1A"/>
    <w:rsid w:val="008B3013"/>
    <w:rsid w:val="008B33DD"/>
    <w:rsid w:val="008B3B5A"/>
    <w:rsid w:val="008B3D4D"/>
    <w:rsid w:val="008B421D"/>
    <w:rsid w:val="008B466E"/>
    <w:rsid w:val="008B5208"/>
    <w:rsid w:val="008B62BF"/>
    <w:rsid w:val="008B75EA"/>
    <w:rsid w:val="008C058F"/>
    <w:rsid w:val="008C09B7"/>
    <w:rsid w:val="008C0DE1"/>
    <w:rsid w:val="008C3560"/>
    <w:rsid w:val="008C53F1"/>
    <w:rsid w:val="008C5426"/>
    <w:rsid w:val="008C5D1B"/>
    <w:rsid w:val="008D1E68"/>
    <w:rsid w:val="008D26B0"/>
    <w:rsid w:val="008D339D"/>
    <w:rsid w:val="008D4FC5"/>
    <w:rsid w:val="008D566E"/>
    <w:rsid w:val="008D580A"/>
    <w:rsid w:val="008E1268"/>
    <w:rsid w:val="008E2129"/>
    <w:rsid w:val="008E218C"/>
    <w:rsid w:val="008E4699"/>
    <w:rsid w:val="008E49B4"/>
    <w:rsid w:val="008E6406"/>
    <w:rsid w:val="008F30F0"/>
    <w:rsid w:val="008F3624"/>
    <w:rsid w:val="008F7CE2"/>
    <w:rsid w:val="009025A3"/>
    <w:rsid w:val="00902F32"/>
    <w:rsid w:val="00903079"/>
    <w:rsid w:val="00910B3C"/>
    <w:rsid w:val="00911A8E"/>
    <w:rsid w:val="0091295F"/>
    <w:rsid w:val="00913A79"/>
    <w:rsid w:val="00914F0B"/>
    <w:rsid w:val="00921A97"/>
    <w:rsid w:val="00922EB7"/>
    <w:rsid w:val="009235AA"/>
    <w:rsid w:val="00923845"/>
    <w:rsid w:val="00925FAF"/>
    <w:rsid w:val="009275C0"/>
    <w:rsid w:val="0093080F"/>
    <w:rsid w:val="00933439"/>
    <w:rsid w:val="00933974"/>
    <w:rsid w:val="00935782"/>
    <w:rsid w:val="00935DF2"/>
    <w:rsid w:val="00936321"/>
    <w:rsid w:val="00936B8A"/>
    <w:rsid w:val="00936EA1"/>
    <w:rsid w:val="00937F17"/>
    <w:rsid w:val="00943495"/>
    <w:rsid w:val="009435A3"/>
    <w:rsid w:val="00943635"/>
    <w:rsid w:val="00951245"/>
    <w:rsid w:val="00951D10"/>
    <w:rsid w:val="00951E6E"/>
    <w:rsid w:val="009533C4"/>
    <w:rsid w:val="009543D7"/>
    <w:rsid w:val="009577AD"/>
    <w:rsid w:val="00962F3C"/>
    <w:rsid w:val="009655FE"/>
    <w:rsid w:val="00966F7D"/>
    <w:rsid w:val="00967E09"/>
    <w:rsid w:val="009727C5"/>
    <w:rsid w:val="00974262"/>
    <w:rsid w:val="00981B9B"/>
    <w:rsid w:val="00982D5F"/>
    <w:rsid w:val="00985383"/>
    <w:rsid w:val="00985569"/>
    <w:rsid w:val="00986A25"/>
    <w:rsid w:val="00991365"/>
    <w:rsid w:val="009920C7"/>
    <w:rsid w:val="0099392F"/>
    <w:rsid w:val="00996736"/>
    <w:rsid w:val="00996CA2"/>
    <w:rsid w:val="009A044D"/>
    <w:rsid w:val="009A11E6"/>
    <w:rsid w:val="009A1FF5"/>
    <w:rsid w:val="009A217B"/>
    <w:rsid w:val="009A272E"/>
    <w:rsid w:val="009A2DB4"/>
    <w:rsid w:val="009A3774"/>
    <w:rsid w:val="009A3A73"/>
    <w:rsid w:val="009A4250"/>
    <w:rsid w:val="009A5791"/>
    <w:rsid w:val="009A647C"/>
    <w:rsid w:val="009A7863"/>
    <w:rsid w:val="009B0B00"/>
    <w:rsid w:val="009B2DCC"/>
    <w:rsid w:val="009B2F94"/>
    <w:rsid w:val="009B2FFE"/>
    <w:rsid w:val="009B363C"/>
    <w:rsid w:val="009B3E13"/>
    <w:rsid w:val="009B4132"/>
    <w:rsid w:val="009B416F"/>
    <w:rsid w:val="009C08C0"/>
    <w:rsid w:val="009C0B8C"/>
    <w:rsid w:val="009C1676"/>
    <w:rsid w:val="009C172F"/>
    <w:rsid w:val="009C36F7"/>
    <w:rsid w:val="009C3AAC"/>
    <w:rsid w:val="009C4113"/>
    <w:rsid w:val="009C6F2A"/>
    <w:rsid w:val="009D1C40"/>
    <w:rsid w:val="009D3B47"/>
    <w:rsid w:val="009D651A"/>
    <w:rsid w:val="009E08EB"/>
    <w:rsid w:val="009E11A8"/>
    <w:rsid w:val="009E3679"/>
    <w:rsid w:val="009E378F"/>
    <w:rsid w:val="009E3B6A"/>
    <w:rsid w:val="009E4D45"/>
    <w:rsid w:val="009E5B11"/>
    <w:rsid w:val="009E5DD5"/>
    <w:rsid w:val="009F59E9"/>
    <w:rsid w:val="009F5C59"/>
    <w:rsid w:val="009F64B9"/>
    <w:rsid w:val="009F7033"/>
    <w:rsid w:val="009F7547"/>
    <w:rsid w:val="009F7979"/>
    <w:rsid w:val="00A0203A"/>
    <w:rsid w:val="00A02047"/>
    <w:rsid w:val="00A025F9"/>
    <w:rsid w:val="00A05635"/>
    <w:rsid w:val="00A06443"/>
    <w:rsid w:val="00A07904"/>
    <w:rsid w:val="00A07AB2"/>
    <w:rsid w:val="00A07B01"/>
    <w:rsid w:val="00A07B78"/>
    <w:rsid w:val="00A07D2F"/>
    <w:rsid w:val="00A11C8D"/>
    <w:rsid w:val="00A129ED"/>
    <w:rsid w:val="00A14066"/>
    <w:rsid w:val="00A16C5E"/>
    <w:rsid w:val="00A2062E"/>
    <w:rsid w:val="00A22808"/>
    <w:rsid w:val="00A25CA2"/>
    <w:rsid w:val="00A26F5B"/>
    <w:rsid w:val="00A300C4"/>
    <w:rsid w:val="00A317CD"/>
    <w:rsid w:val="00A32358"/>
    <w:rsid w:val="00A32DE7"/>
    <w:rsid w:val="00A33210"/>
    <w:rsid w:val="00A33D1D"/>
    <w:rsid w:val="00A341BE"/>
    <w:rsid w:val="00A34D60"/>
    <w:rsid w:val="00A357BF"/>
    <w:rsid w:val="00A35B67"/>
    <w:rsid w:val="00A35BB4"/>
    <w:rsid w:val="00A37C93"/>
    <w:rsid w:val="00A40876"/>
    <w:rsid w:val="00A439F5"/>
    <w:rsid w:val="00A43B1A"/>
    <w:rsid w:val="00A46414"/>
    <w:rsid w:val="00A51FE8"/>
    <w:rsid w:val="00A526B2"/>
    <w:rsid w:val="00A52832"/>
    <w:rsid w:val="00A5375A"/>
    <w:rsid w:val="00A54576"/>
    <w:rsid w:val="00A575B9"/>
    <w:rsid w:val="00A57875"/>
    <w:rsid w:val="00A60B4D"/>
    <w:rsid w:val="00A611C6"/>
    <w:rsid w:val="00A613B8"/>
    <w:rsid w:val="00A616AE"/>
    <w:rsid w:val="00A64343"/>
    <w:rsid w:val="00A6499F"/>
    <w:rsid w:val="00A668FE"/>
    <w:rsid w:val="00A66949"/>
    <w:rsid w:val="00A66DEC"/>
    <w:rsid w:val="00A677C3"/>
    <w:rsid w:val="00A710BD"/>
    <w:rsid w:val="00A71CC3"/>
    <w:rsid w:val="00A729A8"/>
    <w:rsid w:val="00A74D9A"/>
    <w:rsid w:val="00A77131"/>
    <w:rsid w:val="00A801C2"/>
    <w:rsid w:val="00A80371"/>
    <w:rsid w:val="00A80657"/>
    <w:rsid w:val="00A81583"/>
    <w:rsid w:val="00A8205E"/>
    <w:rsid w:val="00A8356E"/>
    <w:rsid w:val="00A84736"/>
    <w:rsid w:val="00A852A8"/>
    <w:rsid w:val="00A853FD"/>
    <w:rsid w:val="00A867C2"/>
    <w:rsid w:val="00A90F82"/>
    <w:rsid w:val="00A9182F"/>
    <w:rsid w:val="00A919D3"/>
    <w:rsid w:val="00A9298F"/>
    <w:rsid w:val="00A92B9A"/>
    <w:rsid w:val="00A97280"/>
    <w:rsid w:val="00A97E9D"/>
    <w:rsid w:val="00AA08CD"/>
    <w:rsid w:val="00AA1082"/>
    <w:rsid w:val="00AA2C20"/>
    <w:rsid w:val="00AA2C51"/>
    <w:rsid w:val="00AA2D20"/>
    <w:rsid w:val="00AA4795"/>
    <w:rsid w:val="00AA47CF"/>
    <w:rsid w:val="00AA54D2"/>
    <w:rsid w:val="00AA5555"/>
    <w:rsid w:val="00AA7417"/>
    <w:rsid w:val="00AB1BD6"/>
    <w:rsid w:val="00AB1F4F"/>
    <w:rsid w:val="00AB2722"/>
    <w:rsid w:val="00AC005C"/>
    <w:rsid w:val="00AC1E2A"/>
    <w:rsid w:val="00AC424E"/>
    <w:rsid w:val="00AC6B61"/>
    <w:rsid w:val="00AC7213"/>
    <w:rsid w:val="00AD17BA"/>
    <w:rsid w:val="00AD1B4D"/>
    <w:rsid w:val="00AD3AD3"/>
    <w:rsid w:val="00AD40D7"/>
    <w:rsid w:val="00AD551B"/>
    <w:rsid w:val="00AD5B45"/>
    <w:rsid w:val="00AD67FC"/>
    <w:rsid w:val="00AD68F4"/>
    <w:rsid w:val="00AD7602"/>
    <w:rsid w:val="00AE1016"/>
    <w:rsid w:val="00AE1D2E"/>
    <w:rsid w:val="00AE31A5"/>
    <w:rsid w:val="00AE3656"/>
    <w:rsid w:val="00AE37F9"/>
    <w:rsid w:val="00AE7570"/>
    <w:rsid w:val="00AF1990"/>
    <w:rsid w:val="00AF1DF0"/>
    <w:rsid w:val="00AF3BF3"/>
    <w:rsid w:val="00AF3D82"/>
    <w:rsid w:val="00AF48E2"/>
    <w:rsid w:val="00AF5019"/>
    <w:rsid w:val="00AF5364"/>
    <w:rsid w:val="00AF79CD"/>
    <w:rsid w:val="00B0002D"/>
    <w:rsid w:val="00B01838"/>
    <w:rsid w:val="00B02C82"/>
    <w:rsid w:val="00B03C37"/>
    <w:rsid w:val="00B04343"/>
    <w:rsid w:val="00B0460C"/>
    <w:rsid w:val="00B04BE4"/>
    <w:rsid w:val="00B050E4"/>
    <w:rsid w:val="00B069DE"/>
    <w:rsid w:val="00B104D1"/>
    <w:rsid w:val="00B144E5"/>
    <w:rsid w:val="00B16A04"/>
    <w:rsid w:val="00B16C1A"/>
    <w:rsid w:val="00B17C0A"/>
    <w:rsid w:val="00B17E4F"/>
    <w:rsid w:val="00B17F5C"/>
    <w:rsid w:val="00B220DF"/>
    <w:rsid w:val="00B225D3"/>
    <w:rsid w:val="00B23071"/>
    <w:rsid w:val="00B23C34"/>
    <w:rsid w:val="00B23CF0"/>
    <w:rsid w:val="00B23E11"/>
    <w:rsid w:val="00B279FA"/>
    <w:rsid w:val="00B31357"/>
    <w:rsid w:val="00B316A5"/>
    <w:rsid w:val="00B3353C"/>
    <w:rsid w:val="00B338FC"/>
    <w:rsid w:val="00B33F53"/>
    <w:rsid w:val="00B35C3A"/>
    <w:rsid w:val="00B379EB"/>
    <w:rsid w:val="00B405A5"/>
    <w:rsid w:val="00B43A30"/>
    <w:rsid w:val="00B449DB"/>
    <w:rsid w:val="00B47649"/>
    <w:rsid w:val="00B50E76"/>
    <w:rsid w:val="00B5186F"/>
    <w:rsid w:val="00B529DF"/>
    <w:rsid w:val="00B52D2E"/>
    <w:rsid w:val="00B52ED5"/>
    <w:rsid w:val="00B53860"/>
    <w:rsid w:val="00B54229"/>
    <w:rsid w:val="00B54494"/>
    <w:rsid w:val="00B55A4C"/>
    <w:rsid w:val="00B610DD"/>
    <w:rsid w:val="00B62E00"/>
    <w:rsid w:val="00B64514"/>
    <w:rsid w:val="00B64D36"/>
    <w:rsid w:val="00B6528C"/>
    <w:rsid w:val="00B673BE"/>
    <w:rsid w:val="00B700B2"/>
    <w:rsid w:val="00B707EE"/>
    <w:rsid w:val="00B7175C"/>
    <w:rsid w:val="00B742F1"/>
    <w:rsid w:val="00B7521D"/>
    <w:rsid w:val="00B75C64"/>
    <w:rsid w:val="00B75C6B"/>
    <w:rsid w:val="00B77888"/>
    <w:rsid w:val="00B8048E"/>
    <w:rsid w:val="00B81D53"/>
    <w:rsid w:val="00B832C5"/>
    <w:rsid w:val="00B836A5"/>
    <w:rsid w:val="00B83717"/>
    <w:rsid w:val="00B8463C"/>
    <w:rsid w:val="00B8467E"/>
    <w:rsid w:val="00B84794"/>
    <w:rsid w:val="00B8599A"/>
    <w:rsid w:val="00B86498"/>
    <w:rsid w:val="00B87B4D"/>
    <w:rsid w:val="00B9016D"/>
    <w:rsid w:val="00B9380A"/>
    <w:rsid w:val="00B93BE1"/>
    <w:rsid w:val="00B95B28"/>
    <w:rsid w:val="00B95DE1"/>
    <w:rsid w:val="00B95E02"/>
    <w:rsid w:val="00B9767C"/>
    <w:rsid w:val="00B97DAC"/>
    <w:rsid w:val="00B97FA2"/>
    <w:rsid w:val="00BA03B3"/>
    <w:rsid w:val="00BA0D75"/>
    <w:rsid w:val="00BA2D32"/>
    <w:rsid w:val="00BA4D0F"/>
    <w:rsid w:val="00BA6734"/>
    <w:rsid w:val="00BA7E2C"/>
    <w:rsid w:val="00BB287D"/>
    <w:rsid w:val="00BB4115"/>
    <w:rsid w:val="00BB5B22"/>
    <w:rsid w:val="00BC0609"/>
    <w:rsid w:val="00BC0B44"/>
    <w:rsid w:val="00BC16B1"/>
    <w:rsid w:val="00BC16FA"/>
    <w:rsid w:val="00BC2B5C"/>
    <w:rsid w:val="00BC402C"/>
    <w:rsid w:val="00BC40D6"/>
    <w:rsid w:val="00BC4456"/>
    <w:rsid w:val="00BC4F1B"/>
    <w:rsid w:val="00BC63E7"/>
    <w:rsid w:val="00BC7070"/>
    <w:rsid w:val="00BC75A1"/>
    <w:rsid w:val="00BC7C00"/>
    <w:rsid w:val="00BD24F4"/>
    <w:rsid w:val="00BD79E0"/>
    <w:rsid w:val="00BE1835"/>
    <w:rsid w:val="00BE32BD"/>
    <w:rsid w:val="00BE4B52"/>
    <w:rsid w:val="00BE5754"/>
    <w:rsid w:val="00BE7382"/>
    <w:rsid w:val="00BF06B7"/>
    <w:rsid w:val="00BF0740"/>
    <w:rsid w:val="00BF0A5E"/>
    <w:rsid w:val="00BF0F75"/>
    <w:rsid w:val="00BF2242"/>
    <w:rsid w:val="00BF2785"/>
    <w:rsid w:val="00BF2BA3"/>
    <w:rsid w:val="00BF37B9"/>
    <w:rsid w:val="00C03DAA"/>
    <w:rsid w:val="00C03E9B"/>
    <w:rsid w:val="00C054C6"/>
    <w:rsid w:val="00C10738"/>
    <w:rsid w:val="00C114A6"/>
    <w:rsid w:val="00C1227E"/>
    <w:rsid w:val="00C1339B"/>
    <w:rsid w:val="00C15B89"/>
    <w:rsid w:val="00C15C7A"/>
    <w:rsid w:val="00C166CB"/>
    <w:rsid w:val="00C17EBE"/>
    <w:rsid w:val="00C2012E"/>
    <w:rsid w:val="00C2021D"/>
    <w:rsid w:val="00C22CF5"/>
    <w:rsid w:val="00C2388E"/>
    <w:rsid w:val="00C24607"/>
    <w:rsid w:val="00C25137"/>
    <w:rsid w:val="00C251F9"/>
    <w:rsid w:val="00C25F7E"/>
    <w:rsid w:val="00C262DD"/>
    <w:rsid w:val="00C26761"/>
    <w:rsid w:val="00C27834"/>
    <w:rsid w:val="00C310C3"/>
    <w:rsid w:val="00C31578"/>
    <w:rsid w:val="00C31AAC"/>
    <w:rsid w:val="00C33879"/>
    <w:rsid w:val="00C3390C"/>
    <w:rsid w:val="00C34B1D"/>
    <w:rsid w:val="00C368DE"/>
    <w:rsid w:val="00C36E64"/>
    <w:rsid w:val="00C37A4B"/>
    <w:rsid w:val="00C40FBB"/>
    <w:rsid w:val="00C43533"/>
    <w:rsid w:val="00C43FBD"/>
    <w:rsid w:val="00C44E0B"/>
    <w:rsid w:val="00C45235"/>
    <w:rsid w:val="00C454F5"/>
    <w:rsid w:val="00C4566D"/>
    <w:rsid w:val="00C45B50"/>
    <w:rsid w:val="00C47328"/>
    <w:rsid w:val="00C53690"/>
    <w:rsid w:val="00C54ADD"/>
    <w:rsid w:val="00C54BB8"/>
    <w:rsid w:val="00C5730C"/>
    <w:rsid w:val="00C60C86"/>
    <w:rsid w:val="00C61D8F"/>
    <w:rsid w:val="00C64F17"/>
    <w:rsid w:val="00C64F68"/>
    <w:rsid w:val="00C67401"/>
    <w:rsid w:val="00C70AA3"/>
    <w:rsid w:val="00C70B0D"/>
    <w:rsid w:val="00C7219E"/>
    <w:rsid w:val="00C72AFC"/>
    <w:rsid w:val="00C72D43"/>
    <w:rsid w:val="00C7709D"/>
    <w:rsid w:val="00C80297"/>
    <w:rsid w:val="00C815A0"/>
    <w:rsid w:val="00C817BB"/>
    <w:rsid w:val="00C8265C"/>
    <w:rsid w:val="00C82B07"/>
    <w:rsid w:val="00C85307"/>
    <w:rsid w:val="00C87F29"/>
    <w:rsid w:val="00C9135E"/>
    <w:rsid w:val="00C91543"/>
    <w:rsid w:val="00C91ABB"/>
    <w:rsid w:val="00C91EBF"/>
    <w:rsid w:val="00C923CF"/>
    <w:rsid w:val="00C92F65"/>
    <w:rsid w:val="00C944DF"/>
    <w:rsid w:val="00C94D77"/>
    <w:rsid w:val="00C95268"/>
    <w:rsid w:val="00C965AB"/>
    <w:rsid w:val="00C96D00"/>
    <w:rsid w:val="00C977C4"/>
    <w:rsid w:val="00CA08E5"/>
    <w:rsid w:val="00CA392F"/>
    <w:rsid w:val="00CA7A2A"/>
    <w:rsid w:val="00CB1D13"/>
    <w:rsid w:val="00CB2630"/>
    <w:rsid w:val="00CB34D1"/>
    <w:rsid w:val="00CB5023"/>
    <w:rsid w:val="00CB5809"/>
    <w:rsid w:val="00CB741F"/>
    <w:rsid w:val="00CB7C4E"/>
    <w:rsid w:val="00CB7E12"/>
    <w:rsid w:val="00CC0D30"/>
    <w:rsid w:val="00CC0DE0"/>
    <w:rsid w:val="00CC1C65"/>
    <w:rsid w:val="00CC2714"/>
    <w:rsid w:val="00CC388C"/>
    <w:rsid w:val="00CC3C07"/>
    <w:rsid w:val="00CC459B"/>
    <w:rsid w:val="00CC557B"/>
    <w:rsid w:val="00CC6321"/>
    <w:rsid w:val="00CC7281"/>
    <w:rsid w:val="00CC7B83"/>
    <w:rsid w:val="00CD209C"/>
    <w:rsid w:val="00CD5833"/>
    <w:rsid w:val="00CD5D17"/>
    <w:rsid w:val="00CD5FA3"/>
    <w:rsid w:val="00CD62F5"/>
    <w:rsid w:val="00CE06C9"/>
    <w:rsid w:val="00CE2381"/>
    <w:rsid w:val="00CE39A3"/>
    <w:rsid w:val="00CE4744"/>
    <w:rsid w:val="00CE4FBA"/>
    <w:rsid w:val="00CE531F"/>
    <w:rsid w:val="00CE570D"/>
    <w:rsid w:val="00CF1051"/>
    <w:rsid w:val="00CF2B48"/>
    <w:rsid w:val="00CF4150"/>
    <w:rsid w:val="00CF5665"/>
    <w:rsid w:val="00CF57AF"/>
    <w:rsid w:val="00CF758E"/>
    <w:rsid w:val="00CF7CA2"/>
    <w:rsid w:val="00D00D79"/>
    <w:rsid w:val="00D017D1"/>
    <w:rsid w:val="00D0326A"/>
    <w:rsid w:val="00D038FA"/>
    <w:rsid w:val="00D045E1"/>
    <w:rsid w:val="00D04975"/>
    <w:rsid w:val="00D05CAE"/>
    <w:rsid w:val="00D05E9C"/>
    <w:rsid w:val="00D11694"/>
    <w:rsid w:val="00D11BAD"/>
    <w:rsid w:val="00D12D2D"/>
    <w:rsid w:val="00D13221"/>
    <w:rsid w:val="00D134F1"/>
    <w:rsid w:val="00D13A29"/>
    <w:rsid w:val="00D14A1D"/>
    <w:rsid w:val="00D14D70"/>
    <w:rsid w:val="00D15618"/>
    <w:rsid w:val="00D159C2"/>
    <w:rsid w:val="00D17BCB"/>
    <w:rsid w:val="00D2096F"/>
    <w:rsid w:val="00D247BC"/>
    <w:rsid w:val="00D260E2"/>
    <w:rsid w:val="00D309B3"/>
    <w:rsid w:val="00D341BB"/>
    <w:rsid w:val="00D35692"/>
    <w:rsid w:val="00D35CCC"/>
    <w:rsid w:val="00D40574"/>
    <w:rsid w:val="00D45A66"/>
    <w:rsid w:val="00D47B7B"/>
    <w:rsid w:val="00D50F70"/>
    <w:rsid w:val="00D5352E"/>
    <w:rsid w:val="00D55D72"/>
    <w:rsid w:val="00D567ED"/>
    <w:rsid w:val="00D570EB"/>
    <w:rsid w:val="00D60296"/>
    <w:rsid w:val="00D611AB"/>
    <w:rsid w:val="00D71838"/>
    <w:rsid w:val="00D71DCD"/>
    <w:rsid w:val="00D73C25"/>
    <w:rsid w:val="00D73FC9"/>
    <w:rsid w:val="00D75E85"/>
    <w:rsid w:val="00D769DB"/>
    <w:rsid w:val="00D76C52"/>
    <w:rsid w:val="00D77037"/>
    <w:rsid w:val="00D779DD"/>
    <w:rsid w:val="00D82D21"/>
    <w:rsid w:val="00D83BE6"/>
    <w:rsid w:val="00D84378"/>
    <w:rsid w:val="00D84F72"/>
    <w:rsid w:val="00D872BB"/>
    <w:rsid w:val="00D87DBB"/>
    <w:rsid w:val="00D9045C"/>
    <w:rsid w:val="00D91B59"/>
    <w:rsid w:val="00D92508"/>
    <w:rsid w:val="00D92CD3"/>
    <w:rsid w:val="00D93A5D"/>
    <w:rsid w:val="00D94780"/>
    <w:rsid w:val="00D96443"/>
    <w:rsid w:val="00D97C2D"/>
    <w:rsid w:val="00DA0592"/>
    <w:rsid w:val="00DA0BBE"/>
    <w:rsid w:val="00DA1C75"/>
    <w:rsid w:val="00DA1FBE"/>
    <w:rsid w:val="00DA3A5E"/>
    <w:rsid w:val="00DA4026"/>
    <w:rsid w:val="00DA4310"/>
    <w:rsid w:val="00DA51CE"/>
    <w:rsid w:val="00DA6936"/>
    <w:rsid w:val="00DA6DF5"/>
    <w:rsid w:val="00DA714D"/>
    <w:rsid w:val="00DB09D1"/>
    <w:rsid w:val="00DB29F2"/>
    <w:rsid w:val="00DB731B"/>
    <w:rsid w:val="00DC0045"/>
    <w:rsid w:val="00DC2872"/>
    <w:rsid w:val="00DC3735"/>
    <w:rsid w:val="00DC42C0"/>
    <w:rsid w:val="00DC50F9"/>
    <w:rsid w:val="00DC5CB8"/>
    <w:rsid w:val="00DC6938"/>
    <w:rsid w:val="00DC6F60"/>
    <w:rsid w:val="00DC70D3"/>
    <w:rsid w:val="00DC764B"/>
    <w:rsid w:val="00DC77A2"/>
    <w:rsid w:val="00DD1A4E"/>
    <w:rsid w:val="00DD1EC3"/>
    <w:rsid w:val="00DD27CC"/>
    <w:rsid w:val="00DD7E08"/>
    <w:rsid w:val="00DE09F0"/>
    <w:rsid w:val="00DE0BDC"/>
    <w:rsid w:val="00DE21AD"/>
    <w:rsid w:val="00DE2CF6"/>
    <w:rsid w:val="00DE5494"/>
    <w:rsid w:val="00DE58AD"/>
    <w:rsid w:val="00DE6121"/>
    <w:rsid w:val="00DE6858"/>
    <w:rsid w:val="00DE779D"/>
    <w:rsid w:val="00DE7EB8"/>
    <w:rsid w:val="00DF1573"/>
    <w:rsid w:val="00DF21FA"/>
    <w:rsid w:val="00DF3FC8"/>
    <w:rsid w:val="00DF6629"/>
    <w:rsid w:val="00DF7D1E"/>
    <w:rsid w:val="00E02185"/>
    <w:rsid w:val="00E028A7"/>
    <w:rsid w:val="00E03479"/>
    <w:rsid w:val="00E0615B"/>
    <w:rsid w:val="00E06C6D"/>
    <w:rsid w:val="00E06CC2"/>
    <w:rsid w:val="00E0790D"/>
    <w:rsid w:val="00E1067A"/>
    <w:rsid w:val="00E10A19"/>
    <w:rsid w:val="00E11277"/>
    <w:rsid w:val="00E11294"/>
    <w:rsid w:val="00E11ED6"/>
    <w:rsid w:val="00E13654"/>
    <w:rsid w:val="00E137FE"/>
    <w:rsid w:val="00E14698"/>
    <w:rsid w:val="00E1477A"/>
    <w:rsid w:val="00E14C9F"/>
    <w:rsid w:val="00E15728"/>
    <w:rsid w:val="00E206FD"/>
    <w:rsid w:val="00E21EA1"/>
    <w:rsid w:val="00E22EFE"/>
    <w:rsid w:val="00E23A50"/>
    <w:rsid w:val="00E2610F"/>
    <w:rsid w:val="00E27892"/>
    <w:rsid w:val="00E27AA9"/>
    <w:rsid w:val="00E329CC"/>
    <w:rsid w:val="00E334C9"/>
    <w:rsid w:val="00E34419"/>
    <w:rsid w:val="00E34B1E"/>
    <w:rsid w:val="00E34E12"/>
    <w:rsid w:val="00E36181"/>
    <w:rsid w:val="00E37554"/>
    <w:rsid w:val="00E37602"/>
    <w:rsid w:val="00E37D0C"/>
    <w:rsid w:val="00E37E04"/>
    <w:rsid w:val="00E37F56"/>
    <w:rsid w:val="00E41700"/>
    <w:rsid w:val="00E44579"/>
    <w:rsid w:val="00E45233"/>
    <w:rsid w:val="00E46092"/>
    <w:rsid w:val="00E467A1"/>
    <w:rsid w:val="00E46E1A"/>
    <w:rsid w:val="00E47B41"/>
    <w:rsid w:val="00E502B2"/>
    <w:rsid w:val="00E5057A"/>
    <w:rsid w:val="00E52C2B"/>
    <w:rsid w:val="00E53B4C"/>
    <w:rsid w:val="00E542AE"/>
    <w:rsid w:val="00E5617D"/>
    <w:rsid w:val="00E5662A"/>
    <w:rsid w:val="00E56D48"/>
    <w:rsid w:val="00E61ABE"/>
    <w:rsid w:val="00E640C4"/>
    <w:rsid w:val="00E713E7"/>
    <w:rsid w:val="00E747A7"/>
    <w:rsid w:val="00E75F44"/>
    <w:rsid w:val="00E7729F"/>
    <w:rsid w:val="00E7754F"/>
    <w:rsid w:val="00E8033D"/>
    <w:rsid w:val="00E81C97"/>
    <w:rsid w:val="00E83E67"/>
    <w:rsid w:val="00E84E7E"/>
    <w:rsid w:val="00E85203"/>
    <w:rsid w:val="00E85EDF"/>
    <w:rsid w:val="00E92BEE"/>
    <w:rsid w:val="00E92E30"/>
    <w:rsid w:val="00E934B9"/>
    <w:rsid w:val="00E93610"/>
    <w:rsid w:val="00E94C3D"/>
    <w:rsid w:val="00E958DE"/>
    <w:rsid w:val="00E975E6"/>
    <w:rsid w:val="00E97E0C"/>
    <w:rsid w:val="00EA0AF4"/>
    <w:rsid w:val="00EA352F"/>
    <w:rsid w:val="00EA3BF8"/>
    <w:rsid w:val="00EA5369"/>
    <w:rsid w:val="00EA54B0"/>
    <w:rsid w:val="00EA7EF0"/>
    <w:rsid w:val="00EB1142"/>
    <w:rsid w:val="00EB2734"/>
    <w:rsid w:val="00EB6B91"/>
    <w:rsid w:val="00EB6F1E"/>
    <w:rsid w:val="00EB6F96"/>
    <w:rsid w:val="00EC1FE1"/>
    <w:rsid w:val="00EC4274"/>
    <w:rsid w:val="00EC5F0B"/>
    <w:rsid w:val="00EC75CA"/>
    <w:rsid w:val="00ED060C"/>
    <w:rsid w:val="00ED29EB"/>
    <w:rsid w:val="00ED30EB"/>
    <w:rsid w:val="00ED3BC2"/>
    <w:rsid w:val="00ED499C"/>
    <w:rsid w:val="00ED50C4"/>
    <w:rsid w:val="00ED5783"/>
    <w:rsid w:val="00ED7A1C"/>
    <w:rsid w:val="00EE0300"/>
    <w:rsid w:val="00EE1C79"/>
    <w:rsid w:val="00EE2422"/>
    <w:rsid w:val="00EE2C08"/>
    <w:rsid w:val="00EE2CDB"/>
    <w:rsid w:val="00EE43A2"/>
    <w:rsid w:val="00EE50A3"/>
    <w:rsid w:val="00EE539C"/>
    <w:rsid w:val="00EE7877"/>
    <w:rsid w:val="00EE7B3F"/>
    <w:rsid w:val="00EF0889"/>
    <w:rsid w:val="00EF4061"/>
    <w:rsid w:val="00EF4972"/>
    <w:rsid w:val="00EF566C"/>
    <w:rsid w:val="00EF5C12"/>
    <w:rsid w:val="00EF5DFA"/>
    <w:rsid w:val="00F000C9"/>
    <w:rsid w:val="00F002E0"/>
    <w:rsid w:val="00F01F61"/>
    <w:rsid w:val="00F026CD"/>
    <w:rsid w:val="00F07EF6"/>
    <w:rsid w:val="00F159BC"/>
    <w:rsid w:val="00F17B95"/>
    <w:rsid w:val="00F20590"/>
    <w:rsid w:val="00F22161"/>
    <w:rsid w:val="00F2384C"/>
    <w:rsid w:val="00F25405"/>
    <w:rsid w:val="00F259A3"/>
    <w:rsid w:val="00F26170"/>
    <w:rsid w:val="00F2622B"/>
    <w:rsid w:val="00F2782F"/>
    <w:rsid w:val="00F3153E"/>
    <w:rsid w:val="00F32397"/>
    <w:rsid w:val="00F3268E"/>
    <w:rsid w:val="00F34F47"/>
    <w:rsid w:val="00F3581E"/>
    <w:rsid w:val="00F358B3"/>
    <w:rsid w:val="00F360A7"/>
    <w:rsid w:val="00F40332"/>
    <w:rsid w:val="00F40827"/>
    <w:rsid w:val="00F4311E"/>
    <w:rsid w:val="00F447B0"/>
    <w:rsid w:val="00F4544C"/>
    <w:rsid w:val="00F457A5"/>
    <w:rsid w:val="00F45994"/>
    <w:rsid w:val="00F46759"/>
    <w:rsid w:val="00F50604"/>
    <w:rsid w:val="00F50ADC"/>
    <w:rsid w:val="00F524D7"/>
    <w:rsid w:val="00F53751"/>
    <w:rsid w:val="00F53C28"/>
    <w:rsid w:val="00F5744E"/>
    <w:rsid w:val="00F57B10"/>
    <w:rsid w:val="00F62BB0"/>
    <w:rsid w:val="00F63E8A"/>
    <w:rsid w:val="00F64533"/>
    <w:rsid w:val="00F64E57"/>
    <w:rsid w:val="00F6550D"/>
    <w:rsid w:val="00F65B81"/>
    <w:rsid w:val="00F66DE4"/>
    <w:rsid w:val="00F70503"/>
    <w:rsid w:val="00F7050B"/>
    <w:rsid w:val="00F72331"/>
    <w:rsid w:val="00F8096B"/>
    <w:rsid w:val="00F81A1A"/>
    <w:rsid w:val="00F81A82"/>
    <w:rsid w:val="00F8273B"/>
    <w:rsid w:val="00F83CDB"/>
    <w:rsid w:val="00F87311"/>
    <w:rsid w:val="00F87758"/>
    <w:rsid w:val="00F930A1"/>
    <w:rsid w:val="00F94F94"/>
    <w:rsid w:val="00F95F32"/>
    <w:rsid w:val="00F96BBD"/>
    <w:rsid w:val="00FA19D2"/>
    <w:rsid w:val="00FA233F"/>
    <w:rsid w:val="00FA3A12"/>
    <w:rsid w:val="00FA3A75"/>
    <w:rsid w:val="00FA4AB1"/>
    <w:rsid w:val="00FA4CCD"/>
    <w:rsid w:val="00FA6E6C"/>
    <w:rsid w:val="00FA711F"/>
    <w:rsid w:val="00FA71B8"/>
    <w:rsid w:val="00FB1B04"/>
    <w:rsid w:val="00FB26A2"/>
    <w:rsid w:val="00FB2725"/>
    <w:rsid w:val="00FB6DCF"/>
    <w:rsid w:val="00FC0237"/>
    <w:rsid w:val="00FC0E93"/>
    <w:rsid w:val="00FC1332"/>
    <w:rsid w:val="00FC28DF"/>
    <w:rsid w:val="00FC3058"/>
    <w:rsid w:val="00FC465A"/>
    <w:rsid w:val="00FC4745"/>
    <w:rsid w:val="00FC5FE1"/>
    <w:rsid w:val="00FC6557"/>
    <w:rsid w:val="00FC7BA6"/>
    <w:rsid w:val="00FC7BD2"/>
    <w:rsid w:val="00FD2AE8"/>
    <w:rsid w:val="00FD4626"/>
    <w:rsid w:val="00FD5C50"/>
    <w:rsid w:val="00FD6318"/>
    <w:rsid w:val="00FD6B7B"/>
    <w:rsid w:val="00FD7135"/>
    <w:rsid w:val="00FE1120"/>
    <w:rsid w:val="00FE1546"/>
    <w:rsid w:val="00FE1B81"/>
    <w:rsid w:val="00FE224E"/>
    <w:rsid w:val="00FE324C"/>
    <w:rsid w:val="00FE3F06"/>
    <w:rsid w:val="00FE3F11"/>
    <w:rsid w:val="00FE4235"/>
    <w:rsid w:val="00FF0B7D"/>
    <w:rsid w:val="00FF2730"/>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311DF"/>
  <w15:docId w15:val="{B2EE1D23-9C05-4B97-AD92-E643A272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075"/>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5869C0"/>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1"/>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table" w:customStyle="1" w:styleId="TableGrid1">
    <w:name w:val="Table Grid1"/>
    <w:basedOn w:val="TableNormal"/>
    <w:next w:val="TableGrid"/>
    <w:uiPriority w:val="39"/>
    <w:rsid w:val="003A03EE"/>
    <w:pPr>
      <w:spacing w:after="0" w:line="240" w:lineRule="auto"/>
    </w:pPr>
    <w:rPr>
      <w:rFonts w:ascii="Calibri" w:hAnsi="Calibri" w:cs="Times New Roman"/>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06EDB"/>
    <w:pPr>
      <w:spacing w:after="0" w:line="240" w:lineRule="auto"/>
    </w:pPr>
    <w:rPr>
      <w:rFonts w:ascii="Calibri" w:hAnsi="Calibri" w:cs="Times New Roman"/>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06EDB"/>
    <w:pPr>
      <w:spacing w:after="0" w:line="240" w:lineRule="auto"/>
    </w:pPr>
    <w:rPr>
      <w:rFonts w:ascii="Calibri" w:hAnsi="Calibri" w:cs="Times New Roman"/>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06EDB"/>
    <w:pPr>
      <w:spacing w:after="0" w:line="240" w:lineRule="auto"/>
    </w:pPr>
    <w:rPr>
      <w:rFonts w:ascii="Calibri" w:hAnsi="Calibri" w:cs="Times New Roman"/>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D5D1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727FD7"/>
    <w:pPr>
      <w:spacing w:after="0" w:line="240" w:lineRule="auto"/>
    </w:pPr>
    <w:rPr>
      <w:rFonts w:ascii="Times New Roman" w:hAnsi="Times New Roman" w:cs="Times New Roman"/>
      <w:kern w:val="0"/>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47D24"/>
    <w:pPr>
      <w:spacing w:after="0" w:line="240" w:lineRule="auto"/>
    </w:pPr>
    <w:rPr>
      <w:rFonts w:ascii="Calibri" w:hAnsi="Calibri" w:cs="Times New Roman"/>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anonyviet.com/gdscript-godot-engine-co-ban/" TargetMode="External"/><Relationship Id="rId89" Type="http://schemas.openxmlformats.org/officeDocument/2006/relationships/footer" Target="footer4.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bitly.com.vn/qc8qgk"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ben.com.vn/tin-tuc/game-ban-xe-ta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afferongames.com/post/network_neutrality_considered_harmful/" TargetMode="External"/><Relationship Id="rId85" Type="http://schemas.openxmlformats.org/officeDocument/2006/relationships/hyperlink" Target="https://bitly.com.vn/ll4yo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cudemcode.blogspot.com/2020/04/gioi-thieu-godot-engine.html" TargetMode="External"/><Relationship Id="rId83" Type="http://schemas.openxmlformats.org/officeDocument/2006/relationships/hyperlink" Target="https://bitly.com.vn/cdrx85" TargetMode="Externa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quantrimang.com/ly-do-su-dung-godot-engine-cho-phat-trien-game-163363" TargetMode="External"/><Relationship Id="rId81" Type="http://schemas.openxmlformats.org/officeDocument/2006/relationships/hyperlink" Target="https://www.davidepesce.com/2019/10/18/godot-tutorial-7-using-tile-maps-to-create-game-map/" TargetMode="External"/><Relationship Id="rId86" Type="http://schemas.openxmlformats.org/officeDocument/2006/relationships/hyperlink" Target="https://docs.idew.org/project-video-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reviewgame.vn/top-game-xe-tang-online/"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bitly.com.vn/zh3nr4" TargetMode="External"/><Relationship Id="rId61" Type="http://schemas.openxmlformats.org/officeDocument/2006/relationships/image" Target="media/image52.png"/><Relationship Id="rId82" Type="http://schemas.openxmlformats.org/officeDocument/2006/relationships/hyperlink" Target="https://anonyviet.com/lap-trinh-game-bai-3-tilemap-va-tileset/" TargetMode="External"/><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A26D50-645C-43A5-9ABC-088A77094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23</TotalTime>
  <Pages>81</Pages>
  <Words>15082</Words>
  <Characters>85969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hieu lai</cp:lastModifiedBy>
  <cp:revision>4</cp:revision>
  <cp:lastPrinted>2021-10-03T07:03:00Z</cp:lastPrinted>
  <dcterms:created xsi:type="dcterms:W3CDTF">2022-02-16T08:45:00Z</dcterms:created>
  <dcterms:modified xsi:type="dcterms:W3CDTF">2022-02-16T09:08:00Z</dcterms:modified>
</cp:coreProperties>
</file>